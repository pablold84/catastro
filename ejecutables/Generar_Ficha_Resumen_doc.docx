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56570" w14:textId="3B489C14" w:rsidR="00AE1FCE" w:rsidRDefault="00726E4C" w:rsidP="001F7A2D">
      <w:bookmarkStart w:id="0" w:name="_Hlk156827681"/>
      <w:bookmarkEnd w:id="0"/>
      <w:r>
        <w:rPr>
          <w:noProof/>
        </w:rPr>
        <w:drawing>
          <wp:anchor distT="0" distB="0" distL="114300" distR="114300" simplePos="0" relativeHeight="251657216" behindDoc="1" locked="0" layoutInCell="1" allowOverlap="1" wp14:anchorId="0070CF56" wp14:editId="00E2BF12">
            <wp:simplePos x="0" y="0"/>
            <wp:positionH relativeFrom="page">
              <wp:align>left</wp:align>
            </wp:positionH>
            <wp:positionV relativeFrom="paragraph">
              <wp:posOffset>-1332229</wp:posOffset>
            </wp:positionV>
            <wp:extent cx="7559643" cy="11112914"/>
            <wp:effectExtent l="0" t="0" r="3810" b="0"/>
            <wp:wrapNone/>
            <wp:docPr id="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43" cy="1111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BB864C" w14:textId="12D2C7D3" w:rsidR="00965DF0" w:rsidRDefault="00965DF0" w:rsidP="001F7A2D"/>
    <w:p w14:paraId="7B05311A" w14:textId="4BE17E38" w:rsidR="0068771C" w:rsidRDefault="0068771C" w:rsidP="001F7A2D"/>
    <w:p w14:paraId="6EA9AEE9" w14:textId="792763B6" w:rsidR="0068771C" w:rsidRDefault="0068771C" w:rsidP="001F7A2D"/>
    <w:p w14:paraId="13CD0D7A" w14:textId="3C5C81DE" w:rsidR="0068771C" w:rsidRDefault="0068771C" w:rsidP="001F7A2D"/>
    <w:p w14:paraId="43EEF3D8" w14:textId="7FA91B1C" w:rsidR="00380FA5" w:rsidRDefault="00380FA5" w:rsidP="001F7A2D"/>
    <w:p w14:paraId="55BDFB8F" w14:textId="77777777" w:rsidR="007F3529" w:rsidRDefault="007F3529" w:rsidP="007F3529">
      <w:pPr>
        <w:pStyle w:val="Sinespaciado"/>
        <w:rPr>
          <w:rFonts w:ascii="Franklin Gothic Book" w:hAnsi="Franklin Gothic Book"/>
          <w:b/>
          <w:bCs/>
          <w:color w:val="FFFFFF" w:themeColor="background1"/>
          <w:sz w:val="52"/>
          <w:szCs w:val="52"/>
        </w:rPr>
      </w:pPr>
    </w:p>
    <w:p w14:paraId="66F2716E" w14:textId="77777777" w:rsidR="007F3529" w:rsidRDefault="007F3529" w:rsidP="007F3529">
      <w:pPr>
        <w:pStyle w:val="Sinespaciado"/>
        <w:rPr>
          <w:rFonts w:ascii="Franklin Gothic Book" w:hAnsi="Franklin Gothic Book"/>
          <w:b/>
          <w:bCs/>
          <w:color w:val="FFFFFF" w:themeColor="background1"/>
          <w:sz w:val="52"/>
          <w:szCs w:val="52"/>
        </w:rPr>
      </w:pPr>
    </w:p>
    <w:p w14:paraId="75E1E2F6" w14:textId="77777777" w:rsidR="007F3529" w:rsidRDefault="007F3529" w:rsidP="007F3529">
      <w:pPr>
        <w:pStyle w:val="Sinespaciado"/>
        <w:rPr>
          <w:rFonts w:ascii="Franklin Gothic Book" w:hAnsi="Franklin Gothic Book"/>
          <w:b/>
          <w:bCs/>
          <w:color w:val="FFFFFF" w:themeColor="background1"/>
          <w:sz w:val="52"/>
          <w:szCs w:val="52"/>
        </w:rPr>
      </w:pPr>
    </w:p>
    <w:p w14:paraId="56107862" w14:textId="7122D5F7" w:rsidR="00333F9D" w:rsidRDefault="00C46F76" w:rsidP="00333F9D">
      <w:pPr>
        <w:pStyle w:val="Sinespaciado"/>
        <w:spacing w:line="360" w:lineRule="auto"/>
        <w:rPr>
          <w:rFonts w:ascii="Franklin Gothic Book" w:hAnsi="Franklin Gothic Book"/>
          <w:b/>
          <w:bCs/>
          <w:color w:val="FFFFFF" w:themeColor="background1"/>
          <w:sz w:val="50"/>
          <w:szCs w:val="50"/>
        </w:rPr>
      </w:pPr>
      <w:r>
        <w:rPr>
          <w:rFonts w:ascii="Franklin Gothic Book" w:hAnsi="Franklin Gothic Book"/>
          <w:b/>
          <w:bCs/>
          <w:color w:val="FFFFFF" w:themeColor="background1"/>
          <w:sz w:val="50"/>
          <w:szCs w:val="50"/>
        </w:rPr>
        <w:t>Procesos SEGIPSA</w:t>
      </w:r>
    </w:p>
    <w:p w14:paraId="66CAC4A9" w14:textId="52058261" w:rsidR="008226B3" w:rsidRDefault="00A925E7" w:rsidP="008226B3">
      <w:pPr>
        <w:pStyle w:val="Sinespaciado"/>
        <w:spacing w:line="360" w:lineRule="auto"/>
        <w:rPr>
          <w:rFonts w:ascii="Franklin Gothic Book" w:hAnsi="Franklin Gothic Book"/>
          <w:b/>
          <w:bCs/>
          <w:color w:val="FFFFFF" w:themeColor="background1"/>
          <w:sz w:val="50"/>
          <w:szCs w:val="50"/>
        </w:rPr>
      </w:pPr>
      <w:r>
        <w:rPr>
          <w:rFonts w:ascii="Franklin Gothic Book" w:hAnsi="Franklin Gothic Book"/>
          <w:b/>
          <w:bCs/>
          <w:color w:val="FFFFFF" w:themeColor="background1"/>
          <w:sz w:val="50"/>
          <w:szCs w:val="50"/>
        </w:rPr>
        <w:t xml:space="preserve">Generar </w:t>
      </w:r>
      <w:r w:rsidR="00390203">
        <w:rPr>
          <w:rFonts w:ascii="Franklin Gothic Book" w:hAnsi="Franklin Gothic Book"/>
          <w:b/>
          <w:bCs/>
          <w:color w:val="FFFFFF" w:themeColor="background1"/>
          <w:sz w:val="50"/>
          <w:szCs w:val="50"/>
        </w:rPr>
        <w:t>Ficha Resumen</w:t>
      </w:r>
    </w:p>
    <w:p w14:paraId="4663AAF7" w14:textId="77777777" w:rsidR="0004262B" w:rsidRDefault="0004262B" w:rsidP="008226B3">
      <w:pPr>
        <w:pStyle w:val="Sinespaciado"/>
        <w:spacing w:line="360" w:lineRule="auto"/>
        <w:rPr>
          <w:rFonts w:ascii="Franklin Gothic Book" w:hAnsi="Franklin Gothic Book"/>
          <w:b/>
          <w:bCs/>
          <w:color w:val="FFFFFF" w:themeColor="background1"/>
          <w:sz w:val="50"/>
          <w:szCs w:val="50"/>
        </w:rPr>
      </w:pPr>
    </w:p>
    <w:p w14:paraId="50E71CB8" w14:textId="357A85A2" w:rsidR="00333F9D" w:rsidRDefault="00333F9D" w:rsidP="00333F9D">
      <w:pPr>
        <w:pStyle w:val="Sinespaciado"/>
        <w:spacing w:line="360" w:lineRule="auto"/>
        <w:rPr>
          <w:rFonts w:ascii="Franklin Gothic Book" w:hAnsi="Franklin Gothic Book"/>
          <w:b/>
          <w:bCs/>
          <w:color w:val="FFFFFF" w:themeColor="background1"/>
          <w:sz w:val="50"/>
          <w:szCs w:val="50"/>
        </w:rPr>
      </w:pPr>
    </w:p>
    <w:p w14:paraId="4A9D7D86" w14:textId="77777777" w:rsidR="008226B3" w:rsidRDefault="008226B3" w:rsidP="00333F9D">
      <w:pPr>
        <w:pStyle w:val="Sinespaciado"/>
        <w:spacing w:line="360" w:lineRule="auto"/>
        <w:rPr>
          <w:rFonts w:ascii="Franklin Gothic Book" w:hAnsi="Franklin Gothic Book"/>
          <w:b/>
          <w:bCs/>
          <w:color w:val="FFFFFF" w:themeColor="background1"/>
          <w:sz w:val="50"/>
          <w:szCs w:val="50"/>
        </w:rPr>
      </w:pPr>
    </w:p>
    <w:p w14:paraId="03F92C7D" w14:textId="0A6E7A33" w:rsidR="00333F9D" w:rsidRPr="00ED7179" w:rsidRDefault="00943E94" w:rsidP="00333F9D">
      <w:pPr>
        <w:pStyle w:val="Sinespaciado"/>
        <w:spacing w:line="360" w:lineRule="auto"/>
        <w:rPr>
          <w:rFonts w:ascii="Franklin Gothic Book" w:hAnsi="Franklin Gothic Book"/>
          <w:color w:val="FFFFFF" w:themeColor="background1"/>
          <w:sz w:val="32"/>
          <w:szCs w:val="32"/>
        </w:rPr>
      </w:pPr>
      <w:r>
        <w:rPr>
          <w:rFonts w:ascii="Franklin Gothic Book" w:hAnsi="Franklin Gothic Book"/>
          <w:color w:val="FFFFFF" w:themeColor="background1"/>
          <w:sz w:val="36"/>
          <w:szCs w:val="36"/>
        </w:rPr>
        <w:t>Junio</w:t>
      </w:r>
      <w:r w:rsidR="00333F9D">
        <w:rPr>
          <w:rFonts w:ascii="Franklin Gothic Book" w:hAnsi="Franklin Gothic Book"/>
          <w:color w:val="FFFFFF" w:themeColor="background1"/>
          <w:sz w:val="36"/>
          <w:szCs w:val="36"/>
        </w:rPr>
        <w:t xml:space="preserve"> 202</w:t>
      </w:r>
      <w:r w:rsidR="00F410F9">
        <w:rPr>
          <w:rFonts w:ascii="Franklin Gothic Book" w:hAnsi="Franklin Gothic Book"/>
          <w:color w:val="FFFFFF" w:themeColor="background1"/>
          <w:sz w:val="36"/>
          <w:szCs w:val="36"/>
        </w:rPr>
        <w:t>4</w:t>
      </w:r>
    </w:p>
    <w:p w14:paraId="092C6E09" w14:textId="77777777" w:rsidR="00333F9D" w:rsidRDefault="00333F9D" w:rsidP="001F7A2D"/>
    <w:p w14:paraId="088612B5" w14:textId="4DBD0641" w:rsidR="00333F9D" w:rsidRDefault="00333F9D" w:rsidP="001F7A2D">
      <w:r w:rsidRPr="00354E5A">
        <w:fldChar w:fldCharType="begin"/>
      </w:r>
      <w:r w:rsidRPr="00354E5A">
        <w:instrText xml:space="preserve"> SUBJECT   \* MERGEFORMAT </w:instrText>
      </w:r>
      <w:r w:rsidRPr="00354E5A">
        <w:fldChar w:fldCharType="end"/>
      </w:r>
    </w:p>
    <w:p w14:paraId="28DC3C86" w14:textId="1491B7E9" w:rsidR="00333F9D" w:rsidRPr="007F3529" w:rsidRDefault="00333F9D" w:rsidP="001F7A2D">
      <w:r w:rsidRPr="007F3529">
        <w:t xml:space="preserve">Fecha de documento: </w:t>
      </w:r>
      <w:r w:rsidR="00943E94">
        <w:t>10</w:t>
      </w:r>
      <w:r>
        <w:t>/0</w:t>
      </w:r>
      <w:r w:rsidR="00943E94">
        <w:t>6</w:t>
      </w:r>
      <w:r>
        <w:t>/202</w:t>
      </w:r>
      <w:r w:rsidR="00F410F9">
        <w:t>4</w:t>
      </w:r>
    </w:p>
    <w:p w14:paraId="62917C06" w14:textId="3148E5A9" w:rsidR="00400050" w:rsidRDefault="00400050" w:rsidP="001F7A2D"/>
    <w:p w14:paraId="2BC6A8B7" w14:textId="77777777" w:rsidR="0080201C" w:rsidRDefault="0080201C" w:rsidP="001F7A2D">
      <w:pPr>
        <w:rPr>
          <w:rFonts w:eastAsiaTheme="majorEastAsia" w:cstheme="majorBidi"/>
          <w:color w:val="E4AD2F"/>
          <w:spacing w:val="28"/>
          <w:sz w:val="36"/>
        </w:rPr>
      </w:pPr>
      <w:bookmarkStart w:id="1" w:name="_Toc155944200"/>
      <w:r>
        <w:br w:type="page"/>
      </w:r>
    </w:p>
    <w:bookmarkStart w:id="2" w:name="_Toc168942899" w:displacedByCustomXml="next"/>
    <w:sdt>
      <w:sdtPr>
        <w:rPr>
          <w:rFonts w:eastAsiaTheme="minorHAnsi" w:cstheme="minorBidi"/>
          <w:b w:val="0"/>
          <w:caps w:val="0"/>
          <w:color w:val="404040" w:themeColor="text1" w:themeTint="BF"/>
          <w:sz w:val="20"/>
          <w:szCs w:val="22"/>
          <w:lang w:eastAsia="en-US"/>
        </w:rPr>
        <w:id w:val="-97722907"/>
        <w:docPartObj>
          <w:docPartGallery w:val="Table of Contents"/>
          <w:docPartUnique/>
        </w:docPartObj>
      </w:sdtPr>
      <w:sdtEndPr>
        <w:rPr>
          <w:rFonts w:eastAsia="Times New Roman" w:cs="Arial"/>
          <w:color w:val="auto"/>
          <w:szCs w:val="20"/>
          <w:lang w:eastAsia="es-ES"/>
        </w:rPr>
      </w:sdtEndPr>
      <w:sdtContent>
        <w:p w14:paraId="043D83EE" w14:textId="7057237F" w:rsidR="009B17E6" w:rsidRPr="00F701FD" w:rsidRDefault="00F701FD" w:rsidP="00650314">
          <w:pPr>
            <w:pStyle w:val="Ttulo1"/>
            <w:numPr>
              <w:ilvl w:val="0"/>
              <w:numId w:val="0"/>
            </w:numPr>
            <w:ind w:left="432"/>
          </w:pPr>
          <w:r w:rsidRPr="00F701FD">
            <w:t xml:space="preserve">índice de </w:t>
          </w:r>
          <w:r w:rsidR="009B17E6" w:rsidRPr="00F701FD">
            <w:t>Contenido</w:t>
          </w:r>
          <w:bookmarkEnd w:id="2"/>
        </w:p>
        <w:p w14:paraId="55B7F692" w14:textId="77777777" w:rsidR="00F701FD" w:rsidRPr="00F701FD" w:rsidRDefault="00F701FD" w:rsidP="001F7A2D"/>
        <w:p w14:paraId="446E157D" w14:textId="5FED84E8" w:rsidR="008314C7" w:rsidRDefault="009B17E6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942899" w:history="1">
            <w:r w:rsidR="008314C7" w:rsidRPr="00CC405C">
              <w:rPr>
                <w:rStyle w:val="Hipervnculo"/>
                <w:rFonts w:eastAsiaTheme="minorHAnsi"/>
                <w:noProof/>
              </w:rPr>
              <w:t>índice de Contenido</w:t>
            </w:r>
            <w:r w:rsidR="008314C7">
              <w:rPr>
                <w:noProof/>
                <w:webHidden/>
              </w:rPr>
              <w:tab/>
            </w:r>
            <w:r w:rsidR="008314C7">
              <w:rPr>
                <w:noProof/>
                <w:webHidden/>
              </w:rPr>
              <w:fldChar w:fldCharType="begin"/>
            </w:r>
            <w:r w:rsidR="008314C7">
              <w:rPr>
                <w:noProof/>
                <w:webHidden/>
              </w:rPr>
              <w:instrText xml:space="preserve"> PAGEREF _Toc168942899 \h </w:instrText>
            </w:r>
            <w:r w:rsidR="008314C7">
              <w:rPr>
                <w:noProof/>
                <w:webHidden/>
              </w:rPr>
            </w:r>
            <w:r w:rsidR="008314C7">
              <w:rPr>
                <w:noProof/>
                <w:webHidden/>
              </w:rPr>
              <w:fldChar w:fldCharType="separate"/>
            </w:r>
            <w:r w:rsidR="008314C7">
              <w:rPr>
                <w:noProof/>
                <w:webHidden/>
              </w:rPr>
              <w:t>2</w:t>
            </w:r>
            <w:r w:rsidR="008314C7">
              <w:rPr>
                <w:noProof/>
                <w:webHidden/>
              </w:rPr>
              <w:fldChar w:fldCharType="end"/>
            </w:r>
          </w:hyperlink>
        </w:p>
        <w:p w14:paraId="4E3B3D97" w14:textId="06DC6FFA" w:rsidR="008314C7" w:rsidRDefault="008314C7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kern w:val="2"/>
              <w14:ligatures w14:val="standardContextual"/>
            </w:rPr>
          </w:pPr>
          <w:hyperlink w:anchor="_Toc168942900" w:history="1">
            <w:r w:rsidRPr="00CC405C">
              <w:rPr>
                <w:rStyle w:val="Hipervnculo"/>
                <w:rFonts w:eastAsiaTheme="minorHAnsi"/>
                <w:noProof/>
              </w:rPr>
              <w:t>TÉRMINOS Y 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_Toc168942900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6BA3F" w14:textId="25F2B940" w:rsidR="008314C7" w:rsidRDefault="008314C7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kern w:val="2"/>
              <w14:ligatures w14:val="standardContextual"/>
            </w:rPr>
          </w:pPr>
          <w:hyperlink w:anchor="_Toc168942901" w:history="1">
            <w:r w:rsidRPr="00CC405C">
              <w:rPr>
                <w:rStyle w:val="Hipervnculo"/>
                <w:rFonts w:eastAsiaTheme="minorHAnsi"/>
                <w:noProof/>
              </w:rPr>
              <w:t>TABLA DE ILUSTRACIONES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_Toc168942901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3EE68" w14:textId="4E9F4166" w:rsidR="008314C7" w:rsidRDefault="008314C7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kern w:val="2"/>
              <w14:ligatures w14:val="standardContextual"/>
            </w:rPr>
          </w:pPr>
          <w:hyperlink w:anchor="_Toc168942902" w:history="1">
            <w:r w:rsidRPr="00CC405C">
              <w:rPr>
                <w:rStyle w:val="Hipervnculo"/>
                <w:rFonts w:eastAsiaTheme="minorHAnsi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color w:val="auto"/>
                <w:kern w:val="2"/>
                <w14:ligatures w14:val="standardContextual"/>
              </w:rPr>
              <w:tab/>
            </w:r>
            <w:r w:rsidRPr="00CC405C">
              <w:rPr>
                <w:rStyle w:val="Hipervnculo"/>
                <w:rFonts w:eastAsiaTheme="minorHAnsi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_Toc168942902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DFEB9" w14:textId="04DC8AFB" w:rsidR="008314C7" w:rsidRDefault="008314C7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kern w:val="2"/>
              <w14:ligatures w14:val="standardContextual"/>
            </w:rPr>
          </w:pPr>
          <w:hyperlink w:anchor="_Toc168942903" w:history="1">
            <w:r w:rsidRPr="00CC405C">
              <w:rPr>
                <w:rStyle w:val="Hipervnculo"/>
                <w:rFonts w:eastAsiaTheme="minorHAnsi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color w:val="auto"/>
                <w:kern w:val="2"/>
                <w14:ligatures w14:val="standardContextual"/>
              </w:rPr>
              <w:tab/>
            </w:r>
            <w:r w:rsidRPr="00CC405C">
              <w:rPr>
                <w:rStyle w:val="Hipervnculo"/>
                <w:rFonts w:eastAsiaTheme="minorHAnsi"/>
                <w:noProof/>
              </w:rPr>
              <w:t>FASES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_Toc168942903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1CB1C" w14:textId="16C9BF00" w:rsidR="008314C7" w:rsidRDefault="008314C7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kern w:val="2"/>
              <w14:ligatures w14:val="standardContextual"/>
            </w:rPr>
          </w:pPr>
          <w:hyperlink w:anchor="_Toc168942904" w:history="1">
            <w:r w:rsidRPr="00CC405C">
              <w:rPr>
                <w:rStyle w:val="Hipervnculo"/>
                <w:rFonts w:eastAsiaTheme="minorHAnsi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color w:val="auto"/>
                <w:kern w:val="2"/>
                <w14:ligatures w14:val="standardContextual"/>
              </w:rPr>
              <w:tab/>
            </w:r>
            <w:r w:rsidRPr="00CC405C">
              <w:rPr>
                <w:rStyle w:val="Hipervnculo"/>
                <w:rFonts w:eastAsiaTheme="minorHAnsi"/>
                <w:noProof/>
              </w:rPr>
              <w:t>DESCRIPCIÓN FASES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_Toc168942904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9CB17" w14:textId="40F9B7D0" w:rsidR="008314C7" w:rsidRDefault="008314C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8942905" w:history="1">
            <w:r w:rsidRPr="00CC405C">
              <w:rPr>
                <w:rStyle w:val="Hipervnculo"/>
                <w:rFonts w:eastAsiaTheme="minorHAnsi"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CC405C">
              <w:rPr>
                <w:rStyle w:val="Hipervnculo"/>
                <w:rFonts w:eastAsiaTheme="minorHAnsi"/>
              </w:rPr>
              <w:t>Proceso fme 1_Modelo6.fmw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_Toc168942905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8E0E3A2" w14:textId="2E37FB66" w:rsidR="008314C7" w:rsidRDefault="008314C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8942906" w:history="1">
            <w:r w:rsidRPr="00CC405C">
              <w:rPr>
                <w:rStyle w:val="Hipervnculo"/>
                <w:rFonts w:eastAsiaTheme="minorHAnsi"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CC405C">
              <w:rPr>
                <w:rStyle w:val="Hipervnculo"/>
                <w:rFonts w:eastAsiaTheme="minorHAnsi"/>
              </w:rPr>
              <w:t>Ejecución 2_main.exe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_Toc168942906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689931F" w14:textId="16A272E6" w:rsidR="008314C7" w:rsidRDefault="008314C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8942907" w:history="1">
            <w:r w:rsidRPr="00CC405C">
              <w:rPr>
                <w:rStyle w:val="Hipervnculo"/>
                <w:rFonts w:eastAsiaTheme="minorHAnsi"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CC405C">
              <w:rPr>
                <w:rStyle w:val="Hipervnculo"/>
                <w:rFonts w:eastAsiaTheme="minorHAnsi"/>
              </w:rPr>
              <w:t>Ejecución 3_macro_pdf_macro.xlsm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_Toc168942907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6DDDADE" w14:textId="5FC7607A" w:rsidR="008314C7" w:rsidRDefault="008314C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8942908" w:history="1">
            <w:r w:rsidRPr="00CC405C">
              <w:rPr>
                <w:rStyle w:val="Hipervnculo"/>
                <w:rFonts w:eastAsiaTheme="minorHAnsi"/>
              </w:rPr>
              <w:t>3.4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CC405C">
              <w:rPr>
                <w:rStyle w:val="Hipervnculo"/>
                <w:rFonts w:eastAsiaTheme="minorHAnsi"/>
              </w:rPr>
              <w:t>Ejecución 4_merge_pdf.exe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_Toc168942908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72B7E31" w14:textId="08221885" w:rsidR="009B17E6" w:rsidRDefault="009B17E6" w:rsidP="001F7A2D">
          <w:r>
            <w:fldChar w:fldCharType="end"/>
          </w:r>
        </w:p>
      </w:sdtContent>
    </w:sdt>
    <w:bookmarkEnd w:id="1" w:displacedByCustomXml="prev"/>
    <w:p w14:paraId="4E3F88AF" w14:textId="7DF26577" w:rsidR="00C7538A" w:rsidRPr="00B909D3" w:rsidRDefault="00DA669B" w:rsidP="001F7A2D">
      <w:r w:rsidRPr="00AE3395">
        <w:br w:type="page"/>
      </w:r>
    </w:p>
    <w:p w14:paraId="6B649560" w14:textId="35326098" w:rsidR="00254205" w:rsidRPr="00B909D3" w:rsidRDefault="00254205" w:rsidP="001F7A2D">
      <w:pPr>
        <w:pStyle w:val="Ttulo0"/>
      </w:pPr>
      <w:bookmarkStart w:id="3" w:name="_Toc155944201"/>
      <w:bookmarkStart w:id="4" w:name="_Toc168942900"/>
      <w:r w:rsidRPr="00B909D3">
        <w:lastRenderedPageBreak/>
        <w:t>TÉRMINOS Y DEFINICIONES</w:t>
      </w:r>
      <w:bookmarkEnd w:id="3"/>
      <w:bookmarkEnd w:id="4"/>
      <w:r w:rsidRPr="00B909D3">
        <w:t xml:space="preserve"> </w:t>
      </w:r>
    </w:p>
    <w:tbl>
      <w:tblPr>
        <w:tblStyle w:val="Tablaconcuadrculaclara"/>
        <w:tblW w:w="0" w:type="auto"/>
        <w:tbl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single" w:sz="4" w:space="0" w:color="FFC000"/>
          <w:insideV w:val="single" w:sz="4" w:space="0" w:color="FFC000"/>
        </w:tblBorders>
        <w:tblLook w:val="04A0" w:firstRow="1" w:lastRow="0" w:firstColumn="1" w:lastColumn="0" w:noHBand="0" w:noVBand="1"/>
      </w:tblPr>
      <w:tblGrid>
        <w:gridCol w:w="2263"/>
        <w:gridCol w:w="6797"/>
      </w:tblGrid>
      <w:tr w:rsidR="00054DF8" w:rsidRPr="00427B10" w14:paraId="39FC7B9C" w14:textId="77777777" w:rsidTr="00B909D3">
        <w:tc>
          <w:tcPr>
            <w:tcW w:w="2263" w:type="dxa"/>
          </w:tcPr>
          <w:p w14:paraId="287EF103" w14:textId="4EC746D4" w:rsidR="00054DF8" w:rsidRPr="00427B10" w:rsidRDefault="0004262B" w:rsidP="001F7A2D">
            <w:r>
              <w:t>SAUCE</w:t>
            </w:r>
          </w:p>
        </w:tc>
        <w:tc>
          <w:tcPr>
            <w:tcW w:w="6797" w:type="dxa"/>
          </w:tcPr>
          <w:p w14:paraId="28F0D3DD" w14:textId="339A143E" w:rsidR="00054DF8" w:rsidRPr="00427B10" w:rsidRDefault="0004262B" w:rsidP="001F7A2D">
            <w:r>
              <w:t>Herramienta de Catastro para la grabación de los datos alfanuméricos</w:t>
            </w:r>
          </w:p>
        </w:tc>
      </w:tr>
      <w:tr w:rsidR="0004262B" w:rsidRPr="00427B10" w14:paraId="70E5AFE3" w14:textId="77777777" w:rsidTr="00B909D3">
        <w:tc>
          <w:tcPr>
            <w:tcW w:w="2263" w:type="dxa"/>
          </w:tcPr>
          <w:p w14:paraId="6CD890D6" w14:textId="15899770" w:rsidR="0004262B" w:rsidRDefault="00650314" w:rsidP="001F7A2D">
            <w:r>
              <w:t>Ficheros SAUCE</w:t>
            </w:r>
          </w:p>
        </w:tc>
        <w:tc>
          <w:tcPr>
            <w:tcW w:w="6797" w:type="dxa"/>
          </w:tcPr>
          <w:p w14:paraId="4B395103" w14:textId="5985D116" w:rsidR="0004262B" w:rsidRDefault="00650314" w:rsidP="001F7A2D">
            <w:r>
              <w:t>Contienen la grabación de los datos realizados en la aplicación SAUCE de Catastro</w:t>
            </w:r>
          </w:p>
        </w:tc>
      </w:tr>
    </w:tbl>
    <w:p w14:paraId="06A08E11" w14:textId="2937650C" w:rsidR="00C04FB4" w:rsidRPr="002312FB" w:rsidRDefault="00C04FB4" w:rsidP="001F7A2D">
      <w:pPr>
        <w:pStyle w:val="Ttulo0"/>
        <w:rPr>
          <w:color w:val="404040" w:themeColor="text1" w:themeTint="BF"/>
          <w:sz w:val="20"/>
          <w:szCs w:val="22"/>
        </w:rPr>
      </w:pPr>
      <w:r w:rsidRPr="002312FB">
        <w:br w:type="page"/>
      </w:r>
      <w:bookmarkStart w:id="5" w:name="_Toc168942901"/>
      <w:r w:rsidR="001F7981">
        <w:lastRenderedPageBreak/>
        <w:t>TABLA DE ILUSTRACIONES</w:t>
      </w:r>
      <w:bookmarkEnd w:id="5"/>
    </w:p>
    <w:tbl>
      <w:tblPr>
        <w:tblStyle w:val="Tablaconcuadrculaclara"/>
        <w:tblW w:w="0" w:type="auto"/>
        <w:tbl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single" w:sz="4" w:space="0" w:color="FFC000"/>
          <w:insideV w:val="single" w:sz="4" w:space="0" w:color="FFC000"/>
        </w:tblBorders>
        <w:tblLook w:val="04A0" w:firstRow="1" w:lastRow="0" w:firstColumn="1" w:lastColumn="0" w:noHBand="0" w:noVBand="1"/>
      </w:tblPr>
      <w:tblGrid>
        <w:gridCol w:w="9060"/>
      </w:tblGrid>
      <w:tr w:rsidR="001F7981" w14:paraId="55B808E9" w14:textId="77777777" w:rsidTr="001F7981">
        <w:tc>
          <w:tcPr>
            <w:tcW w:w="9180" w:type="dxa"/>
          </w:tcPr>
          <w:p w14:paraId="36E3CAAD" w14:textId="77777777" w:rsidR="001F7981" w:rsidRDefault="001F7981" w:rsidP="001F7981">
            <w:pPr>
              <w:pStyle w:val="Tabladeilustraciones"/>
            </w:pPr>
          </w:p>
          <w:p w14:paraId="6B6C2744" w14:textId="2CCE4C7A" w:rsidR="00E22E35" w:rsidRDefault="001F7981">
            <w:pPr>
              <w:pStyle w:val="Tabladeilustraciones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</w:pPr>
            <w:r>
              <w:fldChar w:fldCharType="begin"/>
            </w:r>
            <w:r>
              <w:instrText xml:space="preserve"> TOC \h \z \c "Ilustración" </w:instrText>
            </w:r>
            <w:r>
              <w:fldChar w:fldCharType="separate"/>
            </w:r>
            <w:hyperlink w:anchor="_Toc168943102" w:history="1">
              <w:r w:rsidR="00E22E35" w:rsidRPr="00B25B01">
                <w:rPr>
                  <w:rStyle w:val="Hipervnculo"/>
                  <w:rFonts w:eastAsiaTheme="majorEastAsia"/>
                </w:rPr>
                <w:t>Ilustración 1 fme</w:t>
              </w:r>
              <w:r w:rsidR="00E22E35">
                <w:rPr>
                  <w:webHidden/>
                </w:rPr>
                <w:tab/>
              </w:r>
              <w:r w:rsidR="00E22E35">
                <w:rPr>
                  <w:webHidden/>
                </w:rPr>
                <w:fldChar w:fldCharType="begin"/>
              </w:r>
              <w:r w:rsidR="00E22E35">
                <w:rPr>
                  <w:webHidden/>
                </w:rPr>
                <w:instrText xml:space="preserve"> PAGEREF _Toc168943102 \h </w:instrText>
              </w:r>
              <w:r w:rsidR="00E22E35">
                <w:rPr>
                  <w:webHidden/>
                </w:rPr>
              </w:r>
              <w:r w:rsidR="00E22E35">
                <w:rPr>
                  <w:webHidden/>
                </w:rPr>
                <w:fldChar w:fldCharType="separate"/>
              </w:r>
              <w:r w:rsidR="00E22E35">
                <w:rPr>
                  <w:webHidden/>
                </w:rPr>
                <w:t>5</w:t>
              </w:r>
              <w:r w:rsidR="00E22E35">
                <w:rPr>
                  <w:webHidden/>
                </w:rPr>
                <w:fldChar w:fldCharType="end"/>
              </w:r>
            </w:hyperlink>
          </w:p>
          <w:p w14:paraId="2F2B3C49" w14:textId="63757C04" w:rsidR="00E22E35" w:rsidRDefault="00E22E35">
            <w:pPr>
              <w:pStyle w:val="Tabladeilustraciones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</w:pPr>
            <w:hyperlink w:anchor="_Toc168943103" w:history="1">
              <w:r w:rsidRPr="00B25B01">
                <w:rPr>
                  <w:rStyle w:val="Hipervnculo"/>
                  <w:rFonts w:eastAsiaTheme="majorEastAsia"/>
                </w:rPr>
                <w:t>Ilustración 2 Conf bbdd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_Toc168943103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6</w:t>
              </w:r>
              <w:r>
                <w:rPr>
                  <w:webHidden/>
                </w:rPr>
                <w:fldChar w:fldCharType="end"/>
              </w:r>
            </w:hyperlink>
          </w:p>
          <w:p w14:paraId="28B49B9B" w14:textId="1CC39DC0" w:rsidR="00E22E35" w:rsidRDefault="00E22E35">
            <w:pPr>
              <w:pStyle w:val="Tabladeilustraciones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</w:pPr>
            <w:hyperlink w:anchor="_Toc168943104" w:history="1">
              <w:r w:rsidRPr="00B25B01">
                <w:rPr>
                  <w:rStyle w:val="Hipervnculo"/>
                  <w:rFonts w:eastAsiaTheme="majorEastAsia"/>
                </w:rPr>
                <w:t>Ilustración 3 Parámetros fme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_Toc168943104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6</w:t>
              </w:r>
              <w:r>
                <w:rPr>
                  <w:webHidden/>
                </w:rPr>
                <w:fldChar w:fldCharType="end"/>
              </w:r>
            </w:hyperlink>
          </w:p>
          <w:p w14:paraId="33C2500B" w14:textId="56A6414B" w:rsidR="00E22E35" w:rsidRDefault="00E22E35">
            <w:pPr>
              <w:pStyle w:val="Tabladeilustraciones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</w:pPr>
            <w:hyperlink w:anchor="_Toc168943105" w:history="1">
              <w:r w:rsidRPr="00B25B01">
                <w:rPr>
                  <w:rStyle w:val="Hipervnculo"/>
                  <w:rFonts w:eastAsiaTheme="majorEastAsia"/>
                </w:rPr>
                <w:t>Ilustración 4 Salida fme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_Toc168943105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7</w:t>
              </w:r>
              <w:r>
                <w:rPr>
                  <w:webHidden/>
                </w:rPr>
                <w:fldChar w:fldCharType="end"/>
              </w:r>
            </w:hyperlink>
          </w:p>
          <w:p w14:paraId="40857B74" w14:textId="56CD7979" w:rsidR="00E22E35" w:rsidRDefault="00E22E35">
            <w:pPr>
              <w:pStyle w:val="Tabladeilustraciones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</w:pPr>
            <w:hyperlink w:anchor="_Toc168943106" w:history="1">
              <w:r w:rsidRPr="00B25B01">
                <w:rPr>
                  <w:rStyle w:val="Hipervnculo"/>
                  <w:rFonts w:eastAsiaTheme="majorEastAsia"/>
                </w:rPr>
                <w:t>Ilustración 5 Main.exe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_Toc168943106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7</w:t>
              </w:r>
              <w:r>
                <w:rPr>
                  <w:webHidden/>
                </w:rPr>
                <w:fldChar w:fldCharType="end"/>
              </w:r>
            </w:hyperlink>
          </w:p>
          <w:p w14:paraId="5BDDF997" w14:textId="47DA52A4" w:rsidR="00E22E35" w:rsidRDefault="00E22E35">
            <w:pPr>
              <w:pStyle w:val="Tabladeilustraciones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</w:pPr>
            <w:hyperlink w:anchor="_Toc168943107" w:history="1">
              <w:r w:rsidRPr="00B25B01">
                <w:rPr>
                  <w:rStyle w:val="Hipervnculo"/>
                  <w:rFonts w:eastAsiaTheme="majorEastAsia"/>
                </w:rPr>
                <w:t>Ilustración 6 Parámetros main.exe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_Toc168943107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8</w:t>
              </w:r>
              <w:r>
                <w:rPr>
                  <w:webHidden/>
                </w:rPr>
                <w:fldChar w:fldCharType="end"/>
              </w:r>
            </w:hyperlink>
          </w:p>
          <w:p w14:paraId="6DBCF7A2" w14:textId="2CC771CF" w:rsidR="00E22E35" w:rsidRDefault="00E22E35">
            <w:pPr>
              <w:pStyle w:val="Tabladeilustraciones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</w:pPr>
            <w:hyperlink w:anchor="_Toc168943108" w:history="1">
              <w:r w:rsidRPr="00B25B01">
                <w:rPr>
                  <w:rStyle w:val="Hipervnculo"/>
                  <w:rFonts w:eastAsiaTheme="majorEastAsia"/>
                </w:rPr>
                <w:t>Ilustración 7 Salida main.exe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_Toc168943108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8</w:t>
              </w:r>
              <w:r>
                <w:rPr>
                  <w:webHidden/>
                </w:rPr>
                <w:fldChar w:fldCharType="end"/>
              </w:r>
            </w:hyperlink>
          </w:p>
          <w:p w14:paraId="057503A2" w14:textId="4C0F146C" w:rsidR="00E22E35" w:rsidRDefault="00E22E35">
            <w:pPr>
              <w:pStyle w:val="Tabladeilustraciones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</w:pPr>
            <w:hyperlink w:anchor="_Toc168943109" w:history="1">
              <w:r w:rsidRPr="00B25B01">
                <w:rPr>
                  <w:rStyle w:val="Hipervnculo"/>
                  <w:rFonts w:eastAsiaTheme="majorEastAsia"/>
                </w:rPr>
                <w:t>Ilustración 8 Ejecución macro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_Toc168943109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9</w:t>
              </w:r>
              <w:r>
                <w:rPr>
                  <w:webHidden/>
                </w:rPr>
                <w:fldChar w:fldCharType="end"/>
              </w:r>
            </w:hyperlink>
          </w:p>
          <w:p w14:paraId="7519020A" w14:textId="0EA8224C" w:rsidR="00E22E35" w:rsidRDefault="00E22E35">
            <w:pPr>
              <w:pStyle w:val="Tabladeilustraciones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</w:pPr>
            <w:hyperlink w:anchor="_Toc168943110" w:history="1">
              <w:r w:rsidRPr="00B25B01">
                <w:rPr>
                  <w:rStyle w:val="Hipervnculo"/>
                  <w:rFonts w:eastAsiaTheme="majorEastAsia"/>
                </w:rPr>
                <w:t>Ilustración 9 Botón macro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_Toc168943110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9</w:t>
              </w:r>
              <w:r>
                <w:rPr>
                  <w:webHidden/>
                </w:rPr>
                <w:fldChar w:fldCharType="end"/>
              </w:r>
            </w:hyperlink>
          </w:p>
          <w:p w14:paraId="5B702F92" w14:textId="7C575C0C" w:rsidR="00E22E35" w:rsidRDefault="00E22E35">
            <w:pPr>
              <w:pStyle w:val="Tabladeilustraciones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</w:pPr>
            <w:hyperlink w:anchor="_Toc168943111" w:history="1">
              <w:r w:rsidRPr="00B25B01">
                <w:rPr>
                  <w:rStyle w:val="Hipervnculo"/>
                  <w:rFonts w:eastAsiaTheme="majorEastAsia"/>
                </w:rPr>
                <w:t>Ilustración 10 Finalización macro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_Toc168943111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10</w:t>
              </w:r>
              <w:r>
                <w:rPr>
                  <w:webHidden/>
                </w:rPr>
                <w:fldChar w:fldCharType="end"/>
              </w:r>
            </w:hyperlink>
          </w:p>
          <w:p w14:paraId="79DDCA47" w14:textId="66D99335" w:rsidR="00E22E35" w:rsidRDefault="00E22E35">
            <w:pPr>
              <w:pStyle w:val="Tabladeilustraciones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</w:pPr>
            <w:hyperlink w:anchor="_Toc168943112" w:history="1">
              <w:r w:rsidRPr="00B25B01">
                <w:rPr>
                  <w:rStyle w:val="Hipervnculo"/>
                  <w:rFonts w:eastAsiaTheme="majorEastAsia"/>
                </w:rPr>
                <w:t>Ilustración 11 Salida macro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_Toc168943112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10</w:t>
              </w:r>
              <w:r>
                <w:rPr>
                  <w:webHidden/>
                </w:rPr>
                <w:fldChar w:fldCharType="end"/>
              </w:r>
            </w:hyperlink>
          </w:p>
          <w:p w14:paraId="4CA6089E" w14:textId="01B76FBD" w:rsidR="00E22E35" w:rsidRDefault="00E22E35">
            <w:pPr>
              <w:pStyle w:val="Tabladeilustraciones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</w:pPr>
            <w:hyperlink w:anchor="_Toc168943113" w:history="1">
              <w:r w:rsidRPr="00B25B01">
                <w:rPr>
                  <w:rStyle w:val="Hipervnculo"/>
                  <w:rFonts w:eastAsiaTheme="majorEastAsia"/>
                </w:rPr>
                <w:t>Ilustración 12 Centro confianza macro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_Toc168943113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11</w:t>
              </w:r>
              <w:r>
                <w:rPr>
                  <w:webHidden/>
                </w:rPr>
                <w:fldChar w:fldCharType="end"/>
              </w:r>
            </w:hyperlink>
          </w:p>
          <w:p w14:paraId="18A574EF" w14:textId="2225684D" w:rsidR="00E22E35" w:rsidRDefault="00E22E35">
            <w:pPr>
              <w:pStyle w:val="Tabladeilustraciones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</w:pPr>
            <w:hyperlink w:anchor="_Toc168943114" w:history="1">
              <w:r w:rsidRPr="00B25B01">
                <w:rPr>
                  <w:rStyle w:val="Hipervnculo"/>
                  <w:rFonts w:eastAsiaTheme="majorEastAsia"/>
                </w:rPr>
                <w:t>Ilustración 13 Habilitar macro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_Toc168943114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11</w:t>
              </w:r>
              <w:r>
                <w:rPr>
                  <w:webHidden/>
                </w:rPr>
                <w:fldChar w:fldCharType="end"/>
              </w:r>
            </w:hyperlink>
          </w:p>
          <w:p w14:paraId="1E83BF01" w14:textId="7D346621" w:rsidR="00E22E35" w:rsidRDefault="00E22E35">
            <w:pPr>
              <w:pStyle w:val="Tabladeilustraciones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</w:pPr>
            <w:hyperlink w:anchor="_Toc168943115" w:history="1">
              <w:r w:rsidRPr="00B25B01">
                <w:rPr>
                  <w:rStyle w:val="Hipervnculo"/>
                  <w:rFonts w:eastAsiaTheme="majorEastAsia"/>
                </w:rPr>
                <w:t>Ilustración 14 merge_pdf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_Toc168943115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12</w:t>
              </w:r>
              <w:r>
                <w:rPr>
                  <w:webHidden/>
                </w:rPr>
                <w:fldChar w:fldCharType="end"/>
              </w:r>
            </w:hyperlink>
          </w:p>
          <w:p w14:paraId="3F435C76" w14:textId="6FDCA1F0" w:rsidR="00E22E35" w:rsidRDefault="00E22E35">
            <w:pPr>
              <w:pStyle w:val="Tabladeilustraciones"/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</w:pPr>
            <w:hyperlink w:anchor="_Toc168943116" w:history="1">
              <w:r w:rsidRPr="00B25B01">
                <w:rPr>
                  <w:rStyle w:val="Hipervnculo"/>
                  <w:rFonts w:eastAsiaTheme="majorEastAsia"/>
                </w:rPr>
                <w:t>Ilustración 15 Salida merge pdf</w:t>
              </w:r>
              <w:r>
                <w:rPr>
                  <w:webHidden/>
                </w:rPr>
                <w:tab/>
              </w:r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instrText xml:space="preserve"> PAGEREF _Toc168943116 \h </w:instrText>
              </w:r>
              <w:r>
                <w:rPr>
                  <w:webHidden/>
                </w:rPr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</w:rPr>
                <w:t>12</w:t>
              </w:r>
              <w:r>
                <w:rPr>
                  <w:webHidden/>
                </w:rPr>
                <w:fldChar w:fldCharType="end"/>
              </w:r>
            </w:hyperlink>
          </w:p>
          <w:p w14:paraId="58E148F0" w14:textId="163EDF34" w:rsidR="001F7981" w:rsidRDefault="001F7981" w:rsidP="001F7981">
            <w:r>
              <w:fldChar w:fldCharType="end"/>
            </w:r>
          </w:p>
        </w:tc>
      </w:tr>
    </w:tbl>
    <w:p w14:paraId="3D1EE3D2" w14:textId="3DA8BDA9" w:rsidR="00C04FB4" w:rsidRPr="00134639" w:rsidRDefault="00C04FB4" w:rsidP="001F7A2D"/>
    <w:p w14:paraId="619EBCF6" w14:textId="0042B6BC" w:rsidR="008219D4" w:rsidRDefault="008219D4" w:rsidP="001F7A2D">
      <w:r>
        <w:br w:type="page"/>
      </w:r>
    </w:p>
    <w:p w14:paraId="353D3D69" w14:textId="0FD60C44" w:rsidR="008226B3" w:rsidRDefault="0004262B" w:rsidP="001F7A2D">
      <w:pPr>
        <w:pStyle w:val="Ttulo1"/>
      </w:pPr>
      <w:bookmarkStart w:id="6" w:name="_Toc155944203"/>
      <w:bookmarkStart w:id="7" w:name="_Toc168942902"/>
      <w:r>
        <w:lastRenderedPageBreak/>
        <w:t>I</w:t>
      </w:r>
      <w:r w:rsidR="00E63A67">
        <w:t>NTRODUCCION</w:t>
      </w:r>
      <w:bookmarkEnd w:id="7"/>
    </w:p>
    <w:bookmarkEnd w:id="6"/>
    <w:p w14:paraId="02B5B603" w14:textId="5405287D" w:rsidR="003A5B2D" w:rsidRDefault="003A5B2D" w:rsidP="00943E94">
      <w:r>
        <w:t>Documento que describe el procedimiento para obtener las fichas resumen del modelo 6.</w:t>
      </w:r>
    </w:p>
    <w:p w14:paraId="42EEC12F" w14:textId="77777777" w:rsidR="003A5B2D" w:rsidRDefault="003A5B2D" w:rsidP="00943E94"/>
    <w:p w14:paraId="325A9EBB" w14:textId="666F1213" w:rsidR="003A5B2D" w:rsidRDefault="003A5B2D" w:rsidP="003A5B2D">
      <w:pPr>
        <w:pStyle w:val="Ttulo1"/>
      </w:pPr>
      <w:bookmarkStart w:id="8" w:name="_Toc168942903"/>
      <w:r>
        <w:t>FASES</w:t>
      </w:r>
      <w:bookmarkEnd w:id="8"/>
    </w:p>
    <w:p w14:paraId="226E782D" w14:textId="14AE200A" w:rsidR="003A5B2D" w:rsidRDefault="003A5B2D" w:rsidP="003A5B2D">
      <w:r>
        <w:t>Desde el inicio hasta el final del proceso, tendremos 4 ejecuciones:</w:t>
      </w:r>
    </w:p>
    <w:p w14:paraId="385E8599" w14:textId="70FB181E" w:rsidR="003A5B2D" w:rsidRDefault="003A5B2D" w:rsidP="003A5B2D">
      <w:pPr>
        <w:pStyle w:val="Prrafodelista"/>
        <w:numPr>
          <w:ilvl w:val="0"/>
          <w:numId w:val="33"/>
        </w:numPr>
      </w:pPr>
      <w:r>
        <w:t xml:space="preserve">Proceso </w:t>
      </w:r>
      <w:proofErr w:type="spellStart"/>
      <w:r>
        <w:t>fme</w:t>
      </w:r>
      <w:proofErr w:type="spellEnd"/>
      <w:r>
        <w:t xml:space="preserve"> 1_</w:t>
      </w:r>
      <w:r w:rsidRPr="003A5B2D">
        <w:t>Modelo6.fmw</w:t>
      </w:r>
    </w:p>
    <w:p w14:paraId="372EAE01" w14:textId="68DE7370" w:rsidR="003A5B2D" w:rsidRDefault="003A5B2D" w:rsidP="003A5B2D">
      <w:pPr>
        <w:pStyle w:val="Prrafodelista"/>
        <w:numPr>
          <w:ilvl w:val="0"/>
          <w:numId w:val="33"/>
        </w:numPr>
      </w:pPr>
      <w:r>
        <w:t>Ejecución 2</w:t>
      </w:r>
      <w:r w:rsidRPr="003A5B2D">
        <w:t>_main.exe</w:t>
      </w:r>
    </w:p>
    <w:p w14:paraId="1B7F58B0" w14:textId="3F7C4CC9" w:rsidR="003A5B2D" w:rsidRDefault="003A5B2D" w:rsidP="003A5B2D">
      <w:pPr>
        <w:pStyle w:val="Prrafodelista"/>
        <w:numPr>
          <w:ilvl w:val="0"/>
          <w:numId w:val="33"/>
        </w:numPr>
      </w:pPr>
      <w:r>
        <w:t>Ejecución 3</w:t>
      </w:r>
      <w:r w:rsidRPr="003A5B2D">
        <w:t>_macro_pdf_macro.xlsm</w:t>
      </w:r>
    </w:p>
    <w:p w14:paraId="0C0602EE" w14:textId="29C3BF50" w:rsidR="003A5B2D" w:rsidRPr="003A5B2D" w:rsidRDefault="003A5B2D" w:rsidP="003A5B2D">
      <w:pPr>
        <w:pStyle w:val="Prrafodelista"/>
        <w:numPr>
          <w:ilvl w:val="0"/>
          <w:numId w:val="33"/>
        </w:numPr>
      </w:pPr>
      <w:r>
        <w:t>Ejecución 4</w:t>
      </w:r>
      <w:r w:rsidRPr="003A5B2D">
        <w:t>_merge_pdf.exe</w:t>
      </w:r>
    </w:p>
    <w:p w14:paraId="6BBA70A4" w14:textId="626AB6D6" w:rsidR="003A5B2D" w:rsidRDefault="003A5B2D" w:rsidP="003A5B2D">
      <w:pPr>
        <w:pStyle w:val="Ttulo1"/>
      </w:pPr>
      <w:bookmarkStart w:id="9" w:name="_Toc168942904"/>
      <w:r>
        <w:t>DESCRIPCIÓN FASES</w:t>
      </w:r>
      <w:bookmarkEnd w:id="9"/>
    </w:p>
    <w:p w14:paraId="001B2CAC" w14:textId="1151379C" w:rsidR="003A5B2D" w:rsidRDefault="003A5B2D" w:rsidP="003A5B2D">
      <w:pPr>
        <w:pStyle w:val="Ttulo2"/>
      </w:pPr>
      <w:bookmarkStart w:id="10" w:name="_Toc168942905"/>
      <w:r>
        <w:t xml:space="preserve">Proceso </w:t>
      </w:r>
      <w:proofErr w:type="spellStart"/>
      <w:r>
        <w:t>fme</w:t>
      </w:r>
      <w:proofErr w:type="spellEnd"/>
      <w:r>
        <w:t xml:space="preserve"> 1_Modelo6.fmw</w:t>
      </w:r>
      <w:bookmarkEnd w:id="10"/>
    </w:p>
    <w:p w14:paraId="3943B832" w14:textId="75F47752" w:rsidR="007D52BF" w:rsidRDefault="007D52BF" w:rsidP="007D52BF">
      <w:r>
        <w:t>Este proceso, nos dejara en una carpeta salida elegida por parámetros, los ficheros necesarios para generar la ficha resumen:</w:t>
      </w:r>
    </w:p>
    <w:p w14:paraId="11CEE672" w14:textId="27B64006" w:rsidR="007D52BF" w:rsidRDefault="007D52BF" w:rsidP="007D52BF">
      <w:r>
        <w:tab/>
        <w:t>png con el plano parcela</w:t>
      </w:r>
    </w:p>
    <w:p w14:paraId="2E50BAF5" w14:textId="4A069CB1" w:rsidR="007D52BF" w:rsidRDefault="007D52BF" w:rsidP="007D52BF">
      <w:r>
        <w:tab/>
      </w:r>
      <w:proofErr w:type="spellStart"/>
      <w:r>
        <w:t>jpg</w:t>
      </w:r>
      <w:proofErr w:type="spellEnd"/>
      <w:r>
        <w:t xml:space="preserve"> que viene indicado en un campo de la base de datos</w:t>
      </w:r>
    </w:p>
    <w:p w14:paraId="36F6FC7D" w14:textId="42699482" w:rsidR="00B42280" w:rsidRDefault="00B42280" w:rsidP="007D52BF">
      <w:r>
        <w:tab/>
        <w:t>sauce que rescata de un directorio dado por parámetro</w:t>
      </w:r>
    </w:p>
    <w:p w14:paraId="435F2C53" w14:textId="77777777" w:rsidR="00B42280" w:rsidRDefault="00B42280" w:rsidP="007D52BF"/>
    <w:p w14:paraId="71D76AE9" w14:textId="6C078D8D" w:rsidR="00920174" w:rsidRDefault="00920174" w:rsidP="007D52BF">
      <w:r>
        <w:t xml:space="preserve">Ejecutamos el </w:t>
      </w:r>
      <w:proofErr w:type="spellStart"/>
      <w:r>
        <w:t>fme</w:t>
      </w:r>
      <w:proofErr w:type="spellEnd"/>
      <w:r>
        <w:t>:</w:t>
      </w:r>
    </w:p>
    <w:p w14:paraId="3788D683" w14:textId="77777777" w:rsidR="008314C7" w:rsidRDefault="00920174" w:rsidP="008314C7">
      <w:pPr>
        <w:keepNext/>
      </w:pPr>
      <w:r>
        <w:rPr>
          <w:noProof/>
        </w:rPr>
        <w:drawing>
          <wp:inline distT="0" distB="0" distL="0" distR="0" wp14:anchorId="3663B89B" wp14:editId="2745AAAC">
            <wp:extent cx="5164531" cy="3329053"/>
            <wp:effectExtent l="0" t="0" r="0" b="5080"/>
            <wp:docPr id="66350502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05025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5673" cy="332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EE0A" w14:textId="2514B47D" w:rsidR="00920174" w:rsidRDefault="008314C7" w:rsidP="008314C7">
      <w:pPr>
        <w:pStyle w:val="Descripcin"/>
        <w:jc w:val="left"/>
      </w:pPr>
      <w:bookmarkStart w:id="11" w:name="_Toc168943102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B47F1C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fme</w:t>
      </w:r>
      <w:bookmarkEnd w:id="11"/>
      <w:proofErr w:type="spellEnd"/>
    </w:p>
    <w:p w14:paraId="7FA27B30" w14:textId="52CE6789" w:rsidR="00920174" w:rsidRDefault="00920174" w:rsidP="007D52BF">
      <w:r>
        <w:lastRenderedPageBreak/>
        <w:t xml:space="preserve">La parametrización a la base de datos </w:t>
      </w:r>
      <w:proofErr w:type="spellStart"/>
      <w:r>
        <w:t>postgreS</w:t>
      </w:r>
      <w:proofErr w:type="spellEnd"/>
      <w:r>
        <w:tab/>
      </w:r>
      <w:proofErr w:type="spellStart"/>
      <w:r>
        <w:t>ql</w:t>
      </w:r>
      <w:proofErr w:type="spellEnd"/>
      <w:r>
        <w:t xml:space="preserve"> es la siguiente:</w:t>
      </w:r>
    </w:p>
    <w:p w14:paraId="32D5678F" w14:textId="77777777" w:rsidR="008314C7" w:rsidRDefault="00920174" w:rsidP="008314C7">
      <w:pPr>
        <w:keepNext/>
      </w:pPr>
      <w:r>
        <w:rPr>
          <w:noProof/>
        </w:rPr>
        <w:drawing>
          <wp:inline distT="0" distB="0" distL="0" distR="0" wp14:anchorId="1EE3A51C" wp14:editId="4AB9D6DF">
            <wp:extent cx="5759450" cy="3694430"/>
            <wp:effectExtent l="0" t="0" r="0" b="1270"/>
            <wp:docPr id="145390932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0932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7A82" w14:textId="15A4E1DF" w:rsidR="00920174" w:rsidRDefault="008314C7" w:rsidP="008314C7">
      <w:pPr>
        <w:pStyle w:val="Descripcin"/>
        <w:jc w:val="left"/>
      </w:pPr>
      <w:bookmarkStart w:id="12" w:name="_Toc16894310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B47F1C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Conf</w:t>
      </w:r>
      <w:proofErr w:type="spellEnd"/>
      <w:r>
        <w:t xml:space="preserve"> </w:t>
      </w:r>
      <w:proofErr w:type="spellStart"/>
      <w:r>
        <w:t>bbdd</w:t>
      </w:r>
      <w:bookmarkEnd w:id="12"/>
      <w:proofErr w:type="spellEnd"/>
    </w:p>
    <w:p w14:paraId="03C014D9" w14:textId="77777777" w:rsidR="008314C7" w:rsidRDefault="008314C7" w:rsidP="007D52BF"/>
    <w:p w14:paraId="2277B15A" w14:textId="44EE4454" w:rsidR="00920174" w:rsidRPr="008314C7" w:rsidRDefault="00920174" w:rsidP="007D52BF">
      <w:pPr>
        <w:rPr>
          <w:b/>
          <w:bCs/>
        </w:rPr>
      </w:pPr>
      <w:r w:rsidRPr="008314C7">
        <w:rPr>
          <w:b/>
          <w:bCs/>
        </w:rPr>
        <w:t>Pass: Segipas24</w:t>
      </w:r>
    </w:p>
    <w:p w14:paraId="62BAF2F5" w14:textId="77777777" w:rsidR="00920174" w:rsidRDefault="00920174" w:rsidP="007D52BF"/>
    <w:p w14:paraId="0F878B18" w14:textId="175CEB48" w:rsidR="00920174" w:rsidRDefault="00920174" w:rsidP="007D52BF">
      <w:r>
        <w:t>Metemos los parámetros:</w:t>
      </w:r>
    </w:p>
    <w:p w14:paraId="64E2E58C" w14:textId="77777777" w:rsidR="00920174" w:rsidRDefault="00920174" w:rsidP="007D52BF"/>
    <w:p w14:paraId="47275E20" w14:textId="77777777" w:rsidR="008314C7" w:rsidRDefault="00920174" w:rsidP="008314C7">
      <w:pPr>
        <w:keepNext/>
      </w:pPr>
      <w:r>
        <w:rPr>
          <w:noProof/>
        </w:rPr>
        <w:drawing>
          <wp:inline distT="0" distB="0" distL="0" distR="0" wp14:anchorId="6EC43ABE" wp14:editId="0B72617C">
            <wp:extent cx="5759450" cy="2277110"/>
            <wp:effectExtent l="0" t="0" r="0" b="8890"/>
            <wp:docPr id="76269373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9373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48FD" w14:textId="79C173E6" w:rsidR="00B42280" w:rsidRDefault="008314C7" w:rsidP="008314C7">
      <w:pPr>
        <w:pStyle w:val="Descripcin"/>
        <w:jc w:val="left"/>
        <w:rPr>
          <w:u w:val="single"/>
        </w:rPr>
      </w:pPr>
      <w:bookmarkStart w:id="13" w:name="_Toc168943104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B47F1C">
        <w:rPr>
          <w:noProof/>
        </w:rPr>
        <w:t>3</w:t>
      </w:r>
      <w:r>
        <w:fldChar w:fldCharType="end"/>
      </w:r>
      <w:r>
        <w:t xml:space="preserve"> Parámetros </w:t>
      </w:r>
      <w:proofErr w:type="spellStart"/>
      <w:r>
        <w:t>fme</w:t>
      </w:r>
      <w:bookmarkEnd w:id="13"/>
      <w:proofErr w:type="spellEnd"/>
    </w:p>
    <w:p w14:paraId="683D0FFA" w14:textId="77777777" w:rsidR="00920174" w:rsidRDefault="00920174" w:rsidP="007D52BF">
      <w:pPr>
        <w:rPr>
          <w:u w:val="single"/>
        </w:rPr>
      </w:pPr>
    </w:p>
    <w:p w14:paraId="164A62C7" w14:textId="26F6E822" w:rsidR="00920174" w:rsidRDefault="00920174" w:rsidP="007D52BF">
      <w:r>
        <w:t>Nos deja en el directorio de salida los ficheros en el formato necesario:</w:t>
      </w:r>
    </w:p>
    <w:p w14:paraId="5CDCA356" w14:textId="77777777" w:rsidR="008314C7" w:rsidRDefault="00920174" w:rsidP="008314C7">
      <w:pPr>
        <w:keepNext/>
      </w:pPr>
      <w:r>
        <w:rPr>
          <w:noProof/>
        </w:rPr>
        <w:lastRenderedPageBreak/>
        <w:drawing>
          <wp:inline distT="0" distB="0" distL="0" distR="0" wp14:anchorId="2B899555" wp14:editId="329A524E">
            <wp:extent cx="5759450" cy="3044825"/>
            <wp:effectExtent l="0" t="0" r="0" b="3175"/>
            <wp:docPr id="187231773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17733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AD74" w14:textId="54AA0407" w:rsidR="00920174" w:rsidRPr="00920174" w:rsidRDefault="008314C7" w:rsidP="008314C7">
      <w:pPr>
        <w:pStyle w:val="Descripcin"/>
        <w:jc w:val="left"/>
      </w:pPr>
      <w:bookmarkStart w:id="14" w:name="_Toc168943105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B47F1C">
        <w:rPr>
          <w:noProof/>
        </w:rPr>
        <w:t>4</w:t>
      </w:r>
      <w:r>
        <w:fldChar w:fldCharType="end"/>
      </w:r>
      <w:r>
        <w:t xml:space="preserve"> Salida </w:t>
      </w:r>
      <w:proofErr w:type="spellStart"/>
      <w:r>
        <w:t>fme</w:t>
      </w:r>
      <w:bookmarkEnd w:id="14"/>
      <w:proofErr w:type="spellEnd"/>
    </w:p>
    <w:p w14:paraId="6AC4081E" w14:textId="77777777" w:rsidR="003A5B2D" w:rsidRDefault="003A5B2D" w:rsidP="003A5B2D"/>
    <w:p w14:paraId="7CA43600" w14:textId="38F6EC2C" w:rsidR="003A5B2D" w:rsidRDefault="003A5B2D" w:rsidP="003A5B2D">
      <w:pPr>
        <w:pStyle w:val="Ttulo2"/>
      </w:pPr>
      <w:bookmarkStart w:id="15" w:name="_Toc168942906"/>
      <w:r>
        <w:t>Ejecución 2_main.exe</w:t>
      </w:r>
      <w:bookmarkEnd w:id="15"/>
    </w:p>
    <w:p w14:paraId="513BC292" w14:textId="3FDCAF8E" w:rsidR="003A5B2D" w:rsidRDefault="00920174" w:rsidP="003A5B2D">
      <w:r>
        <w:t>Doble clic sobre el programa y se abrirá la siguiente interfaz parametrizable:</w:t>
      </w:r>
    </w:p>
    <w:p w14:paraId="4635FC98" w14:textId="77777777" w:rsidR="00920174" w:rsidRDefault="00920174" w:rsidP="003A5B2D"/>
    <w:p w14:paraId="2AF5950B" w14:textId="77777777" w:rsidR="008314C7" w:rsidRDefault="00920174" w:rsidP="008314C7">
      <w:pPr>
        <w:keepNext/>
      </w:pPr>
      <w:r>
        <w:rPr>
          <w:noProof/>
        </w:rPr>
        <w:drawing>
          <wp:inline distT="0" distB="0" distL="0" distR="0" wp14:anchorId="5300DAD4" wp14:editId="60E74E1E">
            <wp:extent cx="3810000" cy="2066925"/>
            <wp:effectExtent l="0" t="0" r="0" b="9525"/>
            <wp:docPr id="51146283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62831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8161" w14:textId="6EC35AFF" w:rsidR="00920174" w:rsidRDefault="008314C7" w:rsidP="008314C7">
      <w:pPr>
        <w:pStyle w:val="Descripcin"/>
        <w:jc w:val="left"/>
      </w:pPr>
      <w:bookmarkStart w:id="16" w:name="_Toc168943106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B47F1C">
        <w:rPr>
          <w:noProof/>
        </w:rPr>
        <w:t>5</w:t>
      </w:r>
      <w:r>
        <w:fldChar w:fldCharType="end"/>
      </w:r>
      <w:r>
        <w:t xml:space="preserve"> Main.exe</w:t>
      </w:r>
      <w:bookmarkEnd w:id="16"/>
    </w:p>
    <w:p w14:paraId="5AE0B09B" w14:textId="77777777" w:rsidR="00920174" w:rsidRDefault="00920174" w:rsidP="003A5B2D"/>
    <w:p w14:paraId="2C02EB98" w14:textId="77777777" w:rsidR="008314C7" w:rsidRDefault="00CF71E5" w:rsidP="008314C7">
      <w:pPr>
        <w:keepNext/>
      </w:pPr>
      <w:r>
        <w:rPr>
          <w:noProof/>
        </w:rPr>
        <w:lastRenderedPageBreak/>
        <w:drawing>
          <wp:inline distT="0" distB="0" distL="0" distR="0" wp14:anchorId="7292B0DE" wp14:editId="00053B3B">
            <wp:extent cx="5759450" cy="2574290"/>
            <wp:effectExtent l="0" t="0" r="0" b="0"/>
            <wp:docPr id="770552668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52668" name="Imagen 1" descr="Interfaz de usuario gráfica, Texto, Aplicación, Word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8C1C" w14:textId="51096146" w:rsidR="00920174" w:rsidRDefault="008314C7" w:rsidP="008314C7">
      <w:pPr>
        <w:pStyle w:val="Descripcin"/>
        <w:jc w:val="left"/>
      </w:pPr>
      <w:bookmarkStart w:id="17" w:name="_Toc168943107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B47F1C">
        <w:rPr>
          <w:noProof/>
        </w:rPr>
        <w:t>6</w:t>
      </w:r>
      <w:r>
        <w:fldChar w:fldCharType="end"/>
      </w:r>
      <w:r>
        <w:t xml:space="preserve"> Parámetros main.exe</w:t>
      </w:r>
      <w:bookmarkEnd w:id="17"/>
    </w:p>
    <w:p w14:paraId="42A1C399" w14:textId="77777777" w:rsidR="00920174" w:rsidRDefault="00920174" w:rsidP="003A5B2D"/>
    <w:p w14:paraId="0C6AF754" w14:textId="04F24913" w:rsidR="00CF71E5" w:rsidRDefault="00CF71E5" w:rsidP="003A5B2D">
      <w:r>
        <w:t>Genera en el directorio de salida, los ficheros Excel con la ficha resumen.</w:t>
      </w:r>
    </w:p>
    <w:p w14:paraId="7CA6A837" w14:textId="77777777" w:rsidR="00CF71E5" w:rsidRDefault="00CF71E5" w:rsidP="003A5B2D"/>
    <w:p w14:paraId="3B398ECF" w14:textId="77777777" w:rsidR="008314C7" w:rsidRDefault="00CF71E5" w:rsidP="008314C7">
      <w:pPr>
        <w:keepNext/>
      </w:pPr>
      <w:r>
        <w:rPr>
          <w:noProof/>
        </w:rPr>
        <w:drawing>
          <wp:inline distT="0" distB="0" distL="0" distR="0" wp14:anchorId="78363CAA" wp14:editId="350FDAE5">
            <wp:extent cx="5759450" cy="2430145"/>
            <wp:effectExtent l="0" t="0" r="0" b="8255"/>
            <wp:docPr id="73973302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3302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E5FC" w14:textId="39B3D642" w:rsidR="00CF71E5" w:rsidRDefault="008314C7" w:rsidP="008314C7">
      <w:pPr>
        <w:pStyle w:val="Descripcin"/>
        <w:jc w:val="left"/>
      </w:pPr>
      <w:bookmarkStart w:id="18" w:name="_Toc168943108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B47F1C">
        <w:rPr>
          <w:noProof/>
        </w:rPr>
        <w:t>7</w:t>
      </w:r>
      <w:r>
        <w:fldChar w:fldCharType="end"/>
      </w:r>
      <w:r>
        <w:t xml:space="preserve"> Salida main.exe</w:t>
      </w:r>
      <w:bookmarkEnd w:id="18"/>
    </w:p>
    <w:p w14:paraId="7EF345AF" w14:textId="77777777" w:rsidR="00920174" w:rsidRDefault="00920174" w:rsidP="003A5B2D"/>
    <w:p w14:paraId="61A09EE8" w14:textId="42E645C0" w:rsidR="003A5B2D" w:rsidRDefault="003A5B2D" w:rsidP="003A5B2D">
      <w:pPr>
        <w:pStyle w:val="Ttulo2"/>
      </w:pPr>
      <w:bookmarkStart w:id="19" w:name="_Toc168942907"/>
      <w:r>
        <w:t>Ejecución 3_macro_pdf_macro.xlsm</w:t>
      </w:r>
      <w:bookmarkEnd w:id="19"/>
    </w:p>
    <w:p w14:paraId="3CCB62F8" w14:textId="77777777" w:rsidR="003A5B2D" w:rsidRDefault="003A5B2D" w:rsidP="003A5B2D"/>
    <w:p w14:paraId="5A8DC30F" w14:textId="6BC92546" w:rsidR="00CF71E5" w:rsidRDefault="00CF71E5" w:rsidP="003A5B2D">
      <w:r>
        <w:t xml:space="preserve">Ejecutamos la siguiente macro que nos exportará tres </w:t>
      </w:r>
      <w:proofErr w:type="spellStart"/>
      <w:r>
        <w:t>pdf</w:t>
      </w:r>
      <w:proofErr w:type="spellEnd"/>
      <w:r>
        <w:t xml:space="preserve"> por referencia, uno por cada hoja (Ficha resumen, Sauce, Croquis)</w:t>
      </w:r>
    </w:p>
    <w:p w14:paraId="6AEA5C60" w14:textId="77777777" w:rsidR="008314C7" w:rsidRDefault="00CF71E5" w:rsidP="008314C7">
      <w:pPr>
        <w:keepNext/>
      </w:pPr>
      <w:r>
        <w:rPr>
          <w:noProof/>
        </w:rPr>
        <w:lastRenderedPageBreak/>
        <w:drawing>
          <wp:inline distT="0" distB="0" distL="0" distR="0" wp14:anchorId="19096C5A" wp14:editId="6D5B5196">
            <wp:extent cx="5172075" cy="3152775"/>
            <wp:effectExtent l="0" t="0" r="9525" b="9525"/>
            <wp:docPr id="793343502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43502" name="Imagen 1" descr="Tabla&#10;&#10;Descripción generada automáticamente con confianza baj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1743" w14:textId="2FFA90AD" w:rsidR="00CF71E5" w:rsidRDefault="008314C7" w:rsidP="008314C7">
      <w:pPr>
        <w:pStyle w:val="Descripcin"/>
        <w:jc w:val="left"/>
      </w:pPr>
      <w:bookmarkStart w:id="20" w:name="_Toc168943109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B47F1C">
        <w:rPr>
          <w:noProof/>
        </w:rPr>
        <w:t>8</w:t>
      </w:r>
      <w:r>
        <w:fldChar w:fldCharType="end"/>
      </w:r>
      <w:r>
        <w:t xml:space="preserve"> Ejecución macro</w:t>
      </w:r>
      <w:bookmarkEnd w:id="20"/>
    </w:p>
    <w:p w14:paraId="0A5715B3" w14:textId="77777777" w:rsidR="00CF71E5" w:rsidRDefault="00CF71E5" w:rsidP="003A5B2D"/>
    <w:p w14:paraId="6CFAD21B" w14:textId="49908EAE" w:rsidR="00CF71E5" w:rsidRDefault="00CF71E5" w:rsidP="003A5B2D">
      <w:r>
        <w:t>Como parámetro le pasamos la carpeta de salida puesta en el 2_main.exe:</w:t>
      </w:r>
    </w:p>
    <w:p w14:paraId="2FC71817" w14:textId="77777777" w:rsidR="00CF71E5" w:rsidRDefault="00CF71E5" w:rsidP="003A5B2D"/>
    <w:p w14:paraId="1D37D41C" w14:textId="77777777" w:rsidR="008314C7" w:rsidRDefault="00CF71E5" w:rsidP="008314C7">
      <w:pPr>
        <w:keepNext/>
      </w:pPr>
      <w:r>
        <w:rPr>
          <w:noProof/>
        </w:rPr>
        <w:drawing>
          <wp:inline distT="0" distB="0" distL="0" distR="0" wp14:anchorId="02D4D0B2" wp14:editId="11E4C611">
            <wp:extent cx="5759450" cy="2891790"/>
            <wp:effectExtent l="0" t="0" r="0" b="3810"/>
            <wp:docPr id="1336690207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90207" name="Imagen 1" descr="Interfaz de usuario gráfica, Aplicación, Word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7A36" w14:textId="007ADBEF" w:rsidR="00CF71E5" w:rsidRDefault="008314C7" w:rsidP="008314C7">
      <w:pPr>
        <w:pStyle w:val="Descripcin"/>
        <w:jc w:val="left"/>
      </w:pPr>
      <w:bookmarkStart w:id="21" w:name="_Toc168943110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B47F1C">
        <w:rPr>
          <w:noProof/>
        </w:rPr>
        <w:t>9</w:t>
      </w:r>
      <w:r>
        <w:fldChar w:fldCharType="end"/>
      </w:r>
      <w:r>
        <w:t xml:space="preserve"> Botón macro</w:t>
      </w:r>
      <w:bookmarkEnd w:id="21"/>
    </w:p>
    <w:p w14:paraId="42157ADD" w14:textId="77777777" w:rsidR="008314C7" w:rsidRDefault="00CF71E5" w:rsidP="008314C7">
      <w:pPr>
        <w:keepNext/>
      </w:pPr>
      <w:r>
        <w:rPr>
          <w:noProof/>
        </w:rPr>
        <w:lastRenderedPageBreak/>
        <w:drawing>
          <wp:inline distT="0" distB="0" distL="0" distR="0" wp14:anchorId="51560A91" wp14:editId="49BDBEEA">
            <wp:extent cx="5759450" cy="3434715"/>
            <wp:effectExtent l="0" t="0" r="0" b="0"/>
            <wp:docPr id="191551356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13567" name="Imagen 1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535B" w14:textId="72BE36BE" w:rsidR="00CF71E5" w:rsidRDefault="008314C7" w:rsidP="008314C7">
      <w:pPr>
        <w:pStyle w:val="Descripcin"/>
        <w:jc w:val="left"/>
      </w:pPr>
      <w:bookmarkStart w:id="22" w:name="_Toc168943111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B47F1C">
        <w:rPr>
          <w:noProof/>
        </w:rPr>
        <w:t>10</w:t>
      </w:r>
      <w:r>
        <w:fldChar w:fldCharType="end"/>
      </w:r>
      <w:r>
        <w:t xml:space="preserve"> Finalización macro</w:t>
      </w:r>
      <w:bookmarkEnd w:id="22"/>
    </w:p>
    <w:p w14:paraId="25DA51A3" w14:textId="77777777" w:rsidR="008314C7" w:rsidRDefault="00CF71E5" w:rsidP="008314C7">
      <w:pPr>
        <w:keepNext/>
      </w:pPr>
      <w:r>
        <w:rPr>
          <w:noProof/>
        </w:rPr>
        <w:drawing>
          <wp:inline distT="0" distB="0" distL="0" distR="0" wp14:anchorId="1BC2E975" wp14:editId="3AEFDF3E">
            <wp:extent cx="5759450" cy="2541270"/>
            <wp:effectExtent l="0" t="0" r="0" b="0"/>
            <wp:docPr id="125481500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15001" name="Imagen 1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8892" w14:textId="07C3594A" w:rsidR="00CF71E5" w:rsidRDefault="008314C7" w:rsidP="008314C7">
      <w:pPr>
        <w:pStyle w:val="Descripcin"/>
        <w:jc w:val="left"/>
      </w:pPr>
      <w:bookmarkStart w:id="23" w:name="_Toc168943112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B47F1C">
        <w:rPr>
          <w:noProof/>
        </w:rPr>
        <w:t>11</w:t>
      </w:r>
      <w:r>
        <w:fldChar w:fldCharType="end"/>
      </w:r>
      <w:r>
        <w:t xml:space="preserve"> Salida macro</w:t>
      </w:r>
      <w:bookmarkEnd w:id="23"/>
    </w:p>
    <w:p w14:paraId="562F9F64" w14:textId="77777777" w:rsidR="00CF71E5" w:rsidRDefault="00CF71E5" w:rsidP="003A5B2D"/>
    <w:p w14:paraId="2EB70DA2" w14:textId="7BCDD9FA" w:rsidR="000155A3" w:rsidRDefault="000155A3" w:rsidP="003A5B2D">
      <w:r>
        <w:t xml:space="preserve">Si no ejecuta la macro, se deben habilitar la ejecución de </w:t>
      </w:r>
      <w:proofErr w:type="gramStart"/>
      <w:r>
        <w:t>las mismas</w:t>
      </w:r>
      <w:proofErr w:type="gramEnd"/>
      <w:r>
        <w:t xml:space="preserve"> desde el Excel, de la siguiente manera:</w:t>
      </w:r>
    </w:p>
    <w:p w14:paraId="0B43BD93" w14:textId="77777777" w:rsidR="000155A3" w:rsidRDefault="000155A3" w:rsidP="003A5B2D"/>
    <w:p w14:paraId="547B165F" w14:textId="77777777" w:rsidR="008314C7" w:rsidRDefault="000155A3" w:rsidP="008314C7">
      <w:pPr>
        <w:keepNext/>
      </w:pPr>
      <w:r>
        <w:rPr>
          <w:noProof/>
        </w:rPr>
        <w:lastRenderedPageBreak/>
        <w:drawing>
          <wp:inline distT="0" distB="0" distL="0" distR="0" wp14:anchorId="58526B49" wp14:editId="51A537C4">
            <wp:extent cx="5759450" cy="2952750"/>
            <wp:effectExtent l="0" t="0" r="0" b="0"/>
            <wp:docPr id="1517497222" name="Imagen 1" descr="Interfaz de usuario gráfica, Texto, Aplicación, Word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97222" name="Imagen 1" descr="Interfaz de usuario gráfica, Texto, Aplicación, Word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F050" w14:textId="7091DD26" w:rsidR="000155A3" w:rsidRDefault="008314C7" w:rsidP="008314C7">
      <w:pPr>
        <w:pStyle w:val="Descripcin"/>
        <w:jc w:val="left"/>
      </w:pPr>
      <w:bookmarkStart w:id="24" w:name="_Toc16894311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B47F1C">
        <w:rPr>
          <w:noProof/>
        </w:rPr>
        <w:t>12</w:t>
      </w:r>
      <w:r>
        <w:fldChar w:fldCharType="end"/>
      </w:r>
      <w:r>
        <w:t xml:space="preserve"> Centro confianza macro</w:t>
      </w:r>
      <w:bookmarkEnd w:id="24"/>
    </w:p>
    <w:p w14:paraId="7E77B69A" w14:textId="77777777" w:rsidR="000155A3" w:rsidRDefault="000155A3" w:rsidP="003A5B2D"/>
    <w:p w14:paraId="31DF416C" w14:textId="77777777" w:rsidR="008314C7" w:rsidRDefault="000155A3" w:rsidP="008314C7">
      <w:pPr>
        <w:keepNext/>
      </w:pPr>
      <w:r>
        <w:rPr>
          <w:noProof/>
        </w:rPr>
        <w:drawing>
          <wp:inline distT="0" distB="0" distL="0" distR="0" wp14:anchorId="31643B18" wp14:editId="56A4FBB0">
            <wp:extent cx="5759450" cy="2703195"/>
            <wp:effectExtent l="0" t="0" r="0" b="1905"/>
            <wp:docPr id="110019693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96939" name="Imagen 1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C040" w14:textId="644463D4" w:rsidR="000155A3" w:rsidRDefault="008314C7" w:rsidP="008314C7">
      <w:pPr>
        <w:pStyle w:val="Descripcin"/>
        <w:jc w:val="left"/>
      </w:pPr>
      <w:bookmarkStart w:id="25" w:name="_Toc168943114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B47F1C">
        <w:rPr>
          <w:noProof/>
        </w:rPr>
        <w:t>13</w:t>
      </w:r>
      <w:r>
        <w:fldChar w:fldCharType="end"/>
      </w:r>
      <w:r>
        <w:t xml:space="preserve"> Habilitar macro</w:t>
      </w:r>
      <w:bookmarkEnd w:id="25"/>
    </w:p>
    <w:p w14:paraId="364BA5C9" w14:textId="77777777" w:rsidR="000155A3" w:rsidRDefault="000155A3" w:rsidP="003A5B2D"/>
    <w:p w14:paraId="44901BE7" w14:textId="3E80CA2E" w:rsidR="003A5B2D" w:rsidRDefault="003A5B2D" w:rsidP="003A5B2D">
      <w:pPr>
        <w:pStyle w:val="Ttulo2"/>
      </w:pPr>
      <w:bookmarkStart w:id="26" w:name="_Toc168942908"/>
      <w:r>
        <w:t>Ejecución 4_merge_pdf.exe</w:t>
      </w:r>
      <w:bookmarkEnd w:id="26"/>
    </w:p>
    <w:p w14:paraId="2B6E611B" w14:textId="5B332459" w:rsidR="003A5B2D" w:rsidRDefault="00CF71E5" w:rsidP="003A5B2D">
      <w:r>
        <w:t xml:space="preserve">Por último, ejecutamos el programa </w:t>
      </w:r>
      <w:r w:rsidRPr="00CF71E5">
        <w:t>4_merge_pdf.exe</w:t>
      </w:r>
      <w:r>
        <w:t xml:space="preserve"> que nos unificará los tres </w:t>
      </w:r>
      <w:proofErr w:type="spellStart"/>
      <w:r>
        <w:t>pdf</w:t>
      </w:r>
      <w:proofErr w:type="spellEnd"/>
      <w:r>
        <w:t xml:space="preserve"> por referencia en una sola, y además eliminará las individuales:</w:t>
      </w:r>
    </w:p>
    <w:p w14:paraId="230A60A6" w14:textId="5F51B76D" w:rsidR="00CF71E5" w:rsidRDefault="00CF71E5" w:rsidP="003A5B2D">
      <w:r>
        <w:t xml:space="preserve">Como parámetro le pasamos la carpeta de salida que venimos trabajando, donde tenemos los tres </w:t>
      </w:r>
      <w:proofErr w:type="spellStart"/>
      <w:r>
        <w:t>pdf</w:t>
      </w:r>
      <w:proofErr w:type="spellEnd"/>
      <w:r>
        <w:t xml:space="preserve"> por referencia.</w:t>
      </w:r>
    </w:p>
    <w:p w14:paraId="365AD439" w14:textId="77777777" w:rsidR="00B47F1C" w:rsidRDefault="00CF71E5" w:rsidP="00B47F1C">
      <w:pPr>
        <w:keepNext/>
      </w:pPr>
      <w:r>
        <w:rPr>
          <w:noProof/>
        </w:rPr>
        <w:lastRenderedPageBreak/>
        <w:drawing>
          <wp:inline distT="0" distB="0" distL="0" distR="0" wp14:anchorId="09AE5188" wp14:editId="48E06D3E">
            <wp:extent cx="4238625" cy="3952875"/>
            <wp:effectExtent l="0" t="0" r="9525" b="9525"/>
            <wp:docPr id="39439277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92772" name="Imagen 1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7133" w14:textId="66E473F4" w:rsidR="00CF71E5" w:rsidRPr="003A5B2D" w:rsidRDefault="00B47F1C" w:rsidP="00B47F1C">
      <w:pPr>
        <w:pStyle w:val="Descripcin"/>
        <w:jc w:val="left"/>
      </w:pPr>
      <w:bookmarkStart w:id="27" w:name="_Toc168943115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</w:t>
      </w:r>
      <w:proofErr w:type="spellStart"/>
      <w:r>
        <w:t>merge_pdf</w:t>
      </w:r>
      <w:bookmarkEnd w:id="27"/>
      <w:proofErr w:type="spellEnd"/>
    </w:p>
    <w:p w14:paraId="5AD8D110" w14:textId="77777777" w:rsidR="00B47F1C" w:rsidRDefault="008314C7" w:rsidP="00B47F1C">
      <w:pPr>
        <w:keepNext/>
      </w:pPr>
      <w:r>
        <w:rPr>
          <w:noProof/>
        </w:rPr>
        <w:drawing>
          <wp:inline distT="0" distB="0" distL="0" distR="0" wp14:anchorId="6A21C766" wp14:editId="144C384F">
            <wp:extent cx="5759450" cy="2519045"/>
            <wp:effectExtent l="0" t="0" r="0" b="0"/>
            <wp:docPr id="10323690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690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D5ED" w14:textId="448D3945" w:rsidR="003A5B2D" w:rsidRPr="00DB3574" w:rsidRDefault="00B47F1C" w:rsidP="00B47F1C">
      <w:pPr>
        <w:pStyle w:val="Descripcin"/>
        <w:jc w:val="left"/>
      </w:pPr>
      <w:bookmarkStart w:id="28" w:name="_Toc168943116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Salida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pdf</w:t>
      </w:r>
      <w:bookmarkEnd w:id="28"/>
      <w:proofErr w:type="spellEnd"/>
    </w:p>
    <w:sectPr w:rsidR="003A5B2D" w:rsidRPr="00DB3574" w:rsidSect="00716243">
      <w:headerReference w:type="default" r:id="rId27"/>
      <w:footerReference w:type="default" r:id="rId28"/>
      <w:type w:val="oddPage"/>
      <w:pgSz w:w="11906" w:h="16838" w:code="9"/>
      <w:pgMar w:top="2098" w:right="1418" w:bottom="1418" w:left="1418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1248F2" w14:textId="77777777" w:rsidR="007C523D" w:rsidRDefault="007C523D" w:rsidP="001F7A2D">
      <w:r>
        <w:separator/>
      </w:r>
    </w:p>
    <w:p w14:paraId="53853C03" w14:textId="77777777" w:rsidR="007C523D" w:rsidRDefault="007C523D" w:rsidP="001F7A2D"/>
  </w:endnote>
  <w:endnote w:type="continuationSeparator" w:id="0">
    <w:p w14:paraId="1E3508A0" w14:textId="77777777" w:rsidR="007C523D" w:rsidRDefault="007C523D" w:rsidP="001F7A2D">
      <w:r>
        <w:continuationSeparator/>
      </w:r>
    </w:p>
    <w:p w14:paraId="7398A602" w14:textId="77777777" w:rsidR="007C523D" w:rsidRDefault="007C523D" w:rsidP="001F7A2D"/>
  </w:endnote>
  <w:endnote w:type="continuationNotice" w:id="1">
    <w:p w14:paraId="35374AEB" w14:textId="77777777" w:rsidR="007C523D" w:rsidRDefault="007C523D" w:rsidP="001F7A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31BEB" w14:textId="3F1BCDE0" w:rsidR="00581AC3" w:rsidRDefault="00E67FD4" w:rsidP="001F7A2D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3E47F9F" wp14:editId="0B7914B3">
              <wp:simplePos x="0" y="0"/>
              <wp:positionH relativeFrom="column">
                <wp:posOffset>5795010</wp:posOffset>
              </wp:positionH>
              <wp:positionV relativeFrom="paragraph">
                <wp:posOffset>340360</wp:posOffset>
              </wp:positionV>
              <wp:extent cx="847725" cy="228600"/>
              <wp:effectExtent l="0" t="0" r="0" b="0"/>
              <wp:wrapNone/>
              <wp:docPr id="1654982952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7725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76802B" w14:textId="12A117DB" w:rsidR="00581AC3" w:rsidRPr="00246421" w:rsidRDefault="00581AC3" w:rsidP="001F7A2D">
                          <w:pPr>
                            <w:pStyle w:val="Piepginadcha"/>
                          </w:pPr>
                          <w:r w:rsidRPr="00246421">
                            <w:fldChar w:fldCharType="begin"/>
                          </w:r>
                          <w:r w:rsidRPr="00246421">
                            <w:instrText xml:space="preserve"> PAGE   \* MERGEFORMAT </w:instrText>
                          </w:r>
                          <w:r w:rsidRPr="00246421">
                            <w:fldChar w:fldCharType="separate"/>
                          </w:r>
                          <w:r w:rsidRPr="00246421">
                            <w:rPr>
                              <w:noProof/>
                            </w:rPr>
                            <w:t>36</w:t>
                          </w:r>
                          <w:r w:rsidRPr="00246421">
                            <w:rPr>
                              <w:noProof/>
                            </w:rPr>
                            <w:fldChar w:fldCharType="end"/>
                          </w:r>
                          <w:r w:rsidRPr="00246421">
                            <w:t xml:space="preserve"> de</w:t>
                          </w:r>
                          <w:r w:rsidRPr="00246421">
                            <w:rPr>
                              <w:noProof/>
                            </w:rPr>
                            <w:t xml:space="preserve"> </w:t>
                          </w:r>
                          <w:r w:rsidRPr="00246421">
                            <w:rPr>
                              <w:noProof/>
                            </w:rPr>
                            <w:fldChar w:fldCharType="begin"/>
                          </w:r>
                          <w:r w:rsidRPr="00246421">
                            <w:rPr>
                              <w:noProof/>
                            </w:rPr>
                            <w:instrText xml:space="preserve"> NUMPAGES  */mergeformat </w:instrText>
                          </w:r>
                          <w:r w:rsidRPr="00246421">
                            <w:rPr>
                              <w:noProof/>
                            </w:rPr>
                            <w:fldChar w:fldCharType="separate"/>
                          </w:r>
                          <w:r w:rsidRPr="00246421">
                            <w:rPr>
                              <w:noProof/>
                            </w:rPr>
                            <w:t>6</w:t>
                          </w:r>
                          <w:r w:rsidRPr="00246421"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3F9231ED" w14:textId="77777777" w:rsidR="00581AC3" w:rsidRPr="00246421" w:rsidRDefault="00581AC3" w:rsidP="001F7A2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E47F9F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456.3pt;margin-top:26.8pt;width:66.75pt;height:18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" filled="f" stroked="f" strokeweight=".5pt">
              <v:textbox>
                <w:txbxContent>
                  <w:p w14:paraId="3376802B" w14:textId="12A117DB" w:rsidR="00581AC3" w:rsidRPr="00246421" w:rsidRDefault="00581AC3" w:rsidP="001F7A2D">
                    <w:pPr>
                      <w:pStyle w:val="Piepginadcha"/>
                    </w:pPr>
                    <w:r w:rsidRPr="00246421">
                      <w:fldChar w:fldCharType="begin"/>
                    </w:r>
                    <w:r w:rsidRPr="00246421">
                      <w:instrText xml:space="preserve"> PAGE   \* MERGEFORMAT </w:instrText>
                    </w:r>
                    <w:r w:rsidRPr="00246421">
                      <w:fldChar w:fldCharType="separate"/>
                    </w:r>
                    <w:r w:rsidRPr="00246421">
                      <w:rPr>
                        <w:noProof/>
                      </w:rPr>
                      <w:t>36</w:t>
                    </w:r>
                    <w:r w:rsidRPr="00246421">
                      <w:rPr>
                        <w:noProof/>
                      </w:rPr>
                      <w:fldChar w:fldCharType="end"/>
                    </w:r>
                    <w:r w:rsidRPr="00246421">
                      <w:t xml:space="preserve"> de</w:t>
                    </w:r>
                    <w:r w:rsidRPr="00246421">
                      <w:rPr>
                        <w:noProof/>
                      </w:rPr>
                      <w:t xml:space="preserve"> </w:t>
                    </w:r>
                    <w:r w:rsidRPr="00246421">
                      <w:rPr>
                        <w:noProof/>
                      </w:rPr>
                      <w:fldChar w:fldCharType="begin"/>
                    </w:r>
                    <w:r w:rsidRPr="00246421">
                      <w:rPr>
                        <w:noProof/>
                      </w:rPr>
                      <w:instrText xml:space="preserve"> NUMPAGES  */mergeformat </w:instrText>
                    </w:r>
                    <w:r w:rsidRPr="00246421">
                      <w:rPr>
                        <w:noProof/>
                      </w:rPr>
                      <w:fldChar w:fldCharType="separate"/>
                    </w:r>
                    <w:r w:rsidRPr="00246421">
                      <w:rPr>
                        <w:noProof/>
                      </w:rPr>
                      <w:t>6</w:t>
                    </w:r>
                    <w:r w:rsidRPr="00246421">
                      <w:rPr>
                        <w:noProof/>
                      </w:rPr>
                      <w:fldChar w:fldCharType="end"/>
                    </w:r>
                  </w:p>
                  <w:p w14:paraId="3F9231ED" w14:textId="77777777" w:rsidR="00581AC3" w:rsidRPr="00246421" w:rsidRDefault="00581AC3" w:rsidP="001F7A2D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1E7325" w14:textId="77777777" w:rsidR="007C523D" w:rsidRDefault="007C523D" w:rsidP="001F7A2D">
      <w:r>
        <w:separator/>
      </w:r>
    </w:p>
    <w:p w14:paraId="033435BA" w14:textId="77777777" w:rsidR="007C523D" w:rsidRDefault="007C523D" w:rsidP="001F7A2D"/>
  </w:footnote>
  <w:footnote w:type="continuationSeparator" w:id="0">
    <w:p w14:paraId="16DC97A2" w14:textId="77777777" w:rsidR="007C523D" w:rsidRDefault="007C523D" w:rsidP="001F7A2D">
      <w:r>
        <w:continuationSeparator/>
      </w:r>
    </w:p>
    <w:p w14:paraId="27B1E98D" w14:textId="77777777" w:rsidR="007C523D" w:rsidRDefault="007C523D" w:rsidP="001F7A2D"/>
  </w:footnote>
  <w:footnote w:type="continuationNotice" w:id="1">
    <w:p w14:paraId="591B4D0D" w14:textId="77777777" w:rsidR="007C523D" w:rsidRDefault="007C523D" w:rsidP="001F7A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E970B" w14:textId="5B46AE1B" w:rsidR="00581AC3" w:rsidRPr="008B31DA" w:rsidRDefault="00581AC3" w:rsidP="001F7A2D">
    <w:pPr>
      <w:pStyle w:val="Encabezado"/>
    </w:pPr>
    <w:r w:rsidRPr="000103A5">
      <w:rPr>
        <w:noProof/>
      </w:rPr>
      <w:drawing>
        <wp:anchor distT="0" distB="0" distL="114300" distR="114300" simplePos="0" relativeHeight="251659264" behindDoc="0" locked="0" layoutInCell="1" allowOverlap="1" wp14:anchorId="68E578E3" wp14:editId="41922B4F">
          <wp:simplePos x="0" y="0"/>
          <wp:positionH relativeFrom="column">
            <wp:posOffset>-70485</wp:posOffset>
          </wp:positionH>
          <wp:positionV relativeFrom="paragraph">
            <wp:posOffset>102235</wp:posOffset>
          </wp:positionV>
          <wp:extent cx="1371600" cy="361950"/>
          <wp:effectExtent l="0" t="0" r="0" b="0"/>
          <wp:wrapNone/>
          <wp:docPr id="928" name="Imagen 9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361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470.6pt;height:543.75pt" o:bullet="t">
        <v:imagedata r:id="rId1" o:title="clip_image001"/>
      </v:shape>
    </w:pict>
  </w:numPicBullet>
  <w:abstractNum w:abstractNumId="0" w15:restartNumberingAfterBreak="0">
    <w:nsid w:val="A36C304B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82B02"/>
    <w:multiLevelType w:val="hybridMultilevel"/>
    <w:tmpl w:val="6ABE8A1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89D170F"/>
    <w:multiLevelType w:val="hybridMultilevel"/>
    <w:tmpl w:val="AAE007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A205D"/>
    <w:multiLevelType w:val="hybridMultilevel"/>
    <w:tmpl w:val="86EEDF62"/>
    <w:lvl w:ilvl="0" w:tplc="F57EAC5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A0B12"/>
    <w:multiLevelType w:val="hybridMultilevel"/>
    <w:tmpl w:val="A8A65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02985"/>
    <w:multiLevelType w:val="hybridMultilevel"/>
    <w:tmpl w:val="1180C322"/>
    <w:lvl w:ilvl="0" w:tplc="D41E0F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C769A"/>
    <w:multiLevelType w:val="hybridMultilevel"/>
    <w:tmpl w:val="705025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57A6A"/>
    <w:multiLevelType w:val="hybridMultilevel"/>
    <w:tmpl w:val="06D4464E"/>
    <w:lvl w:ilvl="0" w:tplc="F57EAC5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00137"/>
    <w:multiLevelType w:val="hybridMultilevel"/>
    <w:tmpl w:val="AA7011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14550"/>
    <w:multiLevelType w:val="hybridMultilevel"/>
    <w:tmpl w:val="B748E5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97531"/>
    <w:multiLevelType w:val="multilevel"/>
    <w:tmpl w:val="6010B49E"/>
    <w:styleLink w:val="Serescolist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Vietaseresco2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536519C"/>
    <w:multiLevelType w:val="hybridMultilevel"/>
    <w:tmpl w:val="3A0651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2419B"/>
    <w:multiLevelType w:val="hybridMultilevel"/>
    <w:tmpl w:val="2C447E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06F92"/>
    <w:multiLevelType w:val="hybridMultilevel"/>
    <w:tmpl w:val="E5545E5C"/>
    <w:lvl w:ilvl="0" w:tplc="F57EAC5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8DE07D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0DC12BB"/>
    <w:multiLevelType w:val="hybridMultilevel"/>
    <w:tmpl w:val="5A12FE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470322"/>
    <w:multiLevelType w:val="hybridMultilevel"/>
    <w:tmpl w:val="C2BAF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91561"/>
    <w:multiLevelType w:val="hybridMultilevel"/>
    <w:tmpl w:val="A43C1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A6DA4"/>
    <w:multiLevelType w:val="hybridMultilevel"/>
    <w:tmpl w:val="FE9E76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611963"/>
    <w:multiLevelType w:val="hybridMultilevel"/>
    <w:tmpl w:val="E048ECB8"/>
    <w:lvl w:ilvl="0" w:tplc="69D2F678">
      <w:numFmt w:val="bullet"/>
      <w:lvlText w:val="-"/>
      <w:lvlJc w:val="left"/>
      <w:pPr>
        <w:ind w:left="720" w:hanging="360"/>
      </w:pPr>
      <w:rPr>
        <w:rFonts w:ascii="Aptos" w:eastAsia="Aptos" w:hAnsi="Aptos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22E78"/>
    <w:multiLevelType w:val="hybridMultilevel"/>
    <w:tmpl w:val="BDFAB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24809"/>
    <w:multiLevelType w:val="hybridMultilevel"/>
    <w:tmpl w:val="75B63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5E3C6C"/>
    <w:multiLevelType w:val="hybridMultilevel"/>
    <w:tmpl w:val="91F029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EB41C7"/>
    <w:multiLevelType w:val="hybridMultilevel"/>
    <w:tmpl w:val="87EE28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EA4438"/>
    <w:multiLevelType w:val="multilevel"/>
    <w:tmpl w:val="330A72C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3F57426"/>
    <w:multiLevelType w:val="hybridMultilevel"/>
    <w:tmpl w:val="3F4CBC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FA5169"/>
    <w:multiLevelType w:val="hybridMultilevel"/>
    <w:tmpl w:val="2C447E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1E22F7"/>
    <w:multiLevelType w:val="hybridMultilevel"/>
    <w:tmpl w:val="8998F7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4007BB"/>
    <w:multiLevelType w:val="hybridMultilevel"/>
    <w:tmpl w:val="6F9E8B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E29CD"/>
    <w:multiLevelType w:val="multilevel"/>
    <w:tmpl w:val="6010B49E"/>
    <w:numStyleLink w:val="Serescolista2"/>
  </w:abstractNum>
  <w:num w:numId="1" w16cid:durableId="507871167">
    <w:abstractNumId w:val="10"/>
  </w:num>
  <w:num w:numId="2" w16cid:durableId="820998931">
    <w:abstractNumId w:val="29"/>
  </w:num>
  <w:num w:numId="3" w16cid:durableId="128942005">
    <w:abstractNumId w:val="24"/>
  </w:num>
  <w:num w:numId="4" w16cid:durableId="1764648728">
    <w:abstractNumId w:val="25"/>
  </w:num>
  <w:num w:numId="5" w16cid:durableId="35088908">
    <w:abstractNumId w:val="4"/>
  </w:num>
  <w:num w:numId="6" w16cid:durableId="2048674077">
    <w:abstractNumId w:val="13"/>
  </w:num>
  <w:num w:numId="7" w16cid:durableId="255480513">
    <w:abstractNumId w:val="13"/>
  </w:num>
  <w:num w:numId="8" w16cid:durableId="2116243527">
    <w:abstractNumId w:val="3"/>
  </w:num>
  <w:num w:numId="9" w16cid:durableId="1145657086">
    <w:abstractNumId w:val="7"/>
  </w:num>
  <w:num w:numId="10" w16cid:durableId="442042135">
    <w:abstractNumId w:val="19"/>
  </w:num>
  <w:num w:numId="11" w16cid:durableId="1058894532">
    <w:abstractNumId w:val="24"/>
  </w:num>
  <w:num w:numId="12" w16cid:durableId="963580762">
    <w:abstractNumId w:val="12"/>
  </w:num>
  <w:num w:numId="13" w16cid:durableId="1642880731">
    <w:abstractNumId w:val="26"/>
  </w:num>
  <w:num w:numId="14" w16cid:durableId="792141947">
    <w:abstractNumId w:val="23"/>
  </w:num>
  <w:num w:numId="15" w16cid:durableId="797184494">
    <w:abstractNumId w:val="8"/>
  </w:num>
  <w:num w:numId="16" w16cid:durableId="528958028">
    <w:abstractNumId w:val="15"/>
  </w:num>
  <w:num w:numId="17" w16cid:durableId="1775831005">
    <w:abstractNumId w:val="22"/>
  </w:num>
  <w:num w:numId="18" w16cid:durableId="1944458457">
    <w:abstractNumId w:val="5"/>
  </w:num>
  <w:num w:numId="19" w16cid:durableId="1384064905">
    <w:abstractNumId w:val="28"/>
  </w:num>
  <w:num w:numId="20" w16cid:durableId="1350444758">
    <w:abstractNumId w:val="2"/>
  </w:num>
  <w:num w:numId="21" w16cid:durableId="33970785">
    <w:abstractNumId w:val="6"/>
  </w:num>
  <w:num w:numId="22" w16cid:durableId="958297501">
    <w:abstractNumId w:val="27"/>
  </w:num>
  <w:num w:numId="23" w16cid:durableId="1052001689">
    <w:abstractNumId w:val="21"/>
  </w:num>
  <w:num w:numId="24" w16cid:durableId="1522935831">
    <w:abstractNumId w:val="16"/>
  </w:num>
  <w:num w:numId="25" w16cid:durableId="113212537">
    <w:abstractNumId w:val="24"/>
  </w:num>
  <w:num w:numId="26" w16cid:durableId="502549583">
    <w:abstractNumId w:val="20"/>
  </w:num>
  <w:num w:numId="27" w16cid:durableId="964043842">
    <w:abstractNumId w:val="17"/>
  </w:num>
  <w:num w:numId="28" w16cid:durableId="1784350246">
    <w:abstractNumId w:val="1"/>
  </w:num>
  <w:num w:numId="29" w16cid:durableId="1901479580">
    <w:abstractNumId w:val="11"/>
  </w:num>
  <w:num w:numId="30" w16cid:durableId="972634671">
    <w:abstractNumId w:val="0"/>
  </w:num>
  <w:num w:numId="31" w16cid:durableId="3751169">
    <w:abstractNumId w:val="14"/>
  </w:num>
  <w:num w:numId="32" w16cid:durableId="1791851426">
    <w:abstractNumId w:val="18"/>
  </w:num>
  <w:num w:numId="33" w16cid:durableId="1462992164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 fillcolor="white">
      <v:fill color="white"/>
      <o:colormru v:ext="edit" colors="#ffc,#cff,#003d5c,#d8780e,#f8a30a,#f418da,#f30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83"/>
    <w:rsid w:val="000005C5"/>
    <w:rsid w:val="000011B7"/>
    <w:rsid w:val="00001204"/>
    <w:rsid w:val="00001F85"/>
    <w:rsid w:val="0000260E"/>
    <w:rsid w:val="00002BF1"/>
    <w:rsid w:val="000031AF"/>
    <w:rsid w:val="0000348D"/>
    <w:rsid w:val="0000371A"/>
    <w:rsid w:val="00003977"/>
    <w:rsid w:val="000044AF"/>
    <w:rsid w:val="0000464C"/>
    <w:rsid w:val="00005740"/>
    <w:rsid w:val="00005D0B"/>
    <w:rsid w:val="00005E77"/>
    <w:rsid w:val="00006644"/>
    <w:rsid w:val="00006CE6"/>
    <w:rsid w:val="000074B4"/>
    <w:rsid w:val="00007645"/>
    <w:rsid w:val="00007C99"/>
    <w:rsid w:val="000103A5"/>
    <w:rsid w:val="000103ED"/>
    <w:rsid w:val="00010AB8"/>
    <w:rsid w:val="00010EDC"/>
    <w:rsid w:val="0001115E"/>
    <w:rsid w:val="00011660"/>
    <w:rsid w:val="00011700"/>
    <w:rsid w:val="00011993"/>
    <w:rsid w:val="00011C1B"/>
    <w:rsid w:val="00012096"/>
    <w:rsid w:val="000123C2"/>
    <w:rsid w:val="00012D2C"/>
    <w:rsid w:val="00014C58"/>
    <w:rsid w:val="000155A3"/>
    <w:rsid w:val="000159BF"/>
    <w:rsid w:val="000162CE"/>
    <w:rsid w:val="000178B9"/>
    <w:rsid w:val="00017CB4"/>
    <w:rsid w:val="00017D11"/>
    <w:rsid w:val="00020407"/>
    <w:rsid w:val="00020CF3"/>
    <w:rsid w:val="0002212E"/>
    <w:rsid w:val="000229C8"/>
    <w:rsid w:val="000229EF"/>
    <w:rsid w:val="000231E8"/>
    <w:rsid w:val="0002335B"/>
    <w:rsid w:val="00023F74"/>
    <w:rsid w:val="000240AC"/>
    <w:rsid w:val="00024979"/>
    <w:rsid w:val="000250B8"/>
    <w:rsid w:val="00025DA1"/>
    <w:rsid w:val="00025F34"/>
    <w:rsid w:val="00026120"/>
    <w:rsid w:val="00026380"/>
    <w:rsid w:val="000273B2"/>
    <w:rsid w:val="000276E9"/>
    <w:rsid w:val="000277CE"/>
    <w:rsid w:val="00027C7F"/>
    <w:rsid w:val="0003051F"/>
    <w:rsid w:val="00030695"/>
    <w:rsid w:val="00030867"/>
    <w:rsid w:val="00030C5D"/>
    <w:rsid w:val="00030DE5"/>
    <w:rsid w:val="0003153A"/>
    <w:rsid w:val="00031C00"/>
    <w:rsid w:val="00032AE1"/>
    <w:rsid w:val="00032CA3"/>
    <w:rsid w:val="00033229"/>
    <w:rsid w:val="0003328F"/>
    <w:rsid w:val="000337ED"/>
    <w:rsid w:val="00033C43"/>
    <w:rsid w:val="000344A3"/>
    <w:rsid w:val="00034C59"/>
    <w:rsid w:val="00035C33"/>
    <w:rsid w:val="00035DAB"/>
    <w:rsid w:val="00036357"/>
    <w:rsid w:val="0003776D"/>
    <w:rsid w:val="0004021E"/>
    <w:rsid w:val="00040220"/>
    <w:rsid w:val="000403D6"/>
    <w:rsid w:val="000405D8"/>
    <w:rsid w:val="000406F1"/>
    <w:rsid w:val="000413F6"/>
    <w:rsid w:val="0004262B"/>
    <w:rsid w:val="00042B5D"/>
    <w:rsid w:val="00043131"/>
    <w:rsid w:val="00043954"/>
    <w:rsid w:val="00043B00"/>
    <w:rsid w:val="00044979"/>
    <w:rsid w:val="000449B2"/>
    <w:rsid w:val="00044A98"/>
    <w:rsid w:val="00044B8B"/>
    <w:rsid w:val="00044BFF"/>
    <w:rsid w:val="00045154"/>
    <w:rsid w:val="00045A1D"/>
    <w:rsid w:val="00046385"/>
    <w:rsid w:val="000464E2"/>
    <w:rsid w:val="00047583"/>
    <w:rsid w:val="00047CF4"/>
    <w:rsid w:val="00047D0E"/>
    <w:rsid w:val="0005035D"/>
    <w:rsid w:val="000507F3"/>
    <w:rsid w:val="00050DE1"/>
    <w:rsid w:val="000513AC"/>
    <w:rsid w:val="00051A6E"/>
    <w:rsid w:val="00051FE3"/>
    <w:rsid w:val="000523B6"/>
    <w:rsid w:val="000527EE"/>
    <w:rsid w:val="00052B17"/>
    <w:rsid w:val="00052CF5"/>
    <w:rsid w:val="00053077"/>
    <w:rsid w:val="0005307E"/>
    <w:rsid w:val="000530E5"/>
    <w:rsid w:val="0005329D"/>
    <w:rsid w:val="0005363C"/>
    <w:rsid w:val="00053E40"/>
    <w:rsid w:val="00054DF8"/>
    <w:rsid w:val="00054E32"/>
    <w:rsid w:val="0005546C"/>
    <w:rsid w:val="000556DC"/>
    <w:rsid w:val="00056608"/>
    <w:rsid w:val="00056758"/>
    <w:rsid w:val="00056AEC"/>
    <w:rsid w:val="00056E0A"/>
    <w:rsid w:val="00056F07"/>
    <w:rsid w:val="00056F47"/>
    <w:rsid w:val="00057044"/>
    <w:rsid w:val="00060FE5"/>
    <w:rsid w:val="000615EC"/>
    <w:rsid w:val="00061CBC"/>
    <w:rsid w:val="000624F1"/>
    <w:rsid w:val="000628F8"/>
    <w:rsid w:val="00062E6A"/>
    <w:rsid w:val="0006364F"/>
    <w:rsid w:val="00063F23"/>
    <w:rsid w:val="00064368"/>
    <w:rsid w:val="0006453F"/>
    <w:rsid w:val="00064E6E"/>
    <w:rsid w:val="0006603A"/>
    <w:rsid w:val="000664C8"/>
    <w:rsid w:val="000666A9"/>
    <w:rsid w:val="000666B2"/>
    <w:rsid w:val="00066756"/>
    <w:rsid w:val="00066C1A"/>
    <w:rsid w:val="000670E4"/>
    <w:rsid w:val="00067763"/>
    <w:rsid w:val="000679EB"/>
    <w:rsid w:val="00067A24"/>
    <w:rsid w:val="00070280"/>
    <w:rsid w:val="00070528"/>
    <w:rsid w:val="00070DEB"/>
    <w:rsid w:val="00071AE2"/>
    <w:rsid w:val="00071F1E"/>
    <w:rsid w:val="0007220F"/>
    <w:rsid w:val="0007253E"/>
    <w:rsid w:val="00072BE5"/>
    <w:rsid w:val="00072CF4"/>
    <w:rsid w:val="00072D7A"/>
    <w:rsid w:val="000735E6"/>
    <w:rsid w:val="00073B3D"/>
    <w:rsid w:val="00073CC3"/>
    <w:rsid w:val="000740CA"/>
    <w:rsid w:val="00074B3E"/>
    <w:rsid w:val="00075721"/>
    <w:rsid w:val="00075DDD"/>
    <w:rsid w:val="000764E5"/>
    <w:rsid w:val="00076D92"/>
    <w:rsid w:val="00077209"/>
    <w:rsid w:val="00077A43"/>
    <w:rsid w:val="0008143E"/>
    <w:rsid w:val="00081FFF"/>
    <w:rsid w:val="00082280"/>
    <w:rsid w:val="00082F33"/>
    <w:rsid w:val="00082F67"/>
    <w:rsid w:val="0008444D"/>
    <w:rsid w:val="00085F1F"/>
    <w:rsid w:val="00086038"/>
    <w:rsid w:val="000876CD"/>
    <w:rsid w:val="00087BA1"/>
    <w:rsid w:val="00087C59"/>
    <w:rsid w:val="00087CA3"/>
    <w:rsid w:val="00090156"/>
    <w:rsid w:val="000914B9"/>
    <w:rsid w:val="0009189C"/>
    <w:rsid w:val="000924C2"/>
    <w:rsid w:val="00092604"/>
    <w:rsid w:val="000933EE"/>
    <w:rsid w:val="000934A7"/>
    <w:rsid w:val="0009394A"/>
    <w:rsid w:val="00093C97"/>
    <w:rsid w:val="00094875"/>
    <w:rsid w:val="000953DB"/>
    <w:rsid w:val="0009587D"/>
    <w:rsid w:val="00095F91"/>
    <w:rsid w:val="00096031"/>
    <w:rsid w:val="00096A23"/>
    <w:rsid w:val="000971B3"/>
    <w:rsid w:val="000977F8"/>
    <w:rsid w:val="00097D14"/>
    <w:rsid w:val="000A01DA"/>
    <w:rsid w:val="000A0446"/>
    <w:rsid w:val="000A0FB6"/>
    <w:rsid w:val="000A14FD"/>
    <w:rsid w:val="000A167D"/>
    <w:rsid w:val="000A18B3"/>
    <w:rsid w:val="000A1AB3"/>
    <w:rsid w:val="000A2172"/>
    <w:rsid w:val="000A28EE"/>
    <w:rsid w:val="000A294B"/>
    <w:rsid w:val="000A2F03"/>
    <w:rsid w:val="000A3579"/>
    <w:rsid w:val="000A39C0"/>
    <w:rsid w:val="000A40A4"/>
    <w:rsid w:val="000A4108"/>
    <w:rsid w:val="000A4623"/>
    <w:rsid w:val="000A463C"/>
    <w:rsid w:val="000A47C3"/>
    <w:rsid w:val="000A4ACA"/>
    <w:rsid w:val="000A4C1C"/>
    <w:rsid w:val="000A518A"/>
    <w:rsid w:val="000A543C"/>
    <w:rsid w:val="000A5BF1"/>
    <w:rsid w:val="000A659E"/>
    <w:rsid w:val="000A65C0"/>
    <w:rsid w:val="000A6659"/>
    <w:rsid w:val="000A6BEC"/>
    <w:rsid w:val="000A73C2"/>
    <w:rsid w:val="000A779B"/>
    <w:rsid w:val="000A7B83"/>
    <w:rsid w:val="000A7CA4"/>
    <w:rsid w:val="000B012B"/>
    <w:rsid w:val="000B0163"/>
    <w:rsid w:val="000B056E"/>
    <w:rsid w:val="000B0618"/>
    <w:rsid w:val="000B1030"/>
    <w:rsid w:val="000B2110"/>
    <w:rsid w:val="000B2CC8"/>
    <w:rsid w:val="000B2E62"/>
    <w:rsid w:val="000B3741"/>
    <w:rsid w:val="000B59D7"/>
    <w:rsid w:val="000B630F"/>
    <w:rsid w:val="000B637A"/>
    <w:rsid w:val="000B7B78"/>
    <w:rsid w:val="000C0601"/>
    <w:rsid w:val="000C0642"/>
    <w:rsid w:val="000C1220"/>
    <w:rsid w:val="000C1BE7"/>
    <w:rsid w:val="000C1E61"/>
    <w:rsid w:val="000C2214"/>
    <w:rsid w:val="000C3080"/>
    <w:rsid w:val="000C32E3"/>
    <w:rsid w:val="000C3E6B"/>
    <w:rsid w:val="000C43F2"/>
    <w:rsid w:val="000C45AA"/>
    <w:rsid w:val="000C53B7"/>
    <w:rsid w:val="000C5754"/>
    <w:rsid w:val="000C5A61"/>
    <w:rsid w:val="000C646C"/>
    <w:rsid w:val="000C732E"/>
    <w:rsid w:val="000C748C"/>
    <w:rsid w:val="000C79AC"/>
    <w:rsid w:val="000D09C7"/>
    <w:rsid w:val="000D1555"/>
    <w:rsid w:val="000D1572"/>
    <w:rsid w:val="000D1793"/>
    <w:rsid w:val="000D1A91"/>
    <w:rsid w:val="000D24DC"/>
    <w:rsid w:val="000D2EFE"/>
    <w:rsid w:val="000D32AC"/>
    <w:rsid w:val="000D3608"/>
    <w:rsid w:val="000D3D29"/>
    <w:rsid w:val="000D4D76"/>
    <w:rsid w:val="000D549A"/>
    <w:rsid w:val="000D551F"/>
    <w:rsid w:val="000D5AC6"/>
    <w:rsid w:val="000D5B3E"/>
    <w:rsid w:val="000D6E7A"/>
    <w:rsid w:val="000D71AE"/>
    <w:rsid w:val="000D76D6"/>
    <w:rsid w:val="000D77E2"/>
    <w:rsid w:val="000D7AD5"/>
    <w:rsid w:val="000E0526"/>
    <w:rsid w:val="000E0658"/>
    <w:rsid w:val="000E0BDB"/>
    <w:rsid w:val="000E10A0"/>
    <w:rsid w:val="000E1306"/>
    <w:rsid w:val="000E27D7"/>
    <w:rsid w:val="000E2B1F"/>
    <w:rsid w:val="000E3848"/>
    <w:rsid w:val="000E3975"/>
    <w:rsid w:val="000E3BA9"/>
    <w:rsid w:val="000E41B7"/>
    <w:rsid w:val="000E4FA8"/>
    <w:rsid w:val="000E4FA9"/>
    <w:rsid w:val="000E5A8E"/>
    <w:rsid w:val="000E5C63"/>
    <w:rsid w:val="000E6066"/>
    <w:rsid w:val="000E623A"/>
    <w:rsid w:val="000E7A95"/>
    <w:rsid w:val="000E7FD3"/>
    <w:rsid w:val="000F097B"/>
    <w:rsid w:val="000F0CED"/>
    <w:rsid w:val="000F1B04"/>
    <w:rsid w:val="000F1B37"/>
    <w:rsid w:val="000F1C76"/>
    <w:rsid w:val="000F22E6"/>
    <w:rsid w:val="000F2500"/>
    <w:rsid w:val="000F281E"/>
    <w:rsid w:val="000F28F0"/>
    <w:rsid w:val="000F2EB1"/>
    <w:rsid w:val="000F2F25"/>
    <w:rsid w:val="000F2FFB"/>
    <w:rsid w:val="000F3488"/>
    <w:rsid w:val="000F35C0"/>
    <w:rsid w:val="000F3628"/>
    <w:rsid w:val="000F3947"/>
    <w:rsid w:val="000F3BD7"/>
    <w:rsid w:val="000F3C73"/>
    <w:rsid w:val="000F41B1"/>
    <w:rsid w:val="000F4B05"/>
    <w:rsid w:val="000F547D"/>
    <w:rsid w:val="000F5E13"/>
    <w:rsid w:val="000F63A5"/>
    <w:rsid w:val="000F6898"/>
    <w:rsid w:val="000F7069"/>
    <w:rsid w:val="000F72FA"/>
    <w:rsid w:val="000F7566"/>
    <w:rsid w:val="000F7A3B"/>
    <w:rsid w:val="000F7BC1"/>
    <w:rsid w:val="000F7D89"/>
    <w:rsid w:val="000F7E7E"/>
    <w:rsid w:val="00101334"/>
    <w:rsid w:val="0010251B"/>
    <w:rsid w:val="00102756"/>
    <w:rsid w:val="00102788"/>
    <w:rsid w:val="001029FE"/>
    <w:rsid w:val="00102B68"/>
    <w:rsid w:val="00103192"/>
    <w:rsid w:val="00103DBE"/>
    <w:rsid w:val="00104D8B"/>
    <w:rsid w:val="00104DDF"/>
    <w:rsid w:val="001050C1"/>
    <w:rsid w:val="00105261"/>
    <w:rsid w:val="001052E4"/>
    <w:rsid w:val="0010691D"/>
    <w:rsid w:val="00107269"/>
    <w:rsid w:val="00107D58"/>
    <w:rsid w:val="00107FA7"/>
    <w:rsid w:val="001101F1"/>
    <w:rsid w:val="0011055C"/>
    <w:rsid w:val="00110BA1"/>
    <w:rsid w:val="00111E68"/>
    <w:rsid w:val="00111E91"/>
    <w:rsid w:val="00112008"/>
    <w:rsid w:val="00112F13"/>
    <w:rsid w:val="00114C26"/>
    <w:rsid w:val="00114DA6"/>
    <w:rsid w:val="00114FB1"/>
    <w:rsid w:val="00115037"/>
    <w:rsid w:val="001151E4"/>
    <w:rsid w:val="001154C6"/>
    <w:rsid w:val="0011579C"/>
    <w:rsid w:val="00115BE6"/>
    <w:rsid w:val="00115DB8"/>
    <w:rsid w:val="0011637F"/>
    <w:rsid w:val="001168E6"/>
    <w:rsid w:val="00116EF6"/>
    <w:rsid w:val="0011753F"/>
    <w:rsid w:val="001179D9"/>
    <w:rsid w:val="00117B1A"/>
    <w:rsid w:val="00120F8A"/>
    <w:rsid w:val="0012113E"/>
    <w:rsid w:val="00121B61"/>
    <w:rsid w:val="00121BD7"/>
    <w:rsid w:val="00123147"/>
    <w:rsid w:val="001231D1"/>
    <w:rsid w:val="00123583"/>
    <w:rsid w:val="001236D9"/>
    <w:rsid w:val="0012386F"/>
    <w:rsid w:val="0012417C"/>
    <w:rsid w:val="00125923"/>
    <w:rsid w:val="00125E0D"/>
    <w:rsid w:val="00126287"/>
    <w:rsid w:val="00127EE7"/>
    <w:rsid w:val="00127F88"/>
    <w:rsid w:val="001315D2"/>
    <w:rsid w:val="001336E6"/>
    <w:rsid w:val="001344D2"/>
    <w:rsid w:val="00134639"/>
    <w:rsid w:val="001358CA"/>
    <w:rsid w:val="00135AD8"/>
    <w:rsid w:val="00135C1A"/>
    <w:rsid w:val="001362EC"/>
    <w:rsid w:val="001368FF"/>
    <w:rsid w:val="00136927"/>
    <w:rsid w:val="00136928"/>
    <w:rsid w:val="00137163"/>
    <w:rsid w:val="0013730A"/>
    <w:rsid w:val="001373DD"/>
    <w:rsid w:val="00137E3E"/>
    <w:rsid w:val="00140061"/>
    <w:rsid w:val="00140E53"/>
    <w:rsid w:val="00140E95"/>
    <w:rsid w:val="00141514"/>
    <w:rsid w:val="00141761"/>
    <w:rsid w:val="00141910"/>
    <w:rsid w:val="001419EA"/>
    <w:rsid w:val="00141EDF"/>
    <w:rsid w:val="001424EA"/>
    <w:rsid w:val="00142ECF"/>
    <w:rsid w:val="0014364E"/>
    <w:rsid w:val="00143651"/>
    <w:rsid w:val="00144006"/>
    <w:rsid w:val="0014408D"/>
    <w:rsid w:val="001440B7"/>
    <w:rsid w:val="00144E7F"/>
    <w:rsid w:val="00145B8E"/>
    <w:rsid w:val="00145DF1"/>
    <w:rsid w:val="00145E5D"/>
    <w:rsid w:val="0014638A"/>
    <w:rsid w:val="00146AD0"/>
    <w:rsid w:val="00146FC3"/>
    <w:rsid w:val="001474B1"/>
    <w:rsid w:val="001476A4"/>
    <w:rsid w:val="0015065E"/>
    <w:rsid w:val="0015104A"/>
    <w:rsid w:val="00151AFD"/>
    <w:rsid w:val="00151DB8"/>
    <w:rsid w:val="00151F48"/>
    <w:rsid w:val="00152790"/>
    <w:rsid w:val="0015327E"/>
    <w:rsid w:val="001532F3"/>
    <w:rsid w:val="00153356"/>
    <w:rsid w:val="001536B9"/>
    <w:rsid w:val="00153F9D"/>
    <w:rsid w:val="00154525"/>
    <w:rsid w:val="00154CCB"/>
    <w:rsid w:val="001554EB"/>
    <w:rsid w:val="00155C9F"/>
    <w:rsid w:val="00156266"/>
    <w:rsid w:val="001566F6"/>
    <w:rsid w:val="00156E6C"/>
    <w:rsid w:val="00157268"/>
    <w:rsid w:val="0015792E"/>
    <w:rsid w:val="0016045E"/>
    <w:rsid w:val="00161591"/>
    <w:rsid w:val="001615FE"/>
    <w:rsid w:val="00161D97"/>
    <w:rsid w:val="00162294"/>
    <w:rsid w:val="00162AEA"/>
    <w:rsid w:val="00163218"/>
    <w:rsid w:val="001633A7"/>
    <w:rsid w:val="00163835"/>
    <w:rsid w:val="001642B5"/>
    <w:rsid w:val="001645B1"/>
    <w:rsid w:val="001649BA"/>
    <w:rsid w:val="00164B29"/>
    <w:rsid w:val="0016504D"/>
    <w:rsid w:val="001652A6"/>
    <w:rsid w:val="00165D2B"/>
    <w:rsid w:val="0016787D"/>
    <w:rsid w:val="001679C9"/>
    <w:rsid w:val="00170C9D"/>
    <w:rsid w:val="00170D8A"/>
    <w:rsid w:val="00171CAF"/>
    <w:rsid w:val="00171E7D"/>
    <w:rsid w:val="00172045"/>
    <w:rsid w:val="0017279D"/>
    <w:rsid w:val="001735C2"/>
    <w:rsid w:val="0017370B"/>
    <w:rsid w:val="00173E83"/>
    <w:rsid w:val="00173FBA"/>
    <w:rsid w:val="00174569"/>
    <w:rsid w:val="00174933"/>
    <w:rsid w:val="001750A8"/>
    <w:rsid w:val="00175AF5"/>
    <w:rsid w:val="00175F36"/>
    <w:rsid w:val="0017619E"/>
    <w:rsid w:val="001761A9"/>
    <w:rsid w:val="00176446"/>
    <w:rsid w:val="001767AB"/>
    <w:rsid w:val="00176E15"/>
    <w:rsid w:val="00177294"/>
    <w:rsid w:val="00177742"/>
    <w:rsid w:val="0018094A"/>
    <w:rsid w:val="0018142C"/>
    <w:rsid w:val="0018206C"/>
    <w:rsid w:val="001821C3"/>
    <w:rsid w:val="00182302"/>
    <w:rsid w:val="00182F4C"/>
    <w:rsid w:val="0018326E"/>
    <w:rsid w:val="001841B5"/>
    <w:rsid w:val="00184CD8"/>
    <w:rsid w:val="00185B91"/>
    <w:rsid w:val="0018697F"/>
    <w:rsid w:val="00187589"/>
    <w:rsid w:val="00187D95"/>
    <w:rsid w:val="00190024"/>
    <w:rsid w:val="001911DB"/>
    <w:rsid w:val="001912FE"/>
    <w:rsid w:val="001916F3"/>
    <w:rsid w:val="00191785"/>
    <w:rsid w:val="0019188E"/>
    <w:rsid w:val="001921FA"/>
    <w:rsid w:val="00193203"/>
    <w:rsid w:val="0019422C"/>
    <w:rsid w:val="00194F89"/>
    <w:rsid w:val="0019506A"/>
    <w:rsid w:val="001951A6"/>
    <w:rsid w:val="001951BB"/>
    <w:rsid w:val="00195765"/>
    <w:rsid w:val="00195842"/>
    <w:rsid w:val="001960A8"/>
    <w:rsid w:val="00196A95"/>
    <w:rsid w:val="00196A9D"/>
    <w:rsid w:val="00196F6F"/>
    <w:rsid w:val="001971A5"/>
    <w:rsid w:val="001A044F"/>
    <w:rsid w:val="001A0561"/>
    <w:rsid w:val="001A07A3"/>
    <w:rsid w:val="001A098D"/>
    <w:rsid w:val="001A1B46"/>
    <w:rsid w:val="001A289C"/>
    <w:rsid w:val="001A3237"/>
    <w:rsid w:val="001A345C"/>
    <w:rsid w:val="001A37D0"/>
    <w:rsid w:val="001A3D1D"/>
    <w:rsid w:val="001A3EB0"/>
    <w:rsid w:val="001A5DC6"/>
    <w:rsid w:val="001A6272"/>
    <w:rsid w:val="001A66BF"/>
    <w:rsid w:val="001A74EE"/>
    <w:rsid w:val="001B07D7"/>
    <w:rsid w:val="001B08DE"/>
    <w:rsid w:val="001B19F7"/>
    <w:rsid w:val="001B2BCF"/>
    <w:rsid w:val="001B3045"/>
    <w:rsid w:val="001B336A"/>
    <w:rsid w:val="001B41A0"/>
    <w:rsid w:val="001B4A3C"/>
    <w:rsid w:val="001B4B34"/>
    <w:rsid w:val="001B4D89"/>
    <w:rsid w:val="001B5640"/>
    <w:rsid w:val="001B57F8"/>
    <w:rsid w:val="001B6043"/>
    <w:rsid w:val="001B6381"/>
    <w:rsid w:val="001B6B97"/>
    <w:rsid w:val="001B6FD6"/>
    <w:rsid w:val="001B6FE7"/>
    <w:rsid w:val="001B75E1"/>
    <w:rsid w:val="001B7BE6"/>
    <w:rsid w:val="001C053E"/>
    <w:rsid w:val="001C0AA7"/>
    <w:rsid w:val="001C0AFF"/>
    <w:rsid w:val="001C0C82"/>
    <w:rsid w:val="001C132B"/>
    <w:rsid w:val="001C19F6"/>
    <w:rsid w:val="001C38C5"/>
    <w:rsid w:val="001C48F4"/>
    <w:rsid w:val="001C5101"/>
    <w:rsid w:val="001C5557"/>
    <w:rsid w:val="001C6065"/>
    <w:rsid w:val="001C6158"/>
    <w:rsid w:val="001C6537"/>
    <w:rsid w:val="001C7CCA"/>
    <w:rsid w:val="001D0530"/>
    <w:rsid w:val="001D0ADC"/>
    <w:rsid w:val="001D13C4"/>
    <w:rsid w:val="001D1432"/>
    <w:rsid w:val="001D1546"/>
    <w:rsid w:val="001D167D"/>
    <w:rsid w:val="001D193B"/>
    <w:rsid w:val="001D27DE"/>
    <w:rsid w:val="001D352E"/>
    <w:rsid w:val="001D3584"/>
    <w:rsid w:val="001D3880"/>
    <w:rsid w:val="001D389D"/>
    <w:rsid w:val="001D39E0"/>
    <w:rsid w:val="001D3F56"/>
    <w:rsid w:val="001D4186"/>
    <w:rsid w:val="001D4192"/>
    <w:rsid w:val="001D5505"/>
    <w:rsid w:val="001D5654"/>
    <w:rsid w:val="001D5CA2"/>
    <w:rsid w:val="001D5D25"/>
    <w:rsid w:val="001D606A"/>
    <w:rsid w:val="001D634D"/>
    <w:rsid w:val="001D6674"/>
    <w:rsid w:val="001D7528"/>
    <w:rsid w:val="001D76D0"/>
    <w:rsid w:val="001D7BC9"/>
    <w:rsid w:val="001E102D"/>
    <w:rsid w:val="001E11ED"/>
    <w:rsid w:val="001E1828"/>
    <w:rsid w:val="001E27D1"/>
    <w:rsid w:val="001E40AE"/>
    <w:rsid w:val="001E429A"/>
    <w:rsid w:val="001E5AE7"/>
    <w:rsid w:val="001E6301"/>
    <w:rsid w:val="001E7668"/>
    <w:rsid w:val="001F0460"/>
    <w:rsid w:val="001F04C5"/>
    <w:rsid w:val="001F07D8"/>
    <w:rsid w:val="001F0C45"/>
    <w:rsid w:val="001F2803"/>
    <w:rsid w:val="001F30A5"/>
    <w:rsid w:val="001F3656"/>
    <w:rsid w:val="001F3C85"/>
    <w:rsid w:val="001F434B"/>
    <w:rsid w:val="001F4CFC"/>
    <w:rsid w:val="001F590A"/>
    <w:rsid w:val="001F5C26"/>
    <w:rsid w:val="001F6726"/>
    <w:rsid w:val="001F67ED"/>
    <w:rsid w:val="001F706D"/>
    <w:rsid w:val="001F7271"/>
    <w:rsid w:val="001F7981"/>
    <w:rsid w:val="001F7A2D"/>
    <w:rsid w:val="001F7C07"/>
    <w:rsid w:val="001F7CAA"/>
    <w:rsid w:val="002000D9"/>
    <w:rsid w:val="00200EA6"/>
    <w:rsid w:val="00201389"/>
    <w:rsid w:val="00201820"/>
    <w:rsid w:val="00201BD8"/>
    <w:rsid w:val="00202D23"/>
    <w:rsid w:val="00202F59"/>
    <w:rsid w:val="00203FA0"/>
    <w:rsid w:val="0020454F"/>
    <w:rsid w:val="0020475B"/>
    <w:rsid w:val="00204B18"/>
    <w:rsid w:val="002051E1"/>
    <w:rsid w:val="00205670"/>
    <w:rsid w:val="00205F6D"/>
    <w:rsid w:val="00206819"/>
    <w:rsid w:val="00206B6D"/>
    <w:rsid w:val="002076D1"/>
    <w:rsid w:val="00207DA6"/>
    <w:rsid w:val="00207DB7"/>
    <w:rsid w:val="00210388"/>
    <w:rsid w:val="00210E5B"/>
    <w:rsid w:val="00211507"/>
    <w:rsid w:val="00212576"/>
    <w:rsid w:val="00212DBB"/>
    <w:rsid w:val="00213BD3"/>
    <w:rsid w:val="00213D64"/>
    <w:rsid w:val="002149F3"/>
    <w:rsid w:val="00214E29"/>
    <w:rsid w:val="00215023"/>
    <w:rsid w:val="0021547F"/>
    <w:rsid w:val="002159CB"/>
    <w:rsid w:val="002160E4"/>
    <w:rsid w:val="002162DE"/>
    <w:rsid w:val="00216944"/>
    <w:rsid w:val="00217894"/>
    <w:rsid w:val="00220885"/>
    <w:rsid w:val="00220DDC"/>
    <w:rsid w:val="00221212"/>
    <w:rsid w:val="00221837"/>
    <w:rsid w:val="00221C86"/>
    <w:rsid w:val="00222320"/>
    <w:rsid w:val="00222E0E"/>
    <w:rsid w:val="00222E6B"/>
    <w:rsid w:val="00223536"/>
    <w:rsid w:val="002238E5"/>
    <w:rsid w:val="00223C45"/>
    <w:rsid w:val="0022492B"/>
    <w:rsid w:val="00224B66"/>
    <w:rsid w:val="00224CA1"/>
    <w:rsid w:val="00224F82"/>
    <w:rsid w:val="0022510F"/>
    <w:rsid w:val="0022574F"/>
    <w:rsid w:val="00226128"/>
    <w:rsid w:val="00226563"/>
    <w:rsid w:val="00226B98"/>
    <w:rsid w:val="00226F4A"/>
    <w:rsid w:val="00227DA1"/>
    <w:rsid w:val="00227FC5"/>
    <w:rsid w:val="00230160"/>
    <w:rsid w:val="0023116D"/>
    <w:rsid w:val="002312FB"/>
    <w:rsid w:val="00231D3F"/>
    <w:rsid w:val="00231E57"/>
    <w:rsid w:val="002323CC"/>
    <w:rsid w:val="00232814"/>
    <w:rsid w:val="00233E36"/>
    <w:rsid w:val="002345D2"/>
    <w:rsid w:val="00234B0E"/>
    <w:rsid w:val="00234E48"/>
    <w:rsid w:val="002351BC"/>
    <w:rsid w:val="002353A0"/>
    <w:rsid w:val="00235F29"/>
    <w:rsid w:val="00236919"/>
    <w:rsid w:val="00236D88"/>
    <w:rsid w:val="00236FD6"/>
    <w:rsid w:val="0023700E"/>
    <w:rsid w:val="002375F7"/>
    <w:rsid w:val="0024022B"/>
    <w:rsid w:val="0024049C"/>
    <w:rsid w:val="0024073B"/>
    <w:rsid w:val="002407C1"/>
    <w:rsid w:val="00240B97"/>
    <w:rsid w:val="00240CFD"/>
    <w:rsid w:val="00241243"/>
    <w:rsid w:val="002412D1"/>
    <w:rsid w:val="0024157C"/>
    <w:rsid w:val="002418C4"/>
    <w:rsid w:val="00241B99"/>
    <w:rsid w:val="00242D55"/>
    <w:rsid w:val="00242DB3"/>
    <w:rsid w:val="00242FB0"/>
    <w:rsid w:val="00243C28"/>
    <w:rsid w:val="00244565"/>
    <w:rsid w:val="002445F4"/>
    <w:rsid w:val="0024471F"/>
    <w:rsid w:val="002458DE"/>
    <w:rsid w:val="00245F54"/>
    <w:rsid w:val="00246421"/>
    <w:rsid w:val="00246E76"/>
    <w:rsid w:val="002477D9"/>
    <w:rsid w:val="0025092C"/>
    <w:rsid w:val="002523B6"/>
    <w:rsid w:val="00252489"/>
    <w:rsid w:val="002525E2"/>
    <w:rsid w:val="00252726"/>
    <w:rsid w:val="002530C2"/>
    <w:rsid w:val="00253217"/>
    <w:rsid w:val="0025359E"/>
    <w:rsid w:val="00253644"/>
    <w:rsid w:val="0025375E"/>
    <w:rsid w:val="002537F0"/>
    <w:rsid w:val="00253ECF"/>
    <w:rsid w:val="00254205"/>
    <w:rsid w:val="0025498D"/>
    <w:rsid w:val="00254AC9"/>
    <w:rsid w:val="00254B00"/>
    <w:rsid w:val="002559D6"/>
    <w:rsid w:val="00255E4F"/>
    <w:rsid w:val="00255EF5"/>
    <w:rsid w:val="00255F24"/>
    <w:rsid w:val="002565B0"/>
    <w:rsid w:val="00256FA3"/>
    <w:rsid w:val="00256FA6"/>
    <w:rsid w:val="002605C5"/>
    <w:rsid w:val="002613B5"/>
    <w:rsid w:val="0026151C"/>
    <w:rsid w:val="00261A5B"/>
    <w:rsid w:val="00262125"/>
    <w:rsid w:val="0026254F"/>
    <w:rsid w:val="002626A4"/>
    <w:rsid w:val="00262805"/>
    <w:rsid w:val="00262A51"/>
    <w:rsid w:val="00262F35"/>
    <w:rsid w:val="002630B4"/>
    <w:rsid w:val="00263CED"/>
    <w:rsid w:val="00263DA8"/>
    <w:rsid w:val="002643FE"/>
    <w:rsid w:val="00264507"/>
    <w:rsid w:val="002645B4"/>
    <w:rsid w:val="00265765"/>
    <w:rsid w:val="00266903"/>
    <w:rsid w:val="00267C6E"/>
    <w:rsid w:val="0027076F"/>
    <w:rsid w:val="00270BA1"/>
    <w:rsid w:val="00270FA0"/>
    <w:rsid w:val="00273218"/>
    <w:rsid w:val="002732E2"/>
    <w:rsid w:val="00273EA3"/>
    <w:rsid w:val="002741AE"/>
    <w:rsid w:val="00275B89"/>
    <w:rsid w:val="00276657"/>
    <w:rsid w:val="00276983"/>
    <w:rsid w:val="00277085"/>
    <w:rsid w:val="00277565"/>
    <w:rsid w:val="00277833"/>
    <w:rsid w:val="00277AF7"/>
    <w:rsid w:val="00280A26"/>
    <w:rsid w:val="002816C4"/>
    <w:rsid w:val="00283CE8"/>
    <w:rsid w:val="002847CC"/>
    <w:rsid w:val="002850E2"/>
    <w:rsid w:val="002860B5"/>
    <w:rsid w:val="00286C1C"/>
    <w:rsid w:val="00287888"/>
    <w:rsid w:val="00287E40"/>
    <w:rsid w:val="00290906"/>
    <w:rsid w:val="00290993"/>
    <w:rsid w:val="00291204"/>
    <w:rsid w:val="00291929"/>
    <w:rsid w:val="00292D18"/>
    <w:rsid w:val="00293106"/>
    <w:rsid w:val="0029334B"/>
    <w:rsid w:val="00293540"/>
    <w:rsid w:val="0029470F"/>
    <w:rsid w:val="00294AA2"/>
    <w:rsid w:val="0029567B"/>
    <w:rsid w:val="00295FA5"/>
    <w:rsid w:val="002A0559"/>
    <w:rsid w:val="002A0705"/>
    <w:rsid w:val="002A0B0E"/>
    <w:rsid w:val="002A0BDD"/>
    <w:rsid w:val="002A0D32"/>
    <w:rsid w:val="002A0F72"/>
    <w:rsid w:val="002A14EB"/>
    <w:rsid w:val="002A1A79"/>
    <w:rsid w:val="002A1BD5"/>
    <w:rsid w:val="002A46FC"/>
    <w:rsid w:val="002A4EA0"/>
    <w:rsid w:val="002A54BF"/>
    <w:rsid w:val="002A628F"/>
    <w:rsid w:val="002A7B9B"/>
    <w:rsid w:val="002B01C4"/>
    <w:rsid w:val="002B157B"/>
    <w:rsid w:val="002B24F1"/>
    <w:rsid w:val="002B2D47"/>
    <w:rsid w:val="002B3F2E"/>
    <w:rsid w:val="002B422C"/>
    <w:rsid w:val="002B496C"/>
    <w:rsid w:val="002B4ECC"/>
    <w:rsid w:val="002B73CE"/>
    <w:rsid w:val="002B75EC"/>
    <w:rsid w:val="002B7B0C"/>
    <w:rsid w:val="002C0670"/>
    <w:rsid w:val="002C0A3F"/>
    <w:rsid w:val="002C1306"/>
    <w:rsid w:val="002C13E8"/>
    <w:rsid w:val="002C230F"/>
    <w:rsid w:val="002C2B48"/>
    <w:rsid w:val="002C2C11"/>
    <w:rsid w:val="002C3C3C"/>
    <w:rsid w:val="002C3D8B"/>
    <w:rsid w:val="002C425B"/>
    <w:rsid w:val="002C510B"/>
    <w:rsid w:val="002C5146"/>
    <w:rsid w:val="002C5643"/>
    <w:rsid w:val="002C57EF"/>
    <w:rsid w:val="002C5A64"/>
    <w:rsid w:val="002C6221"/>
    <w:rsid w:val="002C64E1"/>
    <w:rsid w:val="002C6507"/>
    <w:rsid w:val="002C6FEA"/>
    <w:rsid w:val="002C7396"/>
    <w:rsid w:val="002C7B3E"/>
    <w:rsid w:val="002C7B84"/>
    <w:rsid w:val="002D00F0"/>
    <w:rsid w:val="002D0114"/>
    <w:rsid w:val="002D0B8F"/>
    <w:rsid w:val="002D12CE"/>
    <w:rsid w:val="002D148F"/>
    <w:rsid w:val="002D1A1A"/>
    <w:rsid w:val="002D1E21"/>
    <w:rsid w:val="002D2324"/>
    <w:rsid w:val="002D2EF2"/>
    <w:rsid w:val="002D345B"/>
    <w:rsid w:val="002D362C"/>
    <w:rsid w:val="002D3A83"/>
    <w:rsid w:val="002D3CEE"/>
    <w:rsid w:val="002D3D31"/>
    <w:rsid w:val="002D4177"/>
    <w:rsid w:val="002D4CFB"/>
    <w:rsid w:val="002D5F14"/>
    <w:rsid w:val="002D5F1B"/>
    <w:rsid w:val="002D6024"/>
    <w:rsid w:val="002D6C2D"/>
    <w:rsid w:val="002D7413"/>
    <w:rsid w:val="002D766E"/>
    <w:rsid w:val="002D7AE9"/>
    <w:rsid w:val="002D7DF7"/>
    <w:rsid w:val="002E036C"/>
    <w:rsid w:val="002E05B0"/>
    <w:rsid w:val="002E073C"/>
    <w:rsid w:val="002E0DAF"/>
    <w:rsid w:val="002E0E09"/>
    <w:rsid w:val="002E1373"/>
    <w:rsid w:val="002E1F4C"/>
    <w:rsid w:val="002E212C"/>
    <w:rsid w:val="002E2C36"/>
    <w:rsid w:val="002E37AB"/>
    <w:rsid w:val="002E4111"/>
    <w:rsid w:val="002E436C"/>
    <w:rsid w:val="002E48A3"/>
    <w:rsid w:val="002E525A"/>
    <w:rsid w:val="002E6073"/>
    <w:rsid w:val="002E65FB"/>
    <w:rsid w:val="002E66F9"/>
    <w:rsid w:val="002E7C55"/>
    <w:rsid w:val="002F02CB"/>
    <w:rsid w:val="002F0506"/>
    <w:rsid w:val="002F14C4"/>
    <w:rsid w:val="002F4063"/>
    <w:rsid w:val="002F4784"/>
    <w:rsid w:val="002F4C43"/>
    <w:rsid w:val="002F61EC"/>
    <w:rsid w:val="002F63BB"/>
    <w:rsid w:val="002F6FC3"/>
    <w:rsid w:val="002F76B1"/>
    <w:rsid w:val="002F7F61"/>
    <w:rsid w:val="0030115D"/>
    <w:rsid w:val="003014E3"/>
    <w:rsid w:val="00301AB5"/>
    <w:rsid w:val="00302817"/>
    <w:rsid w:val="00302E35"/>
    <w:rsid w:val="00302ED3"/>
    <w:rsid w:val="0030310C"/>
    <w:rsid w:val="00304010"/>
    <w:rsid w:val="003045F9"/>
    <w:rsid w:val="003059B7"/>
    <w:rsid w:val="00305A01"/>
    <w:rsid w:val="00305EB0"/>
    <w:rsid w:val="00306368"/>
    <w:rsid w:val="0030677B"/>
    <w:rsid w:val="003067CA"/>
    <w:rsid w:val="0030709F"/>
    <w:rsid w:val="00307179"/>
    <w:rsid w:val="003074A2"/>
    <w:rsid w:val="00307DD3"/>
    <w:rsid w:val="00310A80"/>
    <w:rsid w:val="00310DF8"/>
    <w:rsid w:val="00311AE0"/>
    <w:rsid w:val="0031298D"/>
    <w:rsid w:val="003131BF"/>
    <w:rsid w:val="00313452"/>
    <w:rsid w:val="003136C2"/>
    <w:rsid w:val="0031416F"/>
    <w:rsid w:val="003144D1"/>
    <w:rsid w:val="003149D4"/>
    <w:rsid w:val="00314E74"/>
    <w:rsid w:val="003153F3"/>
    <w:rsid w:val="00315CE3"/>
    <w:rsid w:val="0031644C"/>
    <w:rsid w:val="003165F1"/>
    <w:rsid w:val="003169CC"/>
    <w:rsid w:val="00316BDF"/>
    <w:rsid w:val="00316EEC"/>
    <w:rsid w:val="00317068"/>
    <w:rsid w:val="0031713C"/>
    <w:rsid w:val="00320263"/>
    <w:rsid w:val="003204C3"/>
    <w:rsid w:val="00320884"/>
    <w:rsid w:val="00320F79"/>
    <w:rsid w:val="00320F9D"/>
    <w:rsid w:val="00321B74"/>
    <w:rsid w:val="00321F99"/>
    <w:rsid w:val="003222AA"/>
    <w:rsid w:val="00322302"/>
    <w:rsid w:val="003223E3"/>
    <w:rsid w:val="00322668"/>
    <w:rsid w:val="0032309F"/>
    <w:rsid w:val="00323394"/>
    <w:rsid w:val="003239A3"/>
    <w:rsid w:val="0032466F"/>
    <w:rsid w:val="00325248"/>
    <w:rsid w:val="0032571C"/>
    <w:rsid w:val="003258FF"/>
    <w:rsid w:val="00325F28"/>
    <w:rsid w:val="00325FEF"/>
    <w:rsid w:val="00326B3A"/>
    <w:rsid w:val="00327A2A"/>
    <w:rsid w:val="00327BC5"/>
    <w:rsid w:val="00330C72"/>
    <w:rsid w:val="00330E36"/>
    <w:rsid w:val="0033151B"/>
    <w:rsid w:val="00331AE8"/>
    <w:rsid w:val="00332422"/>
    <w:rsid w:val="003339F1"/>
    <w:rsid w:val="00333F9D"/>
    <w:rsid w:val="00334CD4"/>
    <w:rsid w:val="00335158"/>
    <w:rsid w:val="00336748"/>
    <w:rsid w:val="00336D13"/>
    <w:rsid w:val="003376D2"/>
    <w:rsid w:val="003403D6"/>
    <w:rsid w:val="00340DFB"/>
    <w:rsid w:val="00341F5D"/>
    <w:rsid w:val="00342F11"/>
    <w:rsid w:val="0034302D"/>
    <w:rsid w:val="0034364D"/>
    <w:rsid w:val="0034367E"/>
    <w:rsid w:val="00343E09"/>
    <w:rsid w:val="00344265"/>
    <w:rsid w:val="00344298"/>
    <w:rsid w:val="003448D7"/>
    <w:rsid w:val="00344FC4"/>
    <w:rsid w:val="00345605"/>
    <w:rsid w:val="0034612C"/>
    <w:rsid w:val="00346417"/>
    <w:rsid w:val="00347889"/>
    <w:rsid w:val="00350989"/>
    <w:rsid w:val="00350EC7"/>
    <w:rsid w:val="00351152"/>
    <w:rsid w:val="003515AF"/>
    <w:rsid w:val="003516EA"/>
    <w:rsid w:val="0035186E"/>
    <w:rsid w:val="00351DC6"/>
    <w:rsid w:val="00351ED9"/>
    <w:rsid w:val="003523CF"/>
    <w:rsid w:val="00352D41"/>
    <w:rsid w:val="00353617"/>
    <w:rsid w:val="003538C0"/>
    <w:rsid w:val="00353B61"/>
    <w:rsid w:val="00354E5A"/>
    <w:rsid w:val="003551F1"/>
    <w:rsid w:val="00355A66"/>
    <w:rsid w:val="00356125"/>
    <w:rsid w:val="0035628B"/>
    <w:rsid w:val="003565BB"/>
    <w:rsid w:val="00356D40"/>
    <w:rsid w:val="003576C3"/>
    <w:rsid w:val="003577AF"/>
    <w:rsid w:val="00357877"/>
    <w:rsid w:val="0036024D"/>
    <w:rsid w:val="00361274"/>
    <w:rsid w:val="00362B1F"/>
    <w:rsid w:val="00363EE5"/>
    <w:rsid w:val="0036488D"/>
    <w:rsid w:val="003652BE"/>
    <w:rsid w:val="003656D9"/>
    <w:rsid w:val="0036583E"/>
    <w:rsid w:val="0036642E"/>
    <w:rsid w:val="003664FA"/>
    <w:rsid w:val="003671E6"/>
    <w:rsid w:val="00367486"/>
    <w:rsid w:val="003679F9"/>
    <w:rsid w:val="003706C6"/>
    <w:rsid w:val="003711E0"/>
    <w:rsid w:val="00371A01"/>
    <w:rsid w:val="003721F3"/>
    <w:rsid w:val="00372287"/>
    <w:rsid w:val="003725C3"/>
    <w:rsid w:val="00372A33"/>
    <w:rsid w:val="00372B68"/>
    <w:rsid w:val="003734B0"/>
    <w:rsid w:val="003734E9"/>
    <w:rsid w:val="00373722"/>
    <w:rsid w:val="003738CE"/>
    <w:rsid w:val="00373FC7"/>
    <w:rsid w:val="0037405B"/>
    <w:rsid w:val="0037602D"/>
    <w:rsid w:val="003760EB"/>
    <w:rsid w:val="0037616D"/>
    <w:rsid w:val="00376316"/>
    <w:rsid w:val="0037784D"/>
    <w:rsid w:val="00377B67"/>
    <w:rsid w:val="00377D80"/>
    <w:rsid w:val="00380493"/>
    <w:rsid w:val="00380C2F"/>
    <w:rsid w:val="00380D7E"/>
    <w:rsid w:val="00380FA5"/>
    <w:rsid w:val="0038164B"/>
    <w:rsid w:val="00381D10"/>
    <w:rsid w:val="003820C7"/>
    <w:rsid w:val="00382DA5"/>
    <w:rsid w:val="00383AE2"/>
    <w:rsid w:val="00383C5C"/>
    <w:rsid w:val="00383C6B"/>
    <w:rsid w:val="00383CD4"/>
    <w:rsid w:val="003844FC"/>
    <w:rsid w:val="00384E43"/>
    <w:rsid w:val="003857C0"/>
    <w:rsid w:val="00386073"/>
    <w:rsid w:val="00386205"/>
    <w:rsid w:val="003866D2"/>
    <w:rsid w:val="0038672A"/>
    <w:rsid w:val="00386CC8"/>
    <w:rsid w:val="003876CE"/>
    <w:rsid w:val="00387BF3"/>
    <w:rsid w:val="0039009E"/>
    <w:rsid w:val="00390203"/>
    <w:rsid w:val="00390396"/>
    <w:rsid w:val="003910FF"/>
    <w:rsid w:val="0039136C"/>
    <w:rsid w:val="003921A3"/>
    <w:rsid w:val="00392207"/>
    <w:rsid w:val="00393053"/>
    <w:rsid w:val="003931AE"/>
    <w:rsid w:val="00393BD6"/>
    <w:rsid w:val="0039485D"/>
    <w:rsid w:val="00394CBC"/>
    <w:rsid w:val="0039524C"/>
    <w:rsid w:val="00395DE7"/>
    <w:rsid w:val="0039620E"/>
    <w:rsid w:val="00396887"/>
    <w:rsid w:val="00397BAD"/>
    <w:rsid w:val="003A0DA1"/>
    <w:rsid w:val="003A16A8"/>
    <w:rsid w:val="003A19B2"/>
    <w:rsid w:val="003A19BF"/>
    <w:rsid w:val="003A2246"/>
    <w:rsid w:val="003A2D0B"/>
    <w:rsid w:val="003A3303"/>
    <w:rsid w:val="003A3EB3"/>
    <w:rsid w:val="003A5820"/>
    <w:rsid w:val="003A5925"/>
    <w:rsid w:val="003A5B2D"/>
    <w:rsid w:val="003A5D0D"/>
    <w:rsid w:val="003A5ED5"/>
    <w:rsid w:val="003A696D"/>
    <w:rsid w:val="003A6B9D"/>
    <w:rsid w:val="003A6C38"/>
    <w:rsid w:val="003A717A"/>
    <w:rsid w:val="003A7ADA"/>
    <w:rsid w:val="003A7B35"/>
    <w:rsid w:val="003B1B9D"/>
    <w:rsid w:val="003B37A1"/>
    <w:rsid w:val="003B40DA"/>
    <w:rsid w:val="003B44AB"/>
    <w:rsid w:val="003B557B"/>
    <w:rsid w:val="003B5F3B"/>
    <w:rsid w:val="003B6403"/>
    <w:rsid w:val="003B70FD"/>
    <w:rsid w:val="003B7197"/>
    <w:rsid w:val="003B73B4"/>
    <w:rsid w:val="003B7DE1"/>
    <w:rsid w:val="003C0A97"/>
    <w:rsid w:val="003C2432"/>
    <w:rsid w:val="003C3201"/>
    <w:rsid w:val="003C3D50"/>
    <w:rsid w:val="003C4F0A"/>
    <w:rsid w:val="003C5098"/>
    <w:rsid w:val="003C55E6"/>
    <w:rsid w:val="003C562E"/>
    <w:rsid w:val="003C5B4B"/>
    <w:rsid w:val="003C5CA0"/>
    <w:rsid w:val="003C5E65"/>
    <w:rsid w:val="003C62AE"/>
    <w:rsid w:val="003C687A"/>
    <w:rsid w:val="003C6A2B"/>
    <w:rsid w:val="003C7934"/>
    <w:rsid w:val="003C796F"/>
    <w:rsid w:val="003D0755"/>
    <w:rsid w:val="003D1EF4"/>
    <w:rsid w:val="003D21F7"/>
    <w:rsid w:val="003D2529"/>
    <w:rsid w:val="003D259A"/>
    <w:rsid w:val="003D2666"/>
    <w:rsid w:val="003D2B26"/>
    <w:rsid w:val="003D2CF2"/>
    <w:rsid w:val="003D2FDB"/>
    <w:rsid w:val="003D35C3"/>
    <w:rsid w:val="003D366D"/>
    <w:rsid w:val="003D374E"/>
    <w:rsid w:val="003D3835"/>
    <w:rsid w:val="003D3B34"/>
    <w:rsid w:val="003D3CDA"/>
    <w:rsid w:val="003D41EA"/>
    <w:rsid w:val="003D5C0A"/>
    <w:rsid w:val="003D5DCB"/>
    <w:rsid w:val="003D5E42"/>
    <w:rsid w:val="003D5E89"/>
    <w:rsid w:val="003D69AF"/>
    <w:rsid w:val="003D6B66"/>
    <w:rsid w:val="003D6C73"/>
    <w:rsid w:val="003D6DE3"/>
    <w:rsid w:val="003D741B"/>
    <w:rsid w:val="003D7522"/>
    <w:rsid w:val="003D77AD"/>
    <w:rsid w:val="003D7D60"/>
    <w:rsid w:val="003D7DCE"/>
    <w:rsid w:val="003E140D"/>
    <w:rsid w:val="003E16C5"/>
    <w:rsid w:val="003E1A20"/>
    <w:rsid w:val="003E2774"/>
    <w:rsid w:val="003E2CCD"/>
    <w:rsid w:val="003E30B6"/>
    <w:rsid w:val="003E3AAA"/>
    <w:rsid w:val="003E45AA"/>
    <w:rsid w:val="003E48A6"/>
    <w:rsid w:val="003E4BF0"/>
    <w:rsid w:val="003E4F4F"/>
    <w:rsid w:val="003E579C"/>
    <w:rsid w:val="003E5B75"/>
    <w:rsid w:val="003E5D27"/>
    <w:rsid w:val="003E5FAA"/>
    <w:rsid w:val="003E6C39"/>
    <w:rsid w:val="003F0BCA"/>
    <w:rsid w:val="003F107D"/>
    <w:rsid w:val="003F17DB"/>
    <w:rsid w:val="003F1973"/>
    <w:rsid w:val="003F1A3D"/>
    <w:rsid w:val="003F1BD4"/>
    <w:rsid w:val="003F278E"/>
    <w:rsid w:val="003F3226"/>
    <w:rsid w:val="003F365F"/>
    <w:rsid w:val="003F3AB0"/>
    <w:rsid w:val="003F3B1D"/>
    <w:rsid w:val="003F3B3B"/>
    <w:rsid w:val="003F3FDF"/>
    <w:rsid w:val="003F4C74"/>
    <w:rsid w:val="003F5CB8"/>
    <w:rsid w:val="003F6480"/>
    <w:rsid w:val="003F66B2"/>
    <w:rsid w:val="003F7E07"/>
    <w:rsid w:val="00400050"/>
    <w:rsid w:val="0040061C"/>
    <w:rsid w:val="00401761"/>
    <w:rsid w:val="00401F7E"/>
    <w:rsid w:val="00402097"/>
    <w:rsid w:val="00402636"/>
    <w:rsid w:val="004034AC"/>
    <w:rsid w:val="00403AC2"/>
    <w:rsid w:val="00403EAA"/>
    <w:rsid w:val="0040454F"/>
    <w:rsid w:val="00405707"/>
    <w:rsid w:val="00405C9F"/>
    <w:rsid w:val="00405E35"/>
    <w:rsid w:val="00406F94"/>
    <w:rsid w:val="004070A7"/>
    <w:rsid w:val="00407326"/>
    <w:rsid w:val="0040766F"/>
    <w:rsid w:val="00410529"/>
    <w:rsid w:val="004107CA"/>
    <w:rsid w:val="0041097E"/>
    <w:rsid w:val="00410F50"/>
    <w:rsid w:val="004110FC"/>
    <w:rsid w:val="00411804"/>
    <w:rsid w:val="004123D3"/>
    <w:rsid w:val="004131A9"/>
    <w:rsid w:val="004134C1"/>
    <w:rsid w:val="00414916"/>
    <w:rsid w:val="00414CAC"/>
    <w:rsid w:val="00414E36"/>
    <w:rsid w:val="004150CA"/>
    <w:rsid w:val="0041613C"/>
    <w:rsid w:val="00417014"/>
    <w:rsid w:val="00420191"/>
    <w:rsid w:val="00420192"/>
    <w:rsid w:val="0042020A"/>
    <w:rsid w:val="004202DA"/>
    <w:rsid w:val="00420962"/>
    <w:rsid w:val="00420EE4"/>
    <w:rsid w:val="00420F62"/>
    <w:rsid w:val="00421379"/>
    <w:rsid w:val="0042186C"/>
    <w:rsid w:val="00421ECE"/>
    <w:rsid w:val="00421F25"/>
    <w:rsid w:val="004220A7"/>
    <w:rsid w:val="0042211A"/>
    <w:rsid w:val="00422252"/>
    <w:rsid w:val="004236D1"/>
    <w:rsid w:val="0042388A"/>
    <w:rsid w:val="00423C94"/>
    <w:rsid w:val="00423FED"/>
    <w:rsid w:val="0042441A"/>
    <w:rsid w:val="00424855"/>
    <w:rsid w:val="00424E3E"/>
    <w:rsid w:val="004254FF"/>
    <w:rsid w:val="00425DC0"/>
    <w:rsid w:val="00426314"/>
    <w:rsid w:val="00426596"/>
    <w:rsid w:val="00427B10"/>
    <w:rsid w:val="00430328"/>
    <w:rsid w:val="004308E1"/>
    <w:rsid w:val="00430978"/>
    <w:rsid w:val="00430CC6"/>
    <w:rsid w:val="00430F9B"/>
    <w:rsid w:val="0043117E"/>
    <w:rsid w:val="004322E0"/>
    <w:rsid w:val="00432646"/>
    <w:rsid w:val="00432807"/>
    <w:rsid w:val="004330EA"/>
    <w:rsid w:val="0043326C"/>
    <w:rsid w:val="00433364"/>
    <w:rsid w:val="00433908"/>
    <w:rsid w:val="00433BCF"/>
    <w:rsid w:val="00433E23"/>
    <w:rsid w:val="00435E98"/>
    <w:rsid w:val="0043600D"/>
    <w:rsid w:val="00436924"/>
    <w:rsid w:val="00436A7D"/>
    <w:rsid w:val="00437719"/>
    <w:rsid w:val="00440355"/>
    <w:rsid w:val="00440BBC"/>
    <w:rsid w:val="00440EB5"/>
    <w:rsid w:val="00440F11"/>
    <w:rsid w:val="004413E1"/>
    <w:rsid w:val="004423CE"/>
    <w:rsid w:val="004426CF"/>
    <w:rsid w:val="00443626"/>
    <w:rsid w:val="00443739"/>
    <w:rsid w:val="004440E3"/>
    <w:rsid w:val="00444B67"/>
    <w:rsid w:val="00445622"/>
    <w:rsid w:val="00445811"/>
    <w:rsid w:val="00445914"/>
    <w:rsid w:val="00446CD5"/>
    <w:rsid w:val="00447A52"/>
    <w:rsid w:val="00447ADD"/>
    <w:rsid w:val="004522BC"/>
    <w:rsid w:val="00453F1E"/>
    <w:rsid w:val="00454688"/>
    <w:rsid w:val="00454E82"/>
    <w:rsid w:val="00454FFC"/>
    <w:rsid w:val="00455558"/>
    <w:rsid w:val="00455BBE"/>
    <w:rsid w:val="0045604A"/>
    <w:rsid w:val="00456754"/>
    <w:rsid w:val="0045691E"/>
    <w:rsid w:val="004573E6"/>
    <w:rsid w:val="0045742B"/>
    <w:rsid w:val="004574B4"/>
    <w:rsid w:val="00457860"/>
    <w:rsid w:val="004601B2"/>
    <w:rsid w:val="00460447"/>
    <w:rsid w:val="00460682"/>
    <w:rsid w:val="00460906"/>
    <w:rsid w:val="00461148"/>
    <w:rsid w:val="00461AAC"/>
    <w:rsid w:val="00463AF3"/>
    <w:rsid w:val="00463D91"/>
    <w:rsid w:val="00464453"/>
    <w:rsid w:val="0046492B"/>
    <w:rsid w:val="00464F8A"/>
    <w:rsid w:val="004651A9"/>
    <w:rsid w:val="004662CB"/>
    <w:rsid w:val="00466621"/>
    <w:rsid w:val="00466781"/>
    <w:rsid w:val="00467191"/>
    <w:rsid w:val="00467584"/>
    <w:rsid w:val="0046795D"/>
    <w:rsid w:val="00470077"/>
    <w:rsid w:val="004703C0"/>
    <w:rsid w:val="004705D5"/>
    <w:rsid w:val="00470BDB"/>
    <w:rsid w:val="004714F3"/>
    <w:rsid w:val="00472DFF"/>
    <w:rsid w:val="00473B20"/>
    <w:rsid w:val="00473C7E"/>
    <w:rsid w:val="0047426A"/>
    <w:rsid w:val="004748A9"/>
    <w:rsid w:val="00474A4A"/>
    <w:rsid w:val="00475782"/>
    <w:rsid w:val="00475811"/>
    <w:rsid w:val="0047584A"/>
    <w:rsid w:val="0047613C"/>
    <w:rsid w:val="00476299"/>
    <w:rsid w:val="00477305"/>
    <w:rsid w:val="004777B0"/>
    <w:rsid w:val="0047785D"/>
    <w:rsid w:val="004800BD"/>
    <w:rsid w:val="00480304"/>
    <w:rsid w:val="00480DBC"/>
    <w:rsid w:val="00482347"/>
    <w:rsid w:val="00483034"/>
    <w:rsid w:val="00484AAE"/>
    <w:rsid w:val="00485689"/>
    <w:rsid w:val="00486AE9"/>
    <w:rsid w:val="00486FFE"/>
    <w:rsid w:val="00487525"/>
    <w:rsid w:val="004878D5"/>
    <w:rsid w:val="00487BFF"/>
    <w:rsid w:val="00487E97"/>
    <w:rsid w:val="0049088B"/>
    <w:rsid w:val="004912E1"/>
    <w:rsid w:val="00491D27"/>
    <w:rsid w:val="0049215F"/>
    <w:rsid w:val="00492842"/>
    <w:rsid w:val="004929C3"/>
    <w:rsid w:val="00492E9E"/>
    <w:rsid w:val="0049470B"/>
    <w:rsid w:val="00495FD9"/>
    <w:rsid w:val="00497486"/>
    <w:rsid w:val="00497C14"/>
    <w:rsid w:val="004A0122"/>
    <w:rsid w:val="004A03CF"/>
    <w:rsid w:val="004A046F"/>
    <w:rsid w:val="004A0514"/>
    <w:rsid w:val="004A057E"/>
    <w:rsid w:val="004A08A0"/>
    <w:rsid w:val="004A15CD"/>
    <w:rsid w:val="004A17B8"/>
    <w:rsid w:val="004A1B62"/>
    <w:rsid w:val="004A2300"/>
    <w:rsid w:val="004A2567"/>
    <w:rsid w:val="004A27F6"/>
    <w:rsid w:val="004A2AE4"/>
    <w:rsid w:val="004A2E26"/>
    <w:rsid w:val="004A35BD"/>
    <w:rsid w:val="004A3A2A"/>
    <w:rsid w:val="004A48D7"/>
    <w:rsid w:val="004A57A4"/>
    <w:rsid w:val="004A5C0C"/>
    <w:rsid w:val="004A6347"/>
    <w:rsid w:val="004A72EE"/>
    <w:rsid w:val="004A74BC"/>
    <w:rsid w:val="004A763A"/>
    <w:rsid w:val="004A7724"/>
    <w:rsid w:val="004A7FF0"/>
    <w:rsid w:val="004B01F0"/>
    <w:rsid w:val="004B0264"/>
    <w:rsid w:val="004B03AE"/>
    <w:rsid w:val="004B187E"/>
    <w:rsid w:val="004B1962"/>
    <w:rsid w:val="004B1E05"/>
    <w:rsid w:val="004B2BAD"/>
    <w:rsid w:val="004B300D"/>
    <w:rsid w:val="004B3096"/>
    <w:rsid w:val="004B371B"/>
    <w:rsid w:val="004B38E3"/>
    <w:rsid w:val="004B3A61"/>
    <w:rsid w:val="004B3D19"/>
    <w:rsid w:val="004B599E"/>
    <w:rsid w:val="004B5B2F"/>
    <w:rsid w:val="004B624C"/>
    <w:rsid w:val="004B673C"/>
    <w:rsid w:val="004B6A56"/>
    <w:rsid w:val="004B756B"/>
    <w:rsid w:val="004B76B5"/>
    <w:rsid w:val="004B7ACB"/>
    <w:rsid w:val="004B7B66"/>
    <w:rsid w:val="004C0146"/>
    <w:rsid w:val="004C1179"/>
    <w:rsid w:val="004C1E99"/>
    <w:rsid w:val="004C2277"/>
    <w:rsid w:val="004C26DC"/>
    <w:rsid w:val="004C2A60"/>
    <w:rsid w:val="004C377D"/>
    <w:rsid w:val="004C3BC4"/>
    <w:rsid w:val="004C3CC3"/>
    <w:rsid w:val="004C4B38"/>
    <w:rsid w:val="004C521B"/>
    <w:rsid w:val="004C6087"/>
    <w:rsid w:val="004C6A09"/>
    <w:rsid w:val="004C7542"/>
    <w:rsid w:val="004D022B"/>
    <w:rsid w:val="004D0878"/>
    <w:rsid w:val="004D1466"/>
    <w:rsid w:val="004D2C70"/>
    <w:rsid w:val="004D3055"/>
    <w:rsid w:val="004D3491"/>
    <w:rsid w:val="004D3618"/>
    <w:rsid w:val="004D3A96"/>
    <w:rsid w:val="004D555B"/>
    <w:rsid w:val="004D5C0E"/>
    <w:rsid w:val="004D656B"/>
    <w:rsid w:val="004D70C3"/>
    <w:rsid w:val="004D7B0E"/>
    <w:rsid w:val="004E0F82"/>
    <w:rsid w:val="004E1509"/>
    <w:rsid w:val="004E18CF"/>
    <w:rsid w:val="004E2189"/>
    <w:rsid w:val="004E24F0"/>
    <w:rsid w:val="004E28E9"/>
    <w:rsid w:val="004E2D9B"/>
    <w:rsid w:val="004E3B37"/>
    <w:rsid w:val="004E3CC6"/>
    <w:rsid w:val="004E4D38"/>
    <w:rsid w:val="004E52F1"/>
    <w:rsid w:val="004E606A"/>
    <w:rsid w:val="004E6434"/>
    <w:rsid w:val="004E7B1D"/>
    <w:rsid w:val="004F0B9A"/>
    <w:rsid w:val="004F126E"/>
    <w:rsid w:val="004F1612"/>
    <w:rsid w:val="004F304F"/>
    <w:rsid w:val="004F30A3"/>
    <w:rsid w:val="004F30CC"/>
    <w:rsid w:val="004F35D0"/>
    <w:rsid w:val="004F41EB"/>
    <w:rsid w:val="004F4A3A"/>
    <w:rsid w:val="004F4B41"/>
    <w:rsid w:val="004F533C"/>
    <w:rsid w:val="004F60BA"/>
    <w:rsid w:val="004F6448"/>
    <w:rsid w:val="004F64AC"/>
    <w:rsid w:val="004F7784"/>
    <w:rsid w:val="004F7BEF"/>
    <w:rsid w:val="00500A09"/>
    <w:rsid w:val="0050219F"/>
    <w:rsid w:val="005027F1"/>
    <w:rsid w:val="0050290F"/>
    <w:rsid w:val="00503648"/>
    <w:rsid w:val="0050364F"/>
    <w:rsid w:val="00503734"/>
    <w:rsid w:val="005038E1"/>
    <w:rsid w:val="00503B5B"/>
    <w:rsid w:val="00503B63"/>
    <w:rsid w:val="00505438"/>
    <w:rsid w:val="00505781"/>
    <w:rsid w:val="00505B75"/>
    <w:rsid w:val="00505EED"/>
    <w:rsid w:val="005065DE"/>
    <w:rsid w:val="005068AF"/>
    <w:rsid w:val="005069E9"/>
    <w:rsid w:val="00506B1B"/>
    <w:rsid w:val="00506B8E"/>
    <w:rsid w:val="0050700D"/>
    <w:rsid w:val="00507E46"/>
    <w:rsid w:val="0051053D"/>
    <w:rsid w:val="00511277"/>
    <w:rsid w:val="005122FD"/>
    <w:rsid w:val="00512C62"/>
    <w:rsid w:val="00513085"/>
    <w:rsid w:val="00513464"/>
    <w:rsid w:val="0051384E"/>
    <w:rsid w:val="0051394B"/>
    <w:rsid w:val="00513F17"/>
    <w:rsid w:val="0051423F"/>
    <w:rsid w:val="00514761"/>
    <w:rsid w:val="00515017"/>
    <w:rsid w:val="00515F10"/>
    <w:rsid w:val="005171E4"/>
    <w:rsid w:val="00517B60"/>
    <w:rsid w:val="005208CA"/>
    <w:rsid w:val="00520D65"/>
    <w:rsid w:val="005210B7"/>
    <w:rsid w:val="00521244"/>
    <w:rsid w:val="005218B9"/>
    <w:rsid w:val="00522B4F"/>
    <w:rsid w:val="00522D2A"/>
    <w:rsid w:val="00523086"/>
    <w:rsid w:val="0052310B"/>
    <w:rsid w:val="00523362"/>
    <w:rsid w:val="00523836"/>
    <w:rsid w:val="0052396D"/>
    <w:rsid w:val="00524394"/>
    <w:rsid w:val="0052481E"/>
    <w:rsid w:val="005257BC"/>
    <w:rsid w:val="005258F6"/>
    <w:rsid w:val="00525CDE"/>
    <w:rsid w:val="00525F87"/>
    <w:rsid w:val="00526325"/>
    <w:rsid w:val="0052657B"/>
    <w:rsid w:val="00527353"/>
    <w:rsid w:val="00527E59"/>
    <w:rsid w:val="0053004E"/>
    <w:rsid w:val="00530943"/>
    <w:rsid w:val="00530EFC"/>
    <w:rsid w:val="0053124E"/>
    <w:rsid w:val="00531284"/>
    <w:rsid w:val="005314F5"/>
    <w:rsid w:val="005319C2"/>
    <w:rsid w:val="00531EA8"/>
    <w:rsid w:val="00532B8A"/>
    <w:rsid w:val="00533197"/>
    <w:rsid w:val="005334B2"/>
    <w:rsid w:val="005341ED"/>
    <w:rsid w:val="00534CE9"/>
    <w:rsid w:val="00535149"/>
    <w:rsid w:val="005354DE"/>
    <w:rsid w:val="0053584F"/>
    <w:rsid w:val="005358B4"/>
    <w:rsid w:val="00535C27"/>
    <w:rsid w:val="00535C87"/>
    <w:rsid w:val="00536F7F"/>
    <w:rsid w:val="0053707A"/>
    <w:rsid w:val="005403D9"/>
    <w:rsid w:val="0054077D"/>
    <w:rsid w:val="00541773"/>
    <w:rsid w:val="005423B1"/>
    <w:rsid w:val="0054245C"/>
    <w:rsid w:val="00542D51"/>
    <w:rsid w:val="005433BC"/>
    <w:rsid w:val="00543921"/>
    <w:rsid w:val="00544027"/>
    <w:rsid w:val="0054430C"/>
    <w:rsid w:val="00544A3B"/>
    <w:rsid w:val="00545BF5"/>
    <w:rsid w:val="00546692"/>
    <w:rsid w:val="005469C9"/>
    <w:rsid w:val="00546EF3"/>
    <w:rsid w:val="00547567"/>
    <w:rsid w:val="00547AD8"/>
    <w:rsid w:val="00550225"/>
    <w:rsid w:val="005504C3"/>
    <w:rsid w:val="00550BF2"/>
    <w:rsid w:val="0055163A"/>
    <w:rsid w:val="00551764"/>
    <w:rsid w:val="00551B06"/>
    <w:rsid w:val="00551F34"/>
    <w:rsid w:val="005520C5"/>
    <w:rsid w:val="00552970"/>
    <w:rsid w:val="005529EE"/>
    <w:rsid w:val="00553B07"/>
    <w:rsid w:val="00554DBF"/>
    <w:rsid w:val="00555274"/>
    <w:rsid w:val="005557C6"/>
    <w:rsid w:val="00555C27"/>
    <w:rsid w:val="00555C8C"/>
    <w:rsid w:val="0055601E"/>
    <w:rsid w:val="005568BA"/>
    <w:rsid w:val="0056046C"/>
    <w:rsid w:val="00560724"/>
    <w:rsid w:val="00560DF6"/>
    <w:rsid w:val="00560E87"/>
    <w:rsid w:val="005613D5"/>
    <w:rsid w:val="005616F2"/>
    <w:rsid w:val="005623F9"/>
    <w:rsid w:val="00562F01"/>
    <w:rsid w:val="00563F6B"/>
    <w:rsid w:val="00565EB9"/>
    <w:rsid w:val="00565FF7"/>
    <w:rsid w:val="00566505"/>
    <w:rsid w:val="00566B6E"/>
    <w:rsid w:val="0057046E"/>
    <w:rsid w:val="005709AA"/>
    <w:rsid w:val="00570AE5"/>
    <w:rsid w:val="005712B5"/>
    <w:rsid w:val="0057180F"/>
    <w:rsid w:val="00571ABC"/>
    <w:rsid w:val="00572040"/>
    <w:rsid w:val="00572215"/>
    <w:rsid w:val="00572D1E"/>
    <w:rsid w:val="005735DC"/>
    <w:rsid w:val="00573E8B"/>
    <w:rsid w:val="005743E0"/>
    <w:rsid w:val="00574BCE"/>
    <w:rsid w:val="005754ED"/>
    <w:rsid w:val="005760C9"/>
    <w:rsid w:val="00576CC3"/>
    <w:rsid w:val="005778F5"/>
    <w:rsid w:val="00577976"/>
    <w:rsid w:val="00577B46"/>
    <w:rsid w:val="00580061"/>
    <w:rsid w:val="005805DD"/>
    <w:rsid w:val="00580766"/>
    <w:rsid w:val="005811FB"/>
    <w:rsid w:val="0058150B"/>
    <w:rsid w:val="00581AC3"/>
    <w:rsid w:val="005822D4"/>
    <w:rsid w:val="00584880"/>
    <w:rsid w:val="00584FAD"/>
    <w:rsid w:val="005850E5"/>
    <w:rsid w:val="00585DC1"/>
    <w:rsid w:val="0058658A"/>
    <w:rsid w:val="00586E14"/>
    <w:rsid w:val="00586FB5"/>
    <w:rsid w:val="0058732B"/>
    <w:rsid w:val="00587CF2"/>
    <w:rsid w:val="005909A2"/>
    <w:rsid w:val="00590D59"/>
    <w:rsid w:val="00590DF4"/>
    <w:rsid w:val="00591198"/>
    <w:rsid w:val="005918BF"/>
    <w:rsid w:val="0059198F"/>
    <w:rsid w:val="005920F7"/>
    <w:rsid w:val="0059210E"/>
    <w:rsid w:val="005930A0"/>
    <w:rsid w:val="005930A7"/>
    <w:rsid w:val="0059338F"/>
    <w:rsid w:val="00593EE1"/>
    <w:rsid w:val="005959C1"/>
    <w:rsid w:val="00595B84"/>
    <w:rsid w:val="005960E6"/>
    <w:rsid w:val="005966E3"/>
    <w:rsid w:val="005A0042"/>
    <w:rsid w:val="005A00A0"/>
    <w:rsid w:val="005A0A71"/>
    <w:rsid w:val="005A0FC4"/>
    <w:rsid w:val="005A15AD"/>
    <w:rsid w:val="005A16E6"/>
    <w:rsid w:val="005A18E0"/>
    <w:rsid w:val="005A2244"/>
    <w:rsid w:val="005A3367"/>
    <w:rsid w:val="005A40DC"/>
    <w:rsid w:val="005A42B0"/>
    <w:rsid w:val="005A47BE"/>
    <w:rsid w:val="005A4904"/>
    <w:rsid w:val="005A5B52"/>
    <w:rsid w:val="005A629D"/>
    <w:rsid w:val="005A678E"/>
    <w:rsid w:val="005A6CC8"/>
    <w:rsid w:val="005B046C"/>
    <w:rsid w:val="005B0E3A"/>
    <w:rsid w:val="005B1416"/>
    <w:rsid w:val="005B1829"/>
    <w:rsid w:val="005B1AAF"/>
    <w:rsid w:val="005B204A"/>
    <w:rsid w:val="005B26E6"/>
    <w:rsid w:val="005B2A6F"/>
    <w:rsid w:val="005B2A8C"/>
    <w:rsid w:val="005B2B43"/>
    <w:rsid w:val="005B35A2"/>
    <w:rsid w:val="005B396E"/>
    <w:rsid w:val="005B3E23"/>
    <w:rsid w:val="005B40BC"/>
    <w:rsid w:val="005B46DD"/>
    <w:rsid w:val="005B56AA"/>
    <w:rsid w:val="005B5B6B"/>
    <w:rsid w:val="005B5D1F"/>
    <w:rsid w:val="005B6536"/>
    <w:rsid w:val="005B67CE"/>
    <w:rsid w:val="005B6FA9"/>
    <w:rsid w:val="005B716C"/>
    <w:rsid w:val="005B7B92"/>
    <w:rsid w:val="005C0103"/>
    <w:rsid w:val="005C0263"/>
    <w:rsid w:val="005C0339"/>
    <w:rsid w:val="005C04F8"/>
    <w:rsid w:val="005C1212"/>
    <w:rsid w:val="005C19F3"/>
    <w:rsid w:val="005C1BC8"/>
    <w:rsid w:val="005C1FF7"/>
    <w:rsid w:val="005C2DAA"/>
    <w:rsid w:val="005C3180"/>
    <w:rsid w:val="005C3283"/>
    <w:rsid w:val="005C40A6"/>
    <w:rsid w:val="005C414D"/>
    <w:rsid w:val="005C4242"/>
    <w:rsid w:val="005C4897"/>
    <w:rsid w:val="005C4933"/>
    <w:rsid w:val="005C5090"/>
    <w:rsid w:val="005C57FB"/>
    <w:rsid w:val="005C6227"/>
    <w:rsid w:val="005C663A"/>
    <w:rsid w:val="005C6675"/>
    <w:rsid w:val="005C6BAC"/>
    <w:rsid w:val="005C7225"/>
    <w:rsid w:val="005C76DE"/>
    <w:rsid w:val="005C7A56"/>
    <w:rsid w:val="005C7FD6"/>
    <w:rsid w:val="005D1652"/>
    <w:rsid w:val="005D186D"/>
    <w:rsid w:val="005D1995"/>
    <w:rsid w:val="005D22DF"/>
    <w:rsid w:val="005D24A8"/>
    <w:rsid w:val="005D280B"/>
    <w:rsid w:val="005D3C5C"/>
    <w:rsid w:val="005D3C89"/>
    <w:rsid w:val="005D5090"/>
    <w:rsid w:val="005D5D11"/>
    <w:rsid w:val="005D6A3E"/>
    <w:rsid w:val="005D6A96"/>
    <w:rsid w:val="005D6E84"/>
    <w:rsid w:val="005D6FC1"/>
    <w:rsid w:val="005D733D"/>
    <w:rsid w:val="005D78E2"/>
    <w:rsid w:val="005D79AC"/>
    <w:rsid w:val="005D79CB"/>
    <w:rsid w:val="005E02EA"/>
    <w:rsid w:val="005E060C"/>
    <w:rsid w:val="005E0BC8"/>
    <w:rsid w:val="005E1274"/>
    <w:rsid w:val="005E19D1"/>
    <w:rsid w:val="005E1FE9"/>
    <w:rsid w:val="005E2589"/>
    <w:rsid w:val="005E265D"/>
    <w:rsid w:val="005E2BA3"/>
    <w:rsid w:val="005E2E14"/>
    <w:rsid w:val="005E3ADF"/>
    <w:rsid w:val="005E3B1D"/>
    <w:rsid w:val="005E43AF"/>
    <w:rsid w:val="005E4B2E"/>
    <w:rsid w:val="005E5D76"/>
    <w:rsid w:val="005E629A"/>
    <w:rsid w:val="005E6477"/>
    <w:rsid w:val="005E68C3"/>
    <w:rsid w:val="005E6A1C"/>
    <w:rsid w:val="005E72B7"/>
    <w:rsid w:val="005E737B"/>
    <w:rsid w:val="005E7A1D"/>
    <w:rsid w:val="005E7C71"/>
    <w:rsid w:val="005F0D00"/>
    <w:rsid w:val="005F0D8F"/>
    <w:rsid w:val="005F1002"/>
    <w:rsid w:val="005F113E"/>
    <w:rsid w:val="005F1C93"/>
    <w:rsid w:val="005F2502"/>
    <w:rsid w:val="005F2577"/>
    <w:rsid w:val="005F272E"/>
    <w:rsid w:val="005F2DC6"/>
    <w:rsid w:val="005F48FD"/>
    <w:rsid w:val="005F4CA9"/>
    <w:rsid w:val="005F4EC4"/>
    <w:rsid w:val="005F4FE8"/>
    <w:rsid w:val="005F52BC"/>
    <w:rsid w:val="005F58A6"/>
    <w:rsid w:val="005F5CA3"/>
    <w:rsid w:val="005F7288"/>
    <w:rsid w:val="005F754E"/>
    <w:rsid w:val="005F75EA"/>
    <w:rsid w:val="005F7BA2"/>
    <w:rsid w:val="006002CD"/>
    <w:rsid w:val="00600F9D"/>
    <w:rsid w:val="00601695"/>
    <w:rsid w:val="00602C9E"/>
    <w:rsid w:val="0060367E"/>
    <w:rsid w:val="00604328"/>
    <w:rsid w:val="006047C5"/>
    <w:rsid w:val="00604945"/>
    <w:rsid w:val="006052ED"/>
    <w:rsid w:val="0060569E"/>
    <w:rsid w:val="00605EF9"/>
    <w:rsid w:val="0060666C"/>
    <w:rsid w:val="00606A18"/>
    <w:rsid w:val="00606D6F"/>
    <w:rsid w:val="0061149D"/>
    <w:rsid w:val="006114BB"/>
    <w:rsid w:val="0061173F"/>
    <w:rsid w:val="0061185F"/>
    <w:rsid w:val="00612CF9"/>
    <w:rsid w:val="006131C2"/>
    <w:rsid w:val="00613283"/>
    <w:rsid w:val="0061380E"/>
    <w:rsid w:val="006138E1"/>
    <w:rsid w:val="00613D35"/>
    <w:rsid w:val="00613DEB"/>
    <w:rsid w:val="0061426A"/>
    <w:rsid w:val="006146A8"/>
    <w:rsid w:val="00614E49"/>
    <w:rsid w:val="0061544B"/>
    <w:rsid w:val="00615823"/>
    <w:rsid w:val="00616261"/>
    <w:rsid w:val="006167DB"/>
    <w:rsid w:val="00617535"/>
    <w:rsid w:val="006176C7"/>
    <w:rsid w:val="00617ABF"/>
    <w:rsid w:val="00617B32"/>
    <w:rsid w:val="006202F2"/>
    <w:rsid w:val="0062088A"/>
    <w:rsid w:val="0062124C"/>
    <w:rsid w:val="00621679"/>
    <w:rsid w:val="00621823"/>
    <w:rsid w:val="0062190C"/>
    <w:rsid w:val="00621A15"/>
    <w:rsid w:val="0062350A"/>
    <w:rsid w:val="0062369C"/>
    <w:rsid w:val="00623C25"/>
    <w:rsid w:val="00624408"/>
    <w:rsid w:val="006245C9"/>
    <w:rsid w:val="006245FC"/>
    <w:rsid w:val="006246A6"/>
    <w:rsid w:val="00624C11"/>
    <w:rsid w:val="006250F5"/>
    <w:rsid w:val="006253A1"/>
    <w:rsid w:val="006258F6"/>
    <w:rsid w:val="006262C8"/>
    <w:rsid w:val="00626B42"/>
    <w:rsid w:val="00627153"/>
    <w:rsid w:val="006306D6"/>
    <w:rsid w:val="0063120D"/>
    <w:rsid w:val="006312FA"/>
    <w:rsid w:val="00631CD4"/>
    <w:rsid w:val="00631D94"/>
    <w:rsid w:val="00631DD5"/>
    <w:rsid w:val="0063209E"/>
    <w:rsid w:val="0063233D"/>
    <w:rsid w:val="00632B03"/>
    <w:rsid w:val="0063428E"/>
    <w:rsid w:val="00634329"/>
    <w:rsid w:val="006344D4"/>
    <w:rsid w:val="00634751"/>
    <w:rsid w:val="006347AE"/>
    <w:rsid w:val="006351BB"/>
    <w:rsid w:val="00635948"/>
    <w:rsid w:val="006369E1"/>
    <w:rsid w:val="00636BC1"/>
    <w:rsid w:val="0063786B"/>
    <w:rsid w:val="00637D9C"/>
    <w:rsid w:val="00637E1C"/>
    <w:rsid w:val="00641D4D"/>
    <w:rsid w:val="006420C3"/>
    <w:rsid w:val="00642283"/>
    <w:rsid w:val="006422B6"/>
    <w:rsid w:val="0064250A"/>
    <w:rsid w:val="00642B59"/>
    <w:rsid w:val="006439AE"/>
    <w:rsid w:val="00643E3D"/>
    <w:rsid w:val="006449EF"/>
    <w:rsid w:val="00644C51"/>
    <w:rsid w:val="00644F79"/>
    <w:rsid w:val="00645028"/>
    <w:rsid w:val="006451DA"/>
    <w:rsid w:val="006455CB"/>
    <w:rsid w:val="00645C72"/>
    <w:rsid w:val="006468BA"/>
    <w:rsid w:val="00646EA7"/>
    <w:rsid w:val="0064705E"/>
    <w:rsid w:val="006479D6"/>
    <w:rsid w:val="00647D02"/>
    <w:rsid w:val="00650314"/>
    <w:rsid w:val="0065047D"/>
    <w:rsid w:val="00650798"/>
    <w:rsid w:val="00651AEC"/>
    <w:rsid w:val="00651C06"/>
    <w:rsid w:val="00651E9D"/>
    <w:rsid w:val="006522C9"/>
    <w:rsid w:val="00652D18"/>
    <w:rsid w:val="006535AE"/>
    <w:rsid w:val="00653BB5"/>
    <w:rsid w:val="00654A18"/>
    <w:rsid w:val="0065504B"/>
    <w:rsid w:val="00655952"/>
    <w:rsid w:val="00655A75"/>
    <w:rsid w:val="00655DE4"/>
    <w:rsid w:val="0065608A"/>
    <w:rsid w:val="0065635F"/>
    <w:rsid w:val="0065655D"/>
    <w:rsid w:val="00656EBF"/>
    <w:rsid w:val="00657B72"/>
    <w:rsid w:val="00657D45"/>
    <w:rsid w:val="00657F16"/>
    <w:rsid w:val="00660412"/>
    <w:rsid w:val="006619E6"/>
    <w:rsid w:val="00661A97"/>
    <w:rsid w:val="00662428"/>
    <w:rsid w:val="00662777"/>
    <w:rsid w:val="00662D88"/>
    <w:rsid w:val="00663204"/>
    <w:rsid w:val="00663F17"/>
    <w:rsid w:val="006640CA"/>
    <w:rsid w:val="00664720"/>
    <w:rsid w:val="006648E5"/>
    <w:rsid w:val="00665281"/>
    <w:rsid w:val="00665C5E"/>
    <w:rsid w:val="00665FA9"/>
    <w:rsid w:val="00666500"/>
    <w:rsid w:val="00666B13"/>
    <w:rsid w:val="00666B79"/>
    <w:rsid w:val="006672A9"/>
    <w:rsid w:val="00667518"/>
    <w:rsid w:val="00670181"/>
    <w:rsid w:val="00670524"/>
    <w:rsid w:val="0067086E"/>
    <w:rsid w:val="006728A2"/>
    <w:rsid w:val="00672B7B"/>
    <w:rsid w:val="00672C44"/>
    <w:rsid w:val="0067413F"/>
    <w:rsid w:val="006748CB"/>
    <w:rsid w:val="00674CB6"/>
    <w:rsid w:val="0067561F"/>
    <w:rsid w:val="00675B9F"/>
    <w:rsid w:val="0067685B"/>
    <w:rsid w:val="0067693C"/>
    <w:rsid w:val="00676C52"/>
    <w:rsid w:val="00677B66"/>
    <w:rsid w:val="00677D5C"/>
    <w:rsid w:val="0068056A"/>
    <w:rsid w:val="00680675"/>
    <w:rsid w:val="006806DC"/>
    <w:rsid w:val="00680D71"/>
    <w:rsid w:val="0068116A"/>
    <w:rsid w:val="00682003"/>
    <w:rsid w:val="00682BF2"/>
    <w:rsid w:val="00682E7C"/>
    <w:rsid w:val="00685FDC"/>
    <w:rsid w:val="00686B61"/>
    <w:rsid w:val="00686C32"/>
    <w:rsid w:val="00687256"/>
    <w:rsid w:val="00687275"/>
    <w:rsid w:val="0068771C"/>
    <w:rsid w:val="006877C0"/>
    <w:rsid w:val="00687DD3"/>
    <w:rsid w:val="00690352"/>
    <w:rsid w:val="00690614"/>
    <w:rsid w:val="0069061B"/>
    <w:rsid w:val="00690DC6"/>
    <w:rsid w:val="00690E85"/>
    <w:rsid w:val="006916A5"/>
    <w:rsid w:val="006918B4"/>
    <w:rsid w:val="00692A26"/>
    <w:rsid w:val="006943C8"/>
    <w:rsid w:val="006948E2"/>
    <w:rsid w:val="00694BC2"/>
    <w:rsid w:val="00694E8E"/>
    <w:rsid w:val="006950B5"/>
    <w:rsid w:val="00695468"/>
    <w:rsid w:val="0069562B"/>
    <w:rsid w:val="006960B6"/>
    <w:rsid w:val="006973D8"/>
    <w:rsid w:val="00697A28"/>
    <w:rsid w:val="00697FD0"/>
    <w:rsid w:val="006A0D46"/>
    <w:rsid w:val="006A10FE"/>
    <w:rsid w:val="006A14EA"/>
    <w:rsid w:val="006A1D3B"/>
    <w:rsid w:val="006A1D54"/>
    <w:rsid w:val="006A1E8A"/>
    <w:rsid w:val="006A3488"/>
    <w:rsid w:val="006A5336"/>
    <w:rsid w:val="006A5BFD"/>
    <w:rsid w:val="006A608A"/>
    <w:rsid w:val="006A6DAE"/>
    <w:rsid w:val="006A6E1D"/>
    <w:rsid w:val="006A7387"/>
    <w:rsid w:val="006A73AA"/>
    <w:rsid w:val="006A7554"/>
    <w:rsid w:val="006A7F82"/>
    <w:rsid w:val="006B0D63"/>
    <w:rsid w:val="006B144F"/>
    <w:rsid w:val="006B1AD5"/>
    <w:rsid w:val="006B28B0"/>
    <w:rsid w:val="006B31FE"/>
    <w:rsid w:val="006B403F"/>
    <w:rsid w:val="006B4B12"/>
    <w:rsid w:val="006B59E3"/>
    <w:rsid w:val="006B6067"/>
    <w:rsid w:val="006B627D"/>
    <w:rsid w:val="006B72E7"/>
    <w:rsid w:val="006B7603"/>
    <w:rsid w:val="006B79BD"/>
    <w:rsid w:val="006B7A25"/>
    <w:rsid w:val="006C008F"/>
    <w:rsid w:val="006C02E0"/>
    <w:rsid w:val="006C0FFE"/>
    <w:rsid w:val="006C1701"/>
    <w:rsid w:val="006C1719"/>
    <w:rsid w:val="006C1ED4"/>
    <w:rsid w:val="006C21E8"/>
    <w:rsid w:val="006C23D1"/>
    <w:rsid w:val="006C28F1"/>
    <w:rsid w:val="006C34F1"/>
    <w:rsid w:val="006C3AD8"/>
    <w:rsid w:val="006C3AEF"/>
    <w:rsid w:val="006C4056"/>
    <w:rsid w:val="006C4371"/>
    <w:rsid w:val="006C45AC"/>
    <w:rsid w:val="006C4E87"/>
    <w:rsid w:val="006C4FF3"/>
    <w:rsid w:val="006C542F"/>
    <w:rsid w:val="006C5AF5"/>
    <w:rsid w:val="006C6C51"/>
    <w:rsid w:val="006C7473"/>
    <w:rsid w:val="006D12C5"/>
    <w:rsid w:val="006D1CDB"/>
    <w:rsid w:val="006D1FEA"/>
    <w:rsid w:val="006D1FFA"/>
    <w:rsid w:val="006D24F1"/>
    <w:rsid w:val="006D2737"/>
    <w:rsid w:val="006D329D"/>
    <w:rsid w:val="006D36B5"/>
    <w:rsid w:val="006D3A9D"/>
    <w:rsid w:val="006D3B33"/>
    <w:rsid w:val="006D4B17"/>
    <w:rsid w:val="006D5AAE"/>
    <w:rsid w:val="006D6166"/>
    <w:rsid w:val="006D69E9"/>
    <w:rsid w:val="006D6F78"/>
    <w:rsid w:val="006D75A6"/>
    <w:rsid w:val="006D770D"/>
    <w:rsid w:val="006D7891"/>
    <w:rsid w:val="006E014D"/>
    <w:rsid w:val="006E068F"/>
    <w:rsid w:val="006E0C7B"/>
    <w:rsid w:val="006E0DA2"/>
    <w:rsid w:val="006E114F"/>
    <w:rsid w:val="006E1486"/>
    <w:rsid w:val="006E23C6"/>
    <w:rsid w:val="006E25C8"/>
    <w:rsid w:val="006E2F03"/>
    <w:rsid w:val="006E3100"/>
    <w:rsid w:val="006E330A"/>
    <w:rsid w:val="006E35CE"/>
    <w:rsid w:val="006E39D0"/>
    <w:rsid w:val="006E4797"/>
    <w:rsid w:val="006E47D1"/>
    <w:rsid w:val="006E489D"/>
    <w:rsid w:val="006E4C34"/>
    <w:rsid w:val="006E6CDB"/>
    <w:rsid w:val="006E71F7"/>
    <w:rsid w:val="006E73CB"/>
    <w:rsid w:val="006F0290"/>
    <w:rsid w:val="006F0A36"/>
    <w:rsid w:val="006F1240"/>
    <w:rsid w:val="006F190C"/>
    <w:rsid w:val="006F1953"/>
    <w:rsid w:val="006F1D62"/>
    <w:rsid w:val="006F2313"/>
    <w:rsid w:val="006F2354"/>
    <w:rsid w:val="006F245E"/>
    <w:rsid w:val="006F30C8"/>
    <w:rsid w:val="006F3391"/>
    <w:rsid w:val="006F467B"/>
    <w:rsid w:val="006F4954"/>
    <w:rsid w:val="006F5A03"/>
    <w:rsid w:val="006F6C2E"/>
    <w:rsid w:val="006F73E0"/>
    <w:rsid w:val="006F7960"/>
    <w:rsid w:val="006F7F30"/>
    <w:rsid w:val="00700017"/>
    <w:rsid w:val="00700FAD"/>
    <w:rsid w:val="007017B4"/>
    <w:rsid w:val="00701AE1"/>
    <w:rsid w:val="00701BEA"/>
    <w:rsid w:val="00701EAB"/>
    <w:rsid w:val="007028A3"/>
    <w:rsid w:val="00702A1E"/>
    <w:rsid w:val="00703164"/>
    <w:rsid w:val="00703870"/>
    <w:rsid w:val="007045C4"/>
    <w:rsid w:val="00704A80"/>
    <w:rsid w:val="00704CB4"/>
    <w:rsid w:val="00705566"/>
    <w:rsid w:val="00705FA5"/>
    <w:rsid w:val="00706A44"/>
    <w:rsid w:val="00706ACD"/>
    <w:rsid w:val="007070E4"/>
    <w:rsid w:val="0070754D"/>
    <w:rsid w:val="00707739"/>
    <w:rsid w:val="00707EAC"/>
    <w:rsid w:val="00710043"/>
    <w:rsid w:val="007102E8"/>
    <w:rsid w:val="007103F4"/>
    <w:rsid w:val="00710791"/>
    <w:rsid w:val="0071166A"/>
    <w:rsid w:val="00711BE1"/>
    <w:rsid w:val="00713C27"/>
    <w:rsid w:val="00713C6A"/>
    <w:rsid w:val="00713F44"/>
    <w:rsid w:val="007148A9"/>
    <w:rsid w:val="00715202"/>
    <w:rsid w:val="00716243"/>
    <w:rsid w:val="00716817"/>
    <w:rsid w:val="00716BF7"/>
    <w:rsid w:val="007174CB"/>
    <w:rsid w:val="0071777D"/>
    <w:rsid w:val="007202AE"/>
    <w:rsid w:val="007203A9"/>
    <w:rsid w:val="0072069C"/>
    <w:rsid w:val="0072085D"/>
    <w:rsid w:val="00721819"/>
    <w:rsid w:val="00721EED"/>
    <w:rsid w:val="00722C49"/>
    <w:rsid w:val="00722F27"/>
    <w:rsid w:val="0072332D"/>
    <w:rsid w:val="007233CE"/>
    <w:rsid w:val="0072391E"/>
    <w:rsid w:val="00724712"/>
    <w:rsid w:val="007252FE"/>
    <w:rsid w:val="0072549A"/>
    <w:rsid w:val="007266D5"/>
    <w:rsid w:val="00726A72"/>
    <w:rsid w:val="00726E4C"/>
    <w:rsid w:val="00727D2C"/>
    <w:rsid w:val="00727E7C"/>
    <w:rsid w:val="007305C7"/>
    <w:rsid w:val="007309E8"/>
    <w:rsid w:val="0073165D"/>
    <w:rsid w:val="0073214A"/>
    <w:rsid w:val="00732963"/>
    <w:rsid w:val="00732D8D"/>
    <w:rsid w:val="00733483"/>
    <w:rsid w:val="007336FA"/>
    <w:rsid w:val="00734090"/>
    <w:rsid w:val="0073477C"/>
    <w:rsid w:val="00734D95"/>
    <w:rsid w:val="00735398"/>
    <w:rsid w:val="007354E7"/>
    <w:rsid w:val="007356FA"/>
    <w:rsid w:val="00735F86"/>
    <w:rsid w:val="007361E3"/>
    <w:rsid w:val="00737047"/>
    <w:rsid w:val="00737AF0"/>
    <w:rsid w:val="007401E6"/>
    <w:rsid w:val="00740634"/>
    <w:rsid w:val="007412DA"/>
    <w:rsid w:val="00742467"/>
    <w:rsid w:val="00743365"/>
    <w:rsid w:val="00743BB1"/>
    <w:rsid w:val="00744840"/>
    <w:rsid w:val="0074558C"/>
    <w:rsid w:val="00745D06"/>
    <w:rsid w:val="00745E9F"/>
    <w:rsid w:val="00745F55"/>
    <w:rsid w:val="00746147"/>
    <w:rsid w:val="0074625B"/>
    <w:rsid w:val="0074659A"/>
    <w:rsid w:val="00746695"/>
    <w:rsid w:val="00746891"/>
    <w:rsid w:val="00746E64"/>
    <w:rsid w:val="00747227"/>
    <w:rsid w:val="00750090"/>
    <w:rsid w:val="00750595"/>
    <w:rsid w:val="0075099E"/>
    <w:rsid w:val="007510AA"/>
    <w:rsid w:val="007517F9"/>
    <w:rsid w:val="00751A41"/>
    <w:rsid w:val="007525D2"/>
    <w:rsid w:val="007527E1"/>
    <w:rsid w:val="00752E17"/>
    <w:rsid w:val="00752E4E"/>
    <w:rsid w:val="00753208"/>
    <w:rsid w:val="00753615"/>
    <w:rsid w:val="00753F9C"/>
    <w:rsid w:val="0075415B"/>
    <w:rsid w:val="00754568"/>
    <w:rsid w:val="007545E4"/>
    <w:rsid w:val="00754B12"/>
    <w:rsid w:val="00754C54"/>
    <w:rsid w:val="00755426"/>
    <w:rsid w:val="00756426"/>
    <w:rsid w:val="007564BF"/>
    <w:rsid w:val="00756F47"/>
    <w:rsid w:val="00756F53"/>
    <w:rsid w:val="0075794A"/>
    <w:rsid w:val="00757F91"/>
    <w:rsid w:val="00760073"/>
    <w:rsid w:val="00760129"/>
    <w:rsid w:val="00762000"/>
    <w:rsid w:val="00762D42"/>
    <w:rsid w:val="007641E2"/>
    <w:rsid w:val="00764333"/>
    <w:rsid w:val="0076499C"/>
    <w:rsid w:val="00764F84"/>
    <w:rsid w:val="007654B4"/>
    <w:rsid w:val="00765511"/>
    <w:rsid w:val="007655A3"/>
    <w:rsid w:val="00766414"/>
    <w:rsid w:val="0076758A"/>
    <w:rsid w:val="00767EB4"/>
    <w:rsid w:val="007700FB"/>
    <w:rsid w:val="007710B5"/>
    <w:rsid w:val="007719B2"/>
    <w:rsid w:val="00771EDD"/>
    <w:rsid w:val="00771F11"/>
    <w:rsid w:val="00772047"/>
    <w:rsid w:val="007722B6"/>
    <w:rsid w:val="00772674"/>
    <w:rsid w:val="0077288A"/>
    <w:rsid w:val="007728CD"/>
    <w:rsid w:val="00772F4E"/>
    <w:rsid w:val="007748EB"/>
    <w:rsid w:val="00774C31"/>
    <w:rsid w:val="00774D0D"/>
    <w:rsid w:val="00775A21"/>
    <w:rsid w:val="00775B3E"/>
    <w:rsid w:val="00775FE4"/>
    <w:rsid w:val="00776012"/>
    <w:rsid w:val="007774D9"/>
    <w:rsid w:val="00777648"/>
    <w:rsid w:val="00777669"/>
    <w:rsid w:val="007778F9"/>
    <w:rsid w:val="00780149"/>
    <w:rsid w:val="00780236"/>
    <w:rsid w:val="00780466"/>
    <w:rsid w:val="007804CD"/>
    <w:rsid w:val="00780828"/>
    <w:rsid w:val="00780A70"/>
    <w:rsid w:val="00781281"/>
    <w:rsid w:val="007813AF"/>
    <w:rsid w:val="00781449"/>
    <w:rsid w:val="00781CEF"/>
    <w:rsid w:val="00781E52"/>
    <w:rsid w:val="00782A65"/>
    <w:rsid w:val="00782C8E"/>
    <w:rsid w:val="00783600"/>
    <w:rsid w:val="0078374E"/>
    <w:rsid w:val="00783C98"/>
    <w:rsid w:val="007841D1"/>
    <w:rsid w:val="0078434C"/>
    <w:rsid w:val="0078496C"/>
    <w:rsid w:val="00785023"/>
    <w:rsid w:val="0078598E"/>
    <w:rsid w:val="00786552"/>
    <w:rsid w:val="007869F4"/>
    <w:rsid w:val="007869F6"/>
    <w:rsid w:val="00786B16"/>
    <w:rsid w:val="00786EDF"/>
    <w:rsid w:val="00790ECF"/>
    <w:rsid w:val="007921A6"/>
    <w:rsid w:val="00792D33"/>
    <w:rsid w:val="007931F8"/>
    <w:rsid w:val="00793CB0"/>
    <w:rsid w:val="00795311"/>
    <w:rsid w:val="007960F6"/>
    <w:rsid w:val="007962E8"/>
    <w:rsid w:val="007965AE"/>
    <w:rsid w:val="00796E9D"/>
    <w:rsid w:val="0079737B"/>
    <w:rsid w:val="00797443"/>
    <w:rsid w:val="007A0C3A"/>
    <w:rsid w:val="007A0CD4"/>
    <w:rsid w:val="007A1343"/>
    <w:rsid w:val="007A1E2F"/>
    <w:rsid w:val="007A247A"/>
    <w:rsid w:val="007A26D3"/>
    <w:rsid w:val="007A4659"/>
    <w:rsid w:val="007A4A9F"/>
    <w:rsid w:val="007A52CE"/>
    <w:rsid w:val="007A53DF"/>
    <w:rsid w:val="007A55ED"/>
    <w:rsid w:val="007A5CF4"/>
    <w:rsid w:val="007A5FE4"/>
    <w:rsid w:val="007A6269"/>
    <w:rsid w:val="007A6D4F"/>
    <w:rsid w:val="007A70DA"/>
    <w:rsid w:val="007A7D4F"/>
    <w:rsid w:val="007B01BD"/>
    <w:rsid w:val="007B06C7"/>
    <w:rsid w:val="007B0BBD"/>
    <w:rsid w:val="007B0E47"/>
    <w:rsid w:val="007B16FC"/>
    <w:rsid w:val="007B178B"/>
    <w:rsid w:val="007B18DF"/>
    <w:rsid w:val="007B21AB"/>
    <w:rsid w:val="007B24A6"/>
    <w:rsid w:val="007B24A9"/>
    <w:rsid w:val="007B2D46"/>
    <w:rsid w:val="007B423D"/>
    <w:rsid w:val="007B581A"/>
    <w:rsid w:val="007B5E24"/>
    <w:rsid w:val="007B6B03"/>
    <w:rsid w:val="007B6D04"/>
    <w:rsid w:val="007B6D90"/>
    <w:rsid w:val="007B7244"/>
    <w:rsid w:val="007B7871"/>
    <w:rsid w:val="007B7E97"/>
    <w:rsid w:val="007C0264"/>
    <w:rsid w:val="007C0EA4"/>
    <w:rsid w:val="007C231C"/>
    <w:rsid w:val="007C2C5D"/>
    <w:rsid w:val="007C3872"/>
    <w:rsid w:val="007C3ACC"/>
    <w:rsid w:val="007C4450"/>
    <w:rsid w:val="007C448D"/>
    <w:rsid w:val="007C4F06"/>
    <w:rsid w:val="007C523D"/>
    <w:rsid w:val="007C5B68"/>
    <w:rsid w:val="007C61BE"/>
    <w:rsid w:val="007C6426"/>
    <w:rsid w:val="007C6473"/>
    <w:rsid w:val="007C6596"/>
    <w:rsid w:val="007C69E2"/>
    <w:rsid w:val="007C7040"/>
    <w:rsid w:val="007D036D"/>
    <w:rsid w:val="007D1530"/>
    <w:rsid w:val="007D1C0E"/>
    <w:rsid w:val="007D1DEF"/>
    <w:rsid w:val="007D3169"/>
    <w:rsid w:val="007D374F"/>
    <w:rsid w:val="007D394F"/>
    <w:rsid w:val="007D43A0"/>
    <w:rsid w:val="007D4873"/>
    <w:rsid w:val="007D49A7"/>
    <w:rsid w:val="007D52BF"/>
    <w:rsid w:val="007D552F"/>
    <w:rsid w:val="007D5602"/>
    <w:rsid w:val="007D5C98"/>
    <w:rsid w:val="007D64BE"/>
    <w:rsid w:val="007D651B"/>
    <w:rsid w:val="007D6DDA"/>
    <w:rsid w:val="007D7163"/>
    <w:rsid w:val="007D77DA"/>
    <w:rsid w:val="007E03FC"/>
    <w:rsid w:val="007E0D94"/>
    <w:rsid w:val="007E1136"/>
    <w:rsid w:val="007E1393"/>
    <w:rsid w:val="007E15F3"/>
    <w:rsid w:val="007E216C"/>
    <w:rsid w:val="007E309D"/>
    <w:rsid w:val="007E500F"/>
    <w:rsid w:val="007E5139"/>
    <w:rsid w:val="007E5434"/>
    <w:rsid w:val="007E595C"/>
    <w:rsid w:val="007E6EC2"/>
    <w:rsid w:val="007E6F35"/>
    <w:rsid w:val="007E744E"/>
    <w:rsid w:val="007E755C"/>
    <w:rsid w:val="007E7A6D"/>
    <w:rsid w:val="007E7F72"/>
    <w:rsid w:val="007F0F84"/>
    <w:rsid w:val="007F0FED"/>
    <w:rsid w:val="007F12C7"/>
    <w:rsid w:val="007F13B5"/>
    <w:rsid w:val="007F19F3"/>
    <w:rsid w:val="007F1A10"/>
    <w:rsid w:val="007F214B"/>
    <w:rsid w:val="007F2237"/>
    <w:rsid w:val="007F271E"/>
    <w:rsid w:val="007F3308"/>
    <w:rsid w:val="007F3450"/>
    <w:rsid w:val="007F3529"/>
    <w:rsid w:val="007F3B15"/>
    <w:rsid w:val="007F3B8E"/>
    <w:rsid w:val="007F43FD"/>
    <w:rsid w:val="007F4645"/>
    <w:rsid w:val="007F50E5"/>
    <w:rsid w:val="007F5B9C"/>
    <w:rsid w:val="007F602E"/>
    <w:rsid w:val="007F606E"/>
    <w:rsid w:val="007F60F1"/>
    <w:rsid w:val="007F630B"/>
    <w:rsid w:val="007F692D"/>
    <w:rsid w:val="007F7241"/>
    <w:rsid w:val="007F733E"/>
    <w:rsid w:val="007F7622"/>
    <w:rsid w:val="008001AE"/>
    <w:rsid w:val="008017C7"/>
    <w:rsid w:val="008019B9"/>
    <w:rsid w:val="00801EFD"/>
    <w:rsid w:val="0080201C"/>
    <w:rsid w:val="008026B8"/>
    <w:rsid w:val="008027F4"/>
    <w:rsid w:val="00802C5A"/>
    <w:rsid w:val="0080340B"/>
    <w:rsid w:val="00803B3C"/>
    <w:rsid w:val="00803E2A"/>
    <w:rsid w:val="00804338"/>
    <w:rsid w:val="008044BA"/>
    <w:rsid w:val="0080484E"/>
    <w:rsid w:val="00805B52"/>
    <w:rsid w:val="00806D5D"/>
    <w:rsid w:val="00806DA8"/>
    <w:rsid w:val="00807181"/>
    <w:rsid w:val="008071ED"/>
    <w:rsid w:val="008072A4"/>
    <w:rsid w:val="00807455"/>
    <w:rsid w:val="00807613"/>
    <w:rsid w:val="00807FF3"/>
    <w:rsid w:val="00811003"/>
    <w:rsid w:val="00811301"/>
    <w:rsid w:val="00811315"/>
    <w:rsid w:val="008121C3"/>
    <w:rsid w:val="008124EE"/>
    <w:rsid w:val="0081268A"/>
    <w:rsid w:val="0081318F"/>
    <w:rsid w:val="00813256"/>
    <w:rsid w:val="00813BCF"/>
    <w:rsid w:val="00814338"/>
    <w:rsid w:val="00814BAE"/>
    <w:rsid w:val="0081620C"/>
    <w:rsid w:val="008163AF"/>
    <w:rsid w:val="0081647A"/>
    <w:rsid w:val="00816540"/>
    <w:rsid w:val="00816F90"/>
    <w:rsid w:val="008174E5"/>
    <w:rsid w:val="00820224"/>
    <w:rsid w:val="00820360"/>
    <w:rsid w:val="00821119"/>
    <w:rsid w:val="008214E0"/>
    <w:rsid w:val="008219D4"/>
    <w:rsid w:val="0082200B"/>
    <w:rsid w:val="008224D5"/>
    <w:rsid w:val="008226B3"/>
    <w:rsid w:val="008227B6"/>
    <w:rsid w:val="0082285E"/>
    <w:rsid w:val="00822A3D"/>
    <w:rsid w:val="00823783"/>
    <w:rsid w:val="008248ED"/>
    <w:rsid w:val="0082497A"/>
    <w:rsid w:val="00824DEC"/>
    <w:rsid w:val="0082601C"/>
    <w:rsid w:val="00826947"/>
    <w:rsid w:val="008279FA"/>
    <w:rsid w:val="008300BD"/>
    <w:rsid w:val="00830766"/>
    <w:rsid w:val="008307A7"/>
    <w:rsid w:val="00830DD6"/>
    <w:rsid w:val="0083125A"/>
    <w:rsid w:val="008314C7"/>
    <w:rsid w:val="00831599"/>
    <w:rsid w:val="0083162F"/>
    <w:rsid w:val="00831AFB"/>
    <w:rsid w:val="008325F8"/>
    <w:rsid w:val="00832DAD"/>
    <w:rsid w:val="008330A4"/>
    <w:rsid w:val="008342E1"/>
    <w:rsid w:val="00834F4C"/>
    <w:rsid w:val="008355BB"/>
    <w:rsid w:val="008358B8"/>
    <w:rsid w:val="00836125"/>
    <w:rsid w:val="008363BB"/>
    <w:rsid w:val="008364D9"/>
    <w:rsid w:val="00836B67"/>
    <w:rsid w:val="00836D2F"/>
    <w:rsid w:val="008377A4"/>
    <w:rsid w:val="008402AE"/>
    <w:rsid w:val="0084066F"/>
    <w:rsid w:val="008407CC"/>
    <w:rsid w:val="00841300"/>
    <w:rsid w:val="00841509"/>
    <w:rsid w:val="00841694"/>
    <w:rsid w:val="008419B0"/>
    <w:rsid w:val="00843539"/>
    <w:rsid w:val="0084378A"/>
    <w:rsid w:val="00843EDB"/>
    <w:rsid w:val="00844137"/>
    <w:rsid w:val="00844178"/>
    <w:rsid w:val="008441F5"/>
    <w:rsid w:val="00844884"/>
    <w:rsid w:val="00845946"/>
    <w:rsid w:val="00845FD6"/>
    <w:rsid w:val="008474A3"/>
    <w:rsid w:val="00847947"/>
    <w:rsid w:val="00850538"/>
    <w:rsid w:val="00850C37"/>
    <w:rsid w:val="00850FDC"/>
    <w:rsid w:val="00851589"/>
    <w:rsid w:val="008518A1"/>
    <w:rsid w:val="00851BEF"/>
    <w:rsid w:val="00851EC4"/>
    <w:rsid w:val="008520E3"/>
    <w:rsid w:val="0085244B"/>
    <w:rsid w:val="008526AB"/>
    <w:rsid w:val="00852994"/>
    <w:rsid w:val="00852CC0"/>
    <w:rsid w:val="00853A38"/>
    <w:rsid w:val="0085465E"/>
    <w:rsid w:val="00854BFC"/>
    <w:rsid w:val="008556B0"/>
    <w:rsid w:val="00855C1A"/>
    <w:rsid w:val="00856262"/>
    <w:rsid w:val="008568B8"/>
    <w:rsid w:val="00857D67"/>
    <w:rsid w:val="00860AAE"/>
    <w:rsid w:val="00861924"/>
    <w:rsid w:val="0086195E"/>
    <w:rsid w:val="00862415"/>
    <w:rsid w:val="00862499"/>
    <w:rsid w:val="00862521"/>
    <w:rsid w:val="00862643"/>
    <w:rsid w:val="00862B75"/>
    <w:rsid w:val="00863369"/>
    <w:rsid w:val="00863821"/>
    <w:rsid w:val="00863BD0"/>
    <w:rsid w:val="00864173"/>
    <w:rsid w:val="00864627"/>
    <w:rsid w:val="00864CE3"/>
    <w:rsid w:val="00864DE1"/>
    <w:rsid w:val="0086526B"/>
    <w:rsid w:val="008654A8"/>
    <w:rsid w:val="008655ED"/>
    <w:rsid w:val="0086578E"/>
    <w:rsid w:val="00865C50"/>
    <w:rsid w:val="00866565"/>
    <w:rsid w:val="0086699C"/>
    <w:rsid w:val="008669DB"/>
    <w:rsid w:val="00867336"/>
    <w:rsid w:val="0086779B"/>
    <w:rsid w:val="00867E82"/>
    <w:rsid w:val="008705FA"/>
    <w:rsid w:val="00870B2F"/>
    <w:rsid w:val="00870F04"/>
    <w:rsid w:val="00871D13"/>
    <w:rsid w:val="008722A1"/>
    <w:rsid w:val="0087451A"/>
    <w:rsid w:val="008757D7"/>
    <w:rsid w:val="008758A2"/>
    <w:rsid w:val="00876462"/>
    <w:rsid w:val="00876C94"/>
    <w:rsid w:val="00880175"/>
    <w:rsid w:val="008804A9"/>
    <w:rsid w:val="00881535"/>
    <w:rsid w:val="00881557"/>
    <w:rsid w:val="00881766"/>
    <w:rsid w:val="00881A23"/>
    <w:rsid w:val="00881BE5"/>
    <w:rsid w:val="0088222C"/>
    <w:rsid w:val="00882CFD"/>
    <w:rsid w:val="00883915"/>
    <w:rsid w:val="00883F20"/>
    <w:rsid w:val="00884634"/>
    <w:rsid w:val="008847DF"/>
    <w:rsid w:val="00884C86"/>
    <w:rsid w:val="00887D88"/>
    <w:rsid w:val="0089123E"/>
    <w:rsid w:val="0089177C"/>
    <w:rsid w:val="00891B8B"/>
    <w:rsid w:val="00892077"/>
    <w:rsid w:val="00892506"/>
    <w:rsid w:val="008932F8"/>
    <w:rsid w:val="00893623"/>
    <w:rsid w:val="00894E2A"/>
    <w:rsid w:val="00895F24"/>
    <w:rsid w:val="008961A6"/>
    <w:rsid w:val="008961FA"/>
    <w:rsid w:val="0089706D"/>
    <w:rsid w:val="00897B00"/>
    <w:rsid w:val="008A0223"/>
    <w:rsid w:val="008A0DD7"/>
    <w:rsid w:val="008A15D5"/>
    <w:rsid w:val="008A15DE"/>
    <w:rsid w:val="008A1F74"/>
    <w:rsid w:val="008A41F9"/>
    <w:rsid w:val="008A4365"/>
    <w:rsid w:val="008A52A6"/>
    <w:rsid w:val="008A5865"/>
    <w:rsid w:val="008A5B80"/>
    <w:rsid w:val="008A79F5"/>
    <w:rsid w:val="008B0A5A"/>
    <w:rsid w:val="008B2246"/>
    <w:rsid w:val="008B31DA"/>
    <w:rsid w:val="008B35FA"/>
    <w:rsid w:val="008B4188"/>
    <w:rsid w:val="008B4610"/>
    <w:rsid w:val="008B5142"/>
    <w:rsid w:val="008B602C"/>
    <w:rsid w:val="008B73D1"/>
    <w:rsid w:val="008C0882"/>
    <w:rsid w:val="008C0A80"/>
    <w:rsid w:val="008C0B5E"/>
    <w:rsid w:val="008C0CE7"/>
    <w:rsid w:val="008C189F"/>
    <w:rsid w:val="008C245B"/>
    <w:rsid w:val="008C252D"/>
    <w:rsid w:val="008C2531"/>
    <w:rsid w:val="008C2E3C"/>
    <w:rsid w:val="008C4022"/>
    <w:rsid w:val="008C497E"/>
    <w:rsid w:val="008C4C4B"/>
    <w:rsid w:val="008C54E1"/>
    <w:rsid w:val="008C5705"/>
    <w:rsid w:val="008C5729"/>
    <w:rsid w:val="008C574E"/>
    <w:rsid w:val="008C6B96"/>
    <w:rsid w:val="008C7148"/>
    <w:rsid w:val="008C7279"/>
    <w:rsid w:val="008C73E2"/>
    <w:rsid w:val="008C77CB"/>
    <w:rsid w:val="008C7AEA"/>
    <w:rsid w:val="008C7EFD"/>
    <w:rsid w:val="008D026D"/>
    <w:rsid w:val="008D03E0"/>
    <w:rsid w:val="008D0C13"/>
    <w:rsid w:val="008D0E72"/>
    <w:rsid w:val="008D1149"/>
    <w:rsid w:val="008D2284"/>
    <w:rsid w:val="008D2BE0"/>
    <w:rsid w:val="008D2C53"/>
    <w:rsid w:val="008D38B1"/>
    <w:rsid w:val="008D47D7"/>
    <w:rsid w:val="008D4F8E"/>
    <w:rsid w:val="008D599A"/>
    <w:rsid w:val="008D5A7B"/>
    <w:rsid w:val="008D6101"/>
    <w:rsid w:val="008D6F3B"/>
    <w:rsid w:val="008D73B7"/>
    <w:rsid w:val="008D73F1"/>
    <w:rsid w:val="008D79B0"/>
    <w:rsid w:val="008D79DC"/>
    <w:rsid w:val="008E02A5"/>
    <w:rsid w:val="008E0429"/>
    <w:rsid w:val="008E0EB6"/>
    <w:rsid w:val="008E156A"/>
    <w:rsid w:val="008E19C1"/>
    <w:rsid w:val="008E2CBD"/>
    <w:rsid w:val="008E4151"/>
    <w:rsid w:val="008E41DC"/>
    <w:rsid w:val="008E43EC"/>
    <w:rsid w:val="008E51AC"/>
    <w:rsid w:val="008E5750"/>
    <w:rsid w:val="008E6392"/>
    <w:rsid w:val="008E6786"/>
    <w:rsid w:val="008E6A0B"/>
    <w:rsid w:val="008E6F76"/>
    <w:rsid w:val="008E776E"/>
    <w:rsid w:val="008E77BE"/>
    <w:rsid w:val="008F00A9"/>
    <w:rsid w:val="008F0A44"/>
    <w:rsid w:val="008F225C"/>
    <w:rsid w:val="008F292F"/>
    <w:rsid w:val="008F331F"/>
    <w:rsid w:val="008F36BE"/>
    <w:rsid w:val="008F36CB"/>
    <w:rsid w:val="008F3B50"/>
    <w:rsid w:val="008F4223"/>
    <w:rsid w:val="008F4C20"/>
    <w:rsid w:val="008F4E12"/>
    <w:rsid w:val="008F5035"/>
    <w:rsid w:val="008F591C"/>
    <w:rsid w:val="008F59FE"/>
    <w:rsid w:val="008F6A65"/>
    <w:rsid w:val="008F6F64"/>
    <w:rsid w:val="009011F0"/>
    <w:rsid w:val="009016D7"/>
    <w:rsid w:val="00901A5B"/>
    <w:rsid w:val="00902034"/>
    <w:rsid w:val="009027F5"/>
    <w:rsid w:val="00902957"/>
    <w:rsid w:val="00902F4D"/>
    <w:rsid w:val="009033ED"/>
    <w:rsid w:val="0090401D"/>
    <w:rsid w:val="00904D2C"/>
    <w:rsid w:val="00904D6A"/>
    <w:rsid w:val="00905216"/>
    <w:rsid w:val="009055C4"/>
    <w:rsid w:val="00905C03"/>
    <w:rsid w:val="00905D41"/>
    <w:rsid w:val="00906712"/>
    <w:rsid w:val="00906873"/>
    <w:rsid w:val="00906A57"/>
    <w:rsid w:val="00907EF1"/>
    <w:rsid w:val="00910093"/>
    <w:rsid w:val="00910A99"/>
    <w:rsid w:val="00910DED"/>
    <w:rsid w:val="00911036"/>
    <w:rsid w:val="009118A1"/>
    <w:rsid w:val="00912137"/>
    <w:rsid w:val="009124EE"/>
    <w:rsid w:val="00912720"/>
    <w:rsid w:val="009128A2"/>
    <w:rsid w:val="0091298D"/>
    <w:rsid w:val="00912ED3"/>
    <w:rsid w:val="0091365A"/>
    <w:rsid w:val="009136A4"/>
    <w:rsid w:val="00913723"/>
    <w:rsid w:val="00913894"/>
    <w:rsid w:val="009139E9"/>
    <w:rsid w:val="00913ED3"/>
    <w:rsid w:val="009149C4"/>
    <w:rsid w:val="00914F5D"/>
    <w:rsid w:val="00915155"/>
    <w:rsid w:val="00915841"/>
    <w:rsid w:val="009158E9"/>
    <w:rsid w:val="00915A0F"/>
    <w:rsid w:val="00916B95"/>
    <w:rsid w:val="009171AC"/>
    <w:rsid w:val="00917340"/>
    <w:rsid w:val="00917BE8"/>
    <w:rsid w:val="00920174"/>
    <w:rsid w:val="00920902"/>
    <w:rsid w:val="00921074"/>
    <w:rsid w:val="009216B8"/>
    <w:rsid w:val="009222EC"/>
    <w:rsid w:val="009225C5"/>
    <w:rsid w:val="00922FB6"/>
    <w:rsid w:val="00923AFB"/>
    <w:rsid w:val="009248F6"/>
    <w:rsid w:val="00924AD8"/>
    <w:rsid w:val="009252E9"/>
    <w:rsid w:val="00925803"/>
    <w:rsid w:val="00925B84"/>
    <w:rsid w:val="00926E89"/>
    <w:rsid w:val="009275A5"/>
    <w:rsid w:val="009276FE"/>
    <w:rsid w:val="0092782E"/>
    <w:rsid w:val="00927CEA"/>
    <w:rsid w:val="009306C8"/>
    <w:rsid w:val="00930989"/>
    <w:rsid w:val="00930AA9"/>
    <w:rsid w:val="00930B09"/>
    <w:rsid w:val="009313E4"/>
    <w:rsid w:val="00931861"/>
    <w:rsid w:val="00931A37"/>
    <w:rsid w:val="00933A4E"/>
    <w:rsid w:val="00934024"/>
    <w:rsid w:val="0093416A"/>
    <w:rsid w:val="00934279"/>
    <w:rsid w:val="00934720"/>
    <w:rsid w:val="00934AB4"/>
    <w:rsid w:val="009356FC"/>
    <w:rsid w:val="00935717"/>
    <w:rsid w:val="00935C63"/>
    <w:rsid w:val="00935D7B"/>
    <w:rsid w:val="00935EB2"/>
    <w:rsid w:val="00935FA2"/>
    <w:rsid w:val="0093603B"/>
    <w:rsid w:val="009361B1"/>
    <w:rsid w:val="009362AD"/>
    <w:rsid w:val="0093765E"/>
    <w:rsid w:val="00937707"/>
    <w:rsid w:val="00937809"/>
    <w:rsid w:val="00937F35"/>
    <w:rsid w:val="0094087F"/>
    <w:rsid w:val="00942197"/>
    <w:rsid w:val="00942FBB"/>
    <w:rsid w:val="00943050"/>
    <w:rsid w:val="00943572"/>
    <w:rsid w:val="00943BA8"/>
    <w:rsid w:val="00943CD6"/>
    <w:rsid w:val="00943E94"/>
    <w:rsid w:val="00943FDC"/>
    <w:rsid w:val="009449AF"/>
    <w:rsid w:val="00945241"/>
    <w:rsid w:val="009452E0"/>
    <w:rsid w:val="009455F2"/>
    <w:rsid w:val="009459E3"/>
    <w:rsid w:val="00945D1A"/>
    <w:rsid w:val="00946145"/>
    <w:rsid w:val="009468B3"/>
    <w:rsid w:val="009502DA"/>
    <w:rsid w:val="0095053C"/>
    <w:rsid w:val="009515B0"/>
    <w:rsid w:val="00951846"/>
    <w:rsid w:val="00951874"/>
    <w:rsid w:val="00951DFE"/>
    <w:rsid w:val="00953043"/>
    <w:rsid w:val="009532B5"/>
    <w:rsid w:val="009532D3"/>
    <w:rsid w:val="009535E1"/>
    <w:rsid w:val="0095379E"/>
    <w:rsid w:val="0095398F"/>
    <w:rsid w:val="00953F68"/>
    <w:rsid w:val="009542C2"/>
    <w:rsid w:val="00954843"/>
    <w:rsid w:val="00954861"/>
    <w:rsid w:val="009549C2"/>
    <w:rsid w:val="00954C5B"/>
    <w:rsid w:val="009554C5"/>
    <w:rsid w:val="00955C2E"/>
    <w:rsid w:val="00955F09"/>
    <w:rsid w:val="00956825"/>
    <w:rsid w:val="0096001A"/>
    <w:rsid w:val="00960E23"/>
    <w:rsid w:val="00961500"/>
    <w:rsid w:val="009616F3"/>
    <w:rsid w:val="00962B1C"/>
    <w:rsid w:val="0096355D"/>
    <w:rsid w:val="0096373B"/>
    <w:rsid w:val="00963954"/>
    <w:rsid w:val="00963B69"/>
    <w:rsid w:val="009645BC"/>
    <w:rsid w:val="00965368"/>
    <w:rsid w:val="009653E1"/>
    <w:rsid w:val="009656C5"/>
    <w:rsid w:val="00965DF0"/>
    <w:rsid w:val="0096681B"/>
    <w:rsid w:val="00967E03"/>
    <w:rsid w:val="009707DF"/>
    <w:rsid w:val="00970A98"/>
    <w:rsid w:val="00970B6B"/>
    <w:rsid w:val="009712F5"/>
    <w:rsid w:val="00971981"/>
    <w:rsid w:val="00971A9F"/>
    <w:rsid w:val="00971B07"/>
    <w:rsid w:val="009728DF"/>
    <w:rsid w:val="00972AE5"/>
    <w:rsid w:val="00972B72"/>
    <w:rsid w:val="00972BC8"/>
    <w:rsid w:val="00972FA8"/>
    <w:rsid w:val="00973338"/>
    <w:rsid w:val="00973F2C"/>
    <w:rsid w:val="009740C6"/>
    <w:rsid w:val="00974C4A"/>
    <w:rsid w:val="00975421"/>
    <w:rsid w:val="00975C55"/>
    <w:rsid w:val="00975CFC"/>
    <w:rsid w:val="009760F5"/>
    <w:rsid w:val="00976117"/>
    <w:rsid w:val="00976ABE"/>
    <w:rsid w:val="00976BC7"/>
    <w:rsid w:val="00977707"/>
    <w:rsid w:val="00980A76"/>
    <w:rsid w:val="00980B1D"/>
    <w:rsid w:val="00980EA3"/>
    <w:rsid w:val="00981C7D"/>
    <w:rsid w:val="009823C3"/>
    <w:rsid w:val="00982E02"/>
    <w:rsid w:val="00983494"/>
    <w:rsid w:val="00983AC2"/>
    <w:rsid w:val="00984A42"/>
    <w:rsid w:val="009867D5"/>
    <w:rsid w:val="00986A4F"/>
    <w:rsid w:val="00987938"/>
    <w:rsid w:val="00991436"/>
    <w:rsid w:val="00991B2D"/>
    <w:rsid w:val="0099241E"/>
    <w:rsid w:val="00993EEC"/>
    <w:rsid w:val="009944F7"/>
    <w:rsid w:val="00994543"/>
    <w:rsid w:val="00994FCF"/>
    <w:rsid w:val="00995D23"/>
    <w:rsid w:val="00996A73"/>
    <w:rsid w:val="009976BE"/>
    <w:rsid w:val="00997B53"/>
    <w:rsid w:val="00997CD9"/>
    <w:rsid w:val="009A0668"/>
    <w:rsid w:val="009A09E5"/>
    <w:rsid w:val="009A18B0"/>
    <w:rsid w:val="009A2111"/>
    <w:rsid w:val="009A23F6"/>
    <w:rsid w:val="009A27B5"/>
    <w:rsid w:val="009A2D9D"/>
    <w:rsid w:val="009A37E0"/>
    <w:rsid w:val="009A3B9D"/>
    <w:rsid w:val="009A45D2"/>
    <w:rsid w:val="009A4A27"/>
    <w:rsid w:val="009A52FA"/>
    <w:rsid w:val="009A5995"/>
    <w:rsid w:val="009A5F3F"/>
    <w:rsid w:val="009A611A"/>
    <w:rsid w:val="009A6560"/>
    <w:rsid w:val="009A6773"/>
    <w:rsid w:val="009A6BD2"/>
    <w:rsid w:val="009A6E42"/>
    <w:rsid w:val="009A724D"/>
    <w:rsid w:val="009A745F"/>
    <w:rsid w:val="009A7844"/>
    <w:rsid w:val="009A7AA4"/>
    <w:rsid w:val="009A7C9B"/>
    <w:rsid w:val="009A7F3E"/>
    <w:rsid w:val="009B17E6"/>
    <w:rsid w:val="009B2463"/>
    <w:rsid w:val="009B2B4E"/>
    <w:rsid w:val="009B2BAE"/>
    <w:rsid w:val="009B2D2E"/>
    <w:rsid w:val="009B4CAF"/>
    <w:rsid w:val="009B4CDC"/>
    <w:rsid w:val="009B574E"/>
    <w:rsid w:val="009B5772"/>
    <w:rsid w:val="009B5E1B"/>
    <w:rsid w:val="009B607F"/>
    <w:rsid w:val="009B6DC4"/>
    <w:rsid w:val="009C063F"/>
    <w:rsid w:val="009C07FB"/>
    <w:rsid w:val="009C0E0A"/>
    <w:rsid w:val="009C117D"/>
    <w:rsid w:val="009C1710"/>
    <w:rsid w:val="009C19BE"/>
    <w:rsid w:val="009C2354"/>
    <w:rsid w:val="009C26DD"/>
    <w:rsid w:val="009C2C8F"/>
    <w:rsid w:val="009C30E0"/>
    <w:rsid w:val="009C44F7"/>
    <w:rsid w:val="009C4F49"/>
    <w:rsid w:val="009C58D4"/>
    <w:rsid w:val="009C5DFE"/>
    <w:rsid w:val="009C6259"/>
    <w:rsid w:val="009C64FB"/>
    <w:rsid w:val="009C7A5B"/>
    <w:rsid w:val="009D0FB3"/>
    <w:rsid w:val="009D133A"/>
    <w:rsid w:val="009D1849"/>
    <w:rsid w:val="009D18E7"/>
    <w:rsid w:val="009D1E84"/>
    <w:rsid w:val="009D23E4"/>
    <w:rsid w:val="009D3659"/>
    <w:rsid w:val="009D3BFF"/>
    <w:rsid w:val="009D3C7D"/>
    <w:rsid w:val="009D4071"/>
    <w:rsid w:val="009D43B9"/>
    <w:rsid w:val="009D442B"/>
    <w:rsid w:val="009D472D"/>
    <w:rsid w:val="009D480F"/>
    <w:rsid w:val="009D4CA1"/>
    <w:rsid w:val="009D506D"/>
    <w:rsid w:val="009D5511"/>
    <w:rsid w:val="009D62B2"/>
    <w:rsid w:val="009D648B"/>
    <w:rsid w:val="009D6860"/>
    <w:rsid w:val="009D7B6E"/>
    <w:rsid w:val="009D7B75"/>
    <w:rsid w:val="009D7C5D"/>
    <w:rsid w:val="009E060A"/>
    <w:rsid w:val="009E12CC"/>
    <w:rsid w:val="009E18C1"/>
    <w:rsid w:val="009E1BA5"/>
    <w:rsid w:val="009E218C"/>
    <w:rsid w:val="009E2244"/>
    <w:rsid w:val="009E2B60"/>
    <w:rsid w:val="009E3790"/>
    <w:rsid w:val="009E3A92"/>
    <w:rsid w:val="009E3BEC"/>
    <w:rsid w:val="009E3E42"/>
    <w:rsid w:val="009E6565"/>
    <w:rsid w:val="009E67F4"/>
    <w:rsid w:val="009E6D23"/>
    <w:rsid w:val="009E7CE4"/>
    <w:rsid w:val="009E7F5E"/>
    <w:rsid w:val="009F002B"/>
    <w:rsid w:val="009F0E6C"/>
    <w:rsid w:val="009F30F6"/>
    <w:rsid w:val="009F359C"/>
    <w:rsid w:val="009F47C9"/>
    <w:rsid w:val="009F4C20"/>
    <w:rsid w:val="009F5289"/>
    <w:rsid w:val="009F5517"/>
    <w:rsid w:val="009F64EC"/>
    <w:rsid w:val="009F6D3A"/>
    <w:rsid w:val="009F7565"/>
    <w:rsid w:val="00A016AA"/>
    <w:rsid w:val="00A01F0B"/>
    <w:rsid w:val="00A026B1"/>
    <w:rsid w:val="00A02768"/>
    <w:rsid w:val="00A03771"/>
    <w:rsid w:val="00A03C90"/>
    <w:rsid w:val="00A042C3"/>
    <w:rsid w:val="00A045A6"/>
    <w:rsid w:val="00A0477B"/>
    <w:rsid w:val="00A047A3"/>
    <w:rsid w:val="00A05362"/>
    <w:rsid w:val="00A116EB"/>
    <w:rsid w:val="00A1180D"/>
    <w:rsid w:val="00A12DE6"/>
    <w:rsid w:val="00A130D9"/>
    <w:rsid w:val="00A131A0"/>
    <w:rsid w:val="00A131EC"/>
    <w:rsid w:val="00A13BDF"/>
    <w:rsid w:val="00A13D04"/>
    <w:rsid w:val="00A15762"/>
    <w:rsid w:val="00A169AD"/>
    <w:rsid w:val="00A16C7C"/>
    <w:rsid w:val="00A17584"/>
    <w:rsid w:val="00A20238"/>
    <w:rsid w:val="00A202F4"/>
    <w:rsid w:val="00A20C66"/>
    <w:rsid w:val="00A20D09"/>
    <w:rsid w:val="00A20DBE"/>
    <w:rsid w:val="00A2136B"/>
    <w:rsid w:val="00A215BC"/>
    <w:rsid w:val="00A216FA"/>
    <w:rsid w:val="00A21711"/>
    <w:rsid w:val="00A21884"/>
    <w:rsid w:val="00A21981"/>
    <w:rsid w:val="00A2261E"/>
    <w:rsid w:val="00A228CB"/>
    <w:rsid w:val="00A22EA7"/>
    <w:rsid w:val="00A23603"/>
    <w:rsid w:val="00A24FC0"/>
    <w:rsid w:val="00A2564F"/>
    <w:rsid w:val="00A26136"/>
    <w:rsid w:val="00A26979"/>
    <w:rsid w:val="00A27298"/>
    <w:rsid w:val="00A27E23"/>
    <w:rsid w:val="00A3055E"/>
    <w:rsid w:val="00A3056E"/>
    <w:rsid w:val="00A3081A"/>
    <w:rsid w:val="00A30A7A"/>
    <w:rsid w:val="00A30FCD"/>
    <w:rsid w:val="00A32074"/>
    <w:rsid w:val="00A32E3F"/>
    <w:rsid w:val="00A33556"/>
    <w:rsid w:val="00A33F10"/>
    <w:rsid w:val="00A33F17"/>
    <w:rsid w:val="00A341D1"/>
    <w:rsid w:val="00A35335"/>
    <w:rsid w:val="00A35800"/>
    <w:rsid w:val="00A3592E"/>
    <w:rsid w:val="00A3672C"/>
    <w:rsid w:val="00A37E8D"/>
    <w:rsid w:val="00A37F32"/>
    <w:rsid w:val="00A40510"/>
    <w:rsid w:val="00A40595"/>
    <w:rsid w:val="00A40AE9"/>
    <w:rsid w:val="00A40F2A"/>
    <w:rsid w:val="00A41511"/>
    <w:rsid w:val="00A41614"/>
    <w:rsid w:val="00A42127"/>
    <w:rsid w:val="00A42AC2"/>
    <w:rsid w:val="00A42FB0"/>
    <w:rsid w:val="00A433B5"/>
    <w:rsid w:val="00A43CBC"/>
    <w:rsid w:val="00A44552"/>
    <w:rsid w:val="00A44FD1"/>
    <w:rsid w:val="00A45579"/>
    <w:rsid w:val="00A45637"/>
    <w:rsid w:val="00A45861"/>
    <w:rsid w:val="00A45D39"/>
    <w:rsid w:val="00A462E6"/>
    <w:rsid w:val="00A46DF9"/>
    <w:rsid w:val="00A47076"/>
    <w:rsid w:val="00A479A7"/>
    <w:rsid w:val="00A507CF"/>
    <w:rsid w:val="00A50A36"/>
    <w:rsid w:val="00A510A7"/>
    <w:rsid w:val="00A51239"/>
    <w:rsid w:val="00A51D81"/>
    <w:rsid w:val="00A52401"/>
    <w:rsid w:val="00A5291A"/>
    <w:rsid w:val="00A52A95"/>
    <w:rsid w:val="00A538C2"/>
    <w:rsid w:val="00A5402A"/>
    <w:rsid w:val="00A5435C"/>
    <w:rsid w:val="00A547D8"/>
    <w:rsid w:val="00A55C39"/>
    <w:rsid w:val="00A55F75"/>
    <w:rsid w:val="00A57C3C"/>
    <w:rsid w:val="00A60964"/>
    <w:rsid w:val="00A617C3"/>
    <w:rsid w:val="00A61F72"/>
    <w:rsid w:val="00A628A7"/>
    <w:rsid w:val="00A62DCA"/>
    <w:rsid w:val="00A63B26"/>
    <w:rsid w:val="00A6415E"/>
    <w:rsid w:val="00A64358"/>
    <w:rsid w:val="00A655AC"/>
    <w:rsid w:val="00A66B66"/>
    <w:rsid w:val="00A67241"/>
    <w:rsid w:val="00A67341"/>
    <w:rsid w:val="00A67E2A"/>
    <w:rsid w:val="00A7081F"/>
    <w:rsid w:val="00A70BA4"/>
    <w:rsid w:val="00A70D16"/>
    <w:rsid w:val="00A70D7F"/>
    <w:rsid w:val="00A70FE4"/>
    <w:rsid w:val="00A71387"/>
    <w:rsid w:val="00A71427"/>
    <w:rsid w:val="00A719A0"/>
    <w:rsid w:val="00A71E0C"/>
    <w:rsid w:val="00A72D15"/>
    <w:rsid w:val="00A72EF9"/>
    <w:rsid w:val="00A73574"/>
    <w:rsid w:val="00A738EE"/>
    <w:rsid w:val="00A76342"/>
    <w:rsid w:val="00A764D0"/>
    <w:rsid w:val="00A7697D"/>
    <w:rsid w:val="00A770CA"/>
    <w:rsid w:val="00A775DA"/>
    <w:rsid w:val="00A77944"/>
    <w:rsid w:val="00A77B45"/>
    <w:rsid w:val="00A8069F"/>
    <w:rsid w:val="00A814DC"/>
    <w:rsid w:val="00A81ACA"/>
    <w:rsid w:val="00A81BDD"/>
    <w:rsid w:val="00A824E9"/>
    <w:rsid w:val="00A82690"/>
    <w:rsid w:val="00A82855"/>
    <w:rsid w:val="00A82EA2"/>
    <w:rsid w:val="00A83327"/>
    <w:rsid w:val="00A8387E"/>
    <w:rsid w:val="00A83E2F"/>
    <w:rsid w:val="00A84D09"/>
    <w:rsid w:val="00A85735"/>
    <w:rsid w:val="00A87342"/>
    <w:rsid w:val="00A879B7"/>
    <w:rsid w:val="00A87B55"/>
    <w:rsid w:val="00A87D00"/>
    <w:rsid w:val="00A87F0A"/>
    <w:rsid w:val="00A90B9E"/>
    <w:rsid w:val="00A90EB5"/>
    <w:rsid w:val="00A921AA"/>
    <w:rsid w:val="00A921DD"/>
    <w:rsid w:val="00A9224A"/>
    <w:rsid w:val="00A925E7"/>
    <w:rsid w:val="00A926AD"/>
    <w:rsid w:val="00A92DBD"/>
    <w:rsid w:val="00A938DC"/>
    <w:rsid w:val="00A93A76"/>
    <w:rsid w:val="00A9432B"/>
    <w:rsid w:val="00A94DDC"/>
    <w:rsid w:val="00A9551C"/>
    <w:rsid w:val="00A95923"/>
    <w:rsid w:val="00A9654F"/>
    <w:rsid w:val="00A96672"/>
    <w:rsid w:val="00A970A5"/>
    <w:rsid w:val="00A97A3D"/>
    <w:rsid w:val="00A97B1D"/>
    <w:rsid w:val="00A97FE5"/>
    <w:rsid w:val="00AA0091"/>
    <w:rsid w:val="00AA07B7"/>
    <w:rsid w:val="00AA0A70"/>
    <w:rsid w:val="00AA1F47"/>
    <w:rsid w:val="00AA24E7"/>
    <w:rsid w:val="00AA2566"/>
    <w:rsid w:val="00AA2816"/>
    <w:rsid w:val="00AA292E"/>
    <w:rsid w:val="00AA2E11"/>
    <w:rsid w:val="00AA39F8"/>
    <w:rsid w:val="00AA4416"/>
    <w:rsid w:val="00AA4A66"/>
    <w:rsid w:val="00AA5DA2"/>
    <w:rsid w:val="00AA5F19"/>
    <w:rsid w:val="00AA6502"/>
    <w:rsid w:val="00AA7024"/>
    <w:rsid w:val="00AA7658"/>
    <w:rsid w:val="00AA79A9"/>
    <w:rsid w:val="00AA79DA"/>
    <w:rsid w:val="00AA7FF8"/>
    <w:rsid w:val="00AB0118"/>
    <w:rsid w:val="00AB056E"/>
    <w:rsid w:val="00AB0A77"/>
    <w:rsid w:val="00AB0AEF"/>
    <w:rsid w:val="00AB0AF1"/>
    <w:rsid w:val="00AB0F8C"/>
    <w:rsid w:val="00AB13EC"/>
    <w:rsid w:val="00AB1CEE"/>
    <w:rsid w:val="00AB1DBE"/>
    <w:rsid w:val="00AB25FC"/>
    <w:rsid w:val="00AB2859"/>
    <w:rsid w:val="00AB288B"/>
    <w:rsid w:val="00AB3CBD"/>
    <w:rsid w:val="00AB3EC1"/>
    <w:rsid w:val="00AB423F"/>
    <w:rsid w:val="00AB430A"/>
    <w:rsid w:val="00AB4801"/>
    <w:rsid w:val="00AB4E02"/>
    <w:rsid w:val="00AB59FD"/>
    <w:rsid w:val="00AB63D8"/>
    <w:rsid w:val="00AB6D65"/>
    <w:rsid w:val="00AB6FC7"/>
    <w:rsid w:val="00AB7A43"/>
    <w:rsid w:val="00AC0A62"/>
    <w:rsid w:val="00AC0D50"/>
    <w:rsid w:val="00AC0D9F"/>
    <w:rsid w:val="00AC11C5"/>
    <w:rsid w:val="00AC14D0"/>
    <w:rsid w:val="00AC153D"/>
    <w:rsid w:val="00AC1A4C"/>
    <w:rsid w:val="00AC1C2A"/>
    <w:rsid w:val="00AC2124"/>
    <w:rsid w:val="00AC2329"/>
    <w:rsid w:val="00AC2521"/>
    <w:rsid w:val="00AC2D75"/>
    <w:rsid w:val="00AC2E25"/>
    <w:rsid w:val="00AC2F3B"/>
    <w:rsid w:val="00AC300E"/>
    <w:rsid w:val="00AC3674"/>
    <w:rsid w:val="00AC4575"/>
    <w:rsid w:val="00AC4613"/>
    <w:rsid w:val="00AC4F74"/>
    <w:rsid w:val="00AC5091"/>
    <w:rsid w:val="00AC5BAD"/>
    <w:rsid w:val="00AC66B1"/>
    <w:rsid w:val="00AC7E75"/>
    <w:rsid w:val="00AD081B"/>
    <w:rsid w:val="00AD0EC5"/>
    <w:rsid w:val="00AD1566"/>
    <w:rsid w:val="00AD19F3"/>
    <w:rsid w:val="00AD1CAC"/>
    <w:rsid w:val="00AD2131"/>
    <w:rsid w:val="00AD249C"/>
    <w:rsid w:val="00AD6525"/>
    <w:rsid w:val="00AD7CE2"/>
    <w:rsid w:val="00AE0586"/>
    <w:rsid w:val="00AE061E"/>
    <w:rsid w:val="00AE0FD4"/>
    <w:rsid w:val="00AE1908"/>
    <w:rsid w:val="00AE1FCE"/>
    <w:rsid w:val="00AE237B"/>
    <w:rsid w:val="00AE24CD"/>
    <w:rsid w:val="00AE2585"/>
    <w:rsid w:val="00AE2DD5"/>
    <w:rsid w:val="00AE2F58"/>
    <w:rsid w:val="00AE3395"/>
    <w:rsid w:val="00AE34C8"/>
    <w:rsid w:val="00AE435F"/>
    <w:rsid w:val="00AE47FA"/>
    <w:rsid w:val="00AE489D"/>
    <w:rsid w:val="00AE4A53"/>
    <w:rsid w:val="00AE4E5B"/>
    <w:rsid w:val="00AE4FBC"/>
    <w:rsid w:val="00AE5327"/>
    <w:rsid w:val="00AE5401"/>
    <w:rsid w:val="00AE597B"/>
    <w:rsid w:val="00AE65FB"/>
    <w:rsid w:val="00AE679B"/>
    <w:rsid w:val="00AE691B"/>
    <w:rsid w:val="00AE6C19"/>
    <w:rsid w:val="00AE7506"/>
    <w:rsid w:val="00AE7AF2"/>
    <w:rsid w:val="00AE7C60"/>
    <w:rsid w:val="00AF0414"/>
    <w:rsid w:val="00AF0915"/>
    <w:rsid w:val="00AF1A01"/>
    <w:rsid w:val="00AF28F5"/>
    <w:rsid w:val="00AF3384"/>
    <w:rsid w:val="00AF3808"/>
    <w:rsid w:val="00AF47F1"/>
    <w:rsid w:val="00AF485C"/>
    <w:rsid w:val="00AF4EB4"/>
    <w:rsid w:val="00AF5F22"/>
    <w:rsid w:val="00AF693A"/>
    <w:rsid w:val="00AF6AF4"/>
    <w:rsid w:val="00AF6D8B"/>
    <w:rsid w:val="00AF6FAC"/>
    <w:rsid w:val="00AF730C"/>
    <w:rsid w:val="00AF7580"/>
    <w:rsid w:val="00AF78A0"/>
    <w:rsid w:val="00B005FB"/>
    <w:rsid w:val="00B00618"/>
    <w:rsid w:val="00B011C6"/>
    <w:rsid w:val="00B01CF0"/>
    <w:rsid w:val="00B0233B"/>
    <w:rsid w:val="00B02C24"/>
    <w:rsid w:val="00B02DCB"/>
    <w:rsid w:val="00B03137"/>
    <w:rsid w:val="00B0356F"/>
    <w:rsid w:val="00B03836"/>
    <w:rsid w:val="00B0403F"/>
    <w:rsid w:val="00B0459B"/>
    <w:rsid w:val="00B04C38"/>
    <w:rsid w:val="00B04DBF"/>
    <w:rsid w:val="00B0502A"/>
    <w:rsid w:val="00B0512F"/>
    <w:rsid w:val="00B05696"/>
    <w:rsid w:val="00B05CB4"/>
    <w:rsid w:val="00B062A5"/>
    <w:rsid w:val="00B06CFA"/>
    <w:rsid w:val="00B0701D"/>
    <w:rsid w:val="00B07572"/>
    <w:rsid w:val="00B076DA"/>
    <w:rsid w:val="00B10305"/>
    <w:rsid w:val="00B103C1"/>
    <w:rsid w:val="00B10D54"/>
    <w:rsid w:val="00B1134A"/>
    <w:rsid w:val="00B125B7"/>
    <w:rsid w:val="00B12729"/>
    <w:rsid w:val="00B133AE"/>
    <w:rsid w:val="00B14324"/>
    <w:rsid w:val="00B155F4"/>
    <w:rsid w:val="00B15DE8"/>
    <w:rsid w:val="00B1655D"/>
    <w:rsid w:val="00B165E6"/>
    <w:rsid w:val="00B16AD0"/>
    <w:rsid w:val="00B16DA8"/>
    <w:rsid w:val="00B16FC8"/>
    <w:rsid w:val="00B177BA"/>
    <w:rsid w:val="00B17D31"/>
    <w:rsid w:val="00B200F5"/>
    <w:rsid w:val="00B20912"/>
    <w:rsid w:val="00B215CE"/>
    <w:rsid w:val="00B21606"/>
    <w:rsid w:val="00B21631"/>
    <w:rsid w:val="00B21753"/>
    <w:rsid w:val="00B219CD"/>
    <w:rsid w:val="00B21D8D"/>
    <w:rsid w:val="00B22226"/>
    <w:rsid w:val="00B223F8"/>
    <w:rsid w:val="00B22932"/>
    <w:rsid w:val="00B22A00"/>
    <w:rsid w:val="00B23011"/>
    <w:rsid w:val="00B23671"/>
    <w:rsid w:val="00B2375B"/>
    <w:rsid w:val="00B2384E"/>
    <w:rsid w:val="00B23AE9"/>
    <w:rsid w:val="00B23AEA"/>
    <w:rsid w:val="00B23EA3"/>
    <w:rsid w:val="00B245D7"/>
    <w:rsid w:val="00B2620F"/>
    <w:rsid w:val="00B26685"/>
    <w:rsid w:val="00B27811"/>
    <w:rsid w:val="00B27F12"/>
    <w:rsid w:val="00B31396"/>
    <w:rsid w:val="00B3149F"/>
    <w:rsid w:val="00B31F83"/>
    <w:rsid w:val="00B32709"/>
    <w:rsid w:val="00B327B6"/>
    <w:rsid w:val="00B32F43"/>
    <w:rsid w:val="00B33158"/>
    <w:rsid w:val="00B352AF"/>
    <w:rsid w:val="00B361B9"/>
    <w:rsid w:val="00B369F2"/>
    <w:rsid w:val="00B36D0B"/>
    <w:rsid w:val="00B37D8F"/>
    <w:rsid w:val="00B37EC0"/>
    <w:rsid w:val="00B40061"/>
    <w:rsid w:val="00B40300"/>
    <w:rsid w:val="00B40982"/>
    <w:rsid w:val="00B4098E"/>
    <w:rsid w:val="00B409BE"/>
    <w:rsid w:val="00B40DC3"/>
    <w:rsid w:val="00B41A13"/>
    <w:rsid w:val="00B42280"/>
    <w:rsid w:val="00B4261C"/>
    <w:rsid w:val="00B42845"/>
    <w:rsid w:val="00B42DB4"/>
    <w:rsid w:val="00B4332A"/>
    <w:rsid w:val="00B43470"/>
    <w:rsid w:val="00B438F1"/>
    <w:rsid w:val="00B43992"/>
    <w:rsid w:val="00B43DE5"/>
    <w:rsid w:val="00B44536"/>
    <w:rsid w:val="00B44611"/>
    <w:rsid w:val="00B45AFB"/>
    <w:rsid w:val="00B45BCC"/>
    <w:rsid w:val="00B45D96"/>
    <w:rsid w:val="00B45EBF"/>
    <w:rsid w:val="00B45F2C"/>
    <w:rsid w:val="00B46D11"/>
    <w:rsid w:val="00B47991"/>
    <w:rsid w:val="00B47F1C"/>
    <w:rsid w:val="00B50187"/>
    <w:rsid w:val="00B50595"/>
    <w:rsid w:val="00B509EC"/>
    <w:rsid w:val="00B51164"/>
    <w:rsid w:val="00B5123C"/>
    <w:rsid w:val="00B5143E"/>
    <w:rsid w:val="00B53B42"/>
    <w:rsid w:val="00B5433E"/>
    <w:rsid w:val="00B54799"/>
    <w:rsid w:val="00B547D1"/>
    <w:rsid w:val="00B54B07"/>
    <w:rsid w:val="00B54E85"/>
    <w:rsid w:val="00B556DE"/>
    <w:rsid w:val="00B55CAE"/>
    <w:rsid w:val="00B56CC0"/>
    <w:rsid w:val="00B5748A"/>
    <w:rsid w:val="00B57964"/>
    <w:rsid w:val="00B57D49"/>
    <w:rsid w:val="00B57FCE"/>
    <w:rsid w:val="00B6011F"/>
    <w:rsid w:val="00B6015A"/>
    <w:rsid w:val="00B6021D"/>
    <w:rsid w:val="00B603C1"/>
    <w:rsid w:val="00B604BD"/>
    <w:rsid w:val="00B606AA"/>
    <w:rsid w:val="00B611DD"/>
    <w:rsid w:val="00B619E0"/>
    <w:rsid w:val="00B61D0D"/>
    <w:rsid w:val="00B62102"/>
    <w:rsid w:val="00B6288B"/>
    <w:rsid w:val="00B62E47"/>
    <w:rsid w:val="00B630DB"/>
    <w:rsid w:val="00B6364D"/>
    <w:rsid w:val="00B63719"/>
    <w:rsid w:val="00B6392E"/>
    <w:rsid w:val="00B64432"/>
    <w:rsid w:val="00B64BB8"/>
    <w:rsid w:val="00B651D1"/>
    <w:rsid w:val="00B65A33"/>
    <w:rsid w:val="00B65E94"/>
    <w:rsid w:val="00B7106F"/>
    <w:rsid w:val="00B7138A"/>
    <w:rsid w:val="00B71FEE"/>
    <w:rsid w:val="00B7254B"/>
    <w:rsid w:val="00B72F77"/>
    <w:rsid w:val="00B73B86"/>
    <w:rsid w:val="00B73C04"/>
    <w:rsid w:val="00B73E8C"/>
    <w:rsid w:val="00B7410F"/>
    <w:rsid w:val="00B75038"/>
    <w:rsid w:val="00B752C5"/>
    <w:rsid w:val="00B75403"/>
    <w:rsid w:val="00B75C8E"/>
    <w:rsid w:val="00B76ABF"/>
    <w:rsid w:val="00B77044"/>
    <w:rsid w:val="00B777E9"/>
    <w:rsid w:val="00B77BE4"/>
    <w:rsid w:val="00B77FBD"/>
    <w:rsid w:val="00B80464"/>
    <w:rsid w:val="00B806B7"/>
    <w:rsid w:val="00B806D9"/>
    <w:rsid w:val="00B80C49"/>
    <w:rsid w:val="00B81612"/>
    <w:rsid w:val="00B8198A"/>
    <w:rsid w:val="00B81A11"/>
    <w:rsid w:val="00B81BD8"/>
    <w:rsid w:val="00B82C93"/>
    <w:rsid w:val="00B8306E"/>
    <w:rsid w:val="00B8351F"/>
    <w:rsid w:val="00B843DB"/>
    <w:rsid w:val="00B844B6"/>
    <w:rsid w:val="00B844FD"/>
    <w:rsid w:val="00B8474C"/>
    <w:rsid w:val="00B848C8"/>
    <w:rsid w:val="00B857C5"/>
    <w:rsid w:val="00B85ED9"/>
    <w:rsid w:val="00B86D65"/>
    <w:rsid w:val="00B870B2"/>
    <w:rsid w:val="00B87227"/>
    <w:rsid w:val="00B87421"/>
    <w:rsid w:val="00B87F2F"/>
    <w:rsid w:val="00B87FCE"/>
    <w:rsid w:val="00B9007A"/>
    <w:rsid w:val="00B903C3"/>
    <w:rsid w:val="00B9080F"/>
    <w:rsid w:val="00B90828"/>
    <w:rsid w:val="00B909D3"/>
    <w:rsid w:val="00B91364"/>
    <w:rsid w:val="00B91ACE"/>
    <w:rsid w:val="00B91CA7"/>
    <w:rsid w:val="00B9235B"/>
    <w:rsid w:val="00B92E78"/>
    <w:rsid w:val="00B939F6"/>
    <w:rsid w:val="00B940DD"/>
    <w:rsid w:val="00B94A5B"/>
    <w:rsid w:val="00B94EA1"/>
    <w:rsid w:val="00B94FC2"/>
    <w:rsid w:val="00B95303"/>
    <w:rsid w:val="00B955F2"/>
    <w:rsid w:val="00B96727"/>
    <w:rsid w:val="00B96E87"/>
    <w:rsid w:val="00B9748B"/>
    <w:rsid w:val="00BA0F39"/>
    <w:rsid w:val="00BA0FEC"/>
    <w:rsid w:val="00BA1835"/>
    <w:rsid w:val="00BA1877"/>
    <w:rsid w:val="00BA18A9"/>
    <w:rsid w:val="00BA22A2"/>
    <w:rsid w:val="00BA2C34"/>
    <w:rsid w:val="00BA2D2A"/>
    <w:rsid w:val="00BA2EAE"/>
    <w:rsid w:val="00BA3156"/>
    <w:rsid w:val="00BA32EC"/>
    <w:rsid w:val="00BA3683"/>
    <w:rsid w:val="00BA38A4"/>
    <w:rsid w:val="00BA41C0"/>
    <w:rsid w:val="00BA53F8"/>
    <w:rsid w:val="00BA5F13"/>
    <w:rsid w:val="00BA657E"/>
    <w:rsid w:val="00BA6F81"/>
    <w:rsid w:val="00BA72A2"/>
    <w:rsid w:val="00BB0457"/>
    <w:rsid w:val="00BB0FCB"/>
    <w:rsid w:val="00BB180E"/>
    <w:rsid w:val="00BB191A"/>
    <w:rsid w:val="00BB226E"/>
    <w:rsid w:val="00BB2292"/>
    <w:rsid w:val="00BB2B39"/>
    <w:rsid w:val="00BB2BC2"/>
    <w:rsid w:val="00BB33EC"/>
    <w:rsid w:val="00BB3539"/>
    <w:rsid w:val="00BB3791"/>
    <w:rsid w:val="00BB38E2"/>
    <w:rsid w:val="00BB47A3"/>
    <w:rsid w:val="00BB4821"/>
    <w:rsid w:val="00BB4D3C"/>
    <w:rsid w:val="00BB4DF2"/>
    <w:rsid w:val="00BB4E06"/>
    <w:rsid w:val="00BB521C"/>
    <w:rsid w:val="00BB5682"/>
    <w:rsid w:val="00BB6555"/>
    <w:rsid w:val="00BB6E90"/>
    <w:rsid w:val="00BB71D1"/>
    <w:rsid w:val="00BC0CAE"/>
    <w:rsid w:val="00BC1115"/>
    <w:rsid w:val="00BC1128"/>
    <w:rsid w:val="00BC1B60"/>
    <w:rsid w:val="00BC1B9D"/>
    <w:rsid w:val="00BC1CF0"/>
    <w:rsid w:val="00BC26F8"/>
    <w:rsid w:val="00BC2B5F"/>
    <w:rsid w:val="00BC3ADA"/>
    <w:rsid w:val="00BC4B50"/>
    <w:rsid w:val="00BC4BC6"/>
    <w:rsid w:val="00BC51D0"/>
    <w:rsid w:val="00BC61E8"/>
    <w:rsid w:val="00BC644D"/>
    <w:rsid w:val="00BD0260"/>
    <w:rsid w:val="00BD0302"/>
    <w:rsid w:val="00BD0F96"/>
    <w:rsid w:val="00BD2624"/>
    <w:rsid w:val="00BD2A15"/>
    <w:rsid w:val="00BD2AA9"/>
    <w:rsid w:val="00BD2EBA"/>
    <w:rsid w:val="00BD37BC"/>
    <w:rsid w:val="00BD3992"/>
    <w:rsid w:val="00BD3A31"/>
    <w:rsid w:val="00BD3C4C"/>
    <w:rsid w:val="00BD48D6"/>
    <w:rsid w:val="00BD4A06"/>
    <w:rsid w:val="00BD4EDE"/>
    <w:rsid w:val="00BD5630"/>
    <w:rsid w:val="00BD5743"/>
    <w:rsid w:val="00BD639C"/>
    <w:rsid w:val="00BD66EB"/>
    <w:rsid w:val="00BD68CD"/>
    <w:rsid w:val="00BD7369"/>
    <w:rsid w:val="00BD781C"/>
    <w:rsid w:val="00BD7FC7"/>
    <w:rsid w:val="00BE0521"/>
    <w:rsid w:val="00BE05AD"/>
    <w:rsid w:val="00BE05C8"/>
    <w:rsid w:val="00BE0EC1"/>
    <w:rsid w:val="00BE15E0"/>
    <w:rsid w:val="00BE239B"/>
    <w:rsid w:val="00BE2505"/>
    <w:rsid w:val="00BE25B8"/>
    <w:rsid w:val="00BE2605"/>
    <w:rsid w:val="00BE29D5"/>
    <w:rsid w:val="00BE2BC6"/>
    <w:rsid w:val="00BE2F50"/>
    <w:rsid w:val="00BE396E"/>
    <w:rsid w:val="00BE4086"/>
    <w:rsid w:val="00BE4D87"/>
    <w:rsid w:val="00BE4F5D"/>
    <w:rsid w:val="00BE54E5"/>
    <w:rsid w:val="00BE5510"/>
    <w:rsid w:val="00BE5B68"/>
    <w:rsid w:val="00BE78AD"/>
    <w:rsid w:val="00BF06E0"/>
    <w:rsid w:val="00BF1712"/>
    <w:rsid w:val="00BF1A24"/>
    <w:rsid w:val="00BF2497"/>
    <w:rsid w:val="00BF2905"/>
    <w:rsid w:val="00BF3087"/>
    <w:rsid w:val="00BF3113"/>
    <w:rsid w:val="00BF4F24"/>
    <w:rsid w:val="00BF51BE"/>
    <w:rsid w:val="00BF5FA7"/>
    <w:rsid w:val="00BF62C8"/>
    <w:rsid w:val="00BF64C2"/>
    <w:rsid w:val="00C00F20"/>
    <w:rsid w:val="00C01281"/>
    <w:rsid w:val="00C02541"/>
    <w:rsid w:val="00C02B4A"/>
    <w:rsid w:val="00C0314D"/>
    <w:rsid w:val="00C0368F"/>
    <w:rsid w:val="00C03CAA"/>
    <w:rsid w:val="00C04204"/>
    <w:rsid w:val="00C042C2"/>
    <w:rsid w:val="00C045E7"/>
    <w:rsid w:val="00C04822"/>
    <w:rsid w:val="00C04FB4"/>
    <w:rsid w:val="00C05BEA"/>
    <w:rsid w:val="00C06CD8"/>
    <w:rsid w:val="00C0720F"/>
    <w:rsid w:val="00C0736D"/>
    <w:rsid w:val="00C10136"/>
    <w:rsid w:val="00C1042E"/>
    <w:rsid w:val="00C10E81"/>
    <w:rsid w:val="00C110D8"/>
    <w:rsid w:val="00C115B2"/>
    <w:rsid w:val="00C129B9"/>
    <w:rsid w:val="00C12AF2"/>
    <w:rsid w:val="00C14D4C"/>
    <w:rsid w:val="00C151CD"/>
    <w:rsid w:val="00C15217"/>
    <w:rsid w:val="00C15989"/>
    <w:rsid w:val="00C159E3"/>
    <w:rsid w:val="00C15AAD"/>
    <w:rsid w:val="00C15D0D"/>
    <w:rsid w:val="00C160DC"/>
    <w:rsid w:val="00C16D45"/>
    <w:rsid w:val="00C17255"/>
    <w:rsid w:val="00C17A36"/>
    <w:rsid w:val="00C20326"/>
    <w:rsid w:val="00C20954"/>
    <w:rsid w:val="00C20DE4"/>
    <w:rsid w:val="00C20E2C"/>
    <w:rsid w:val="00C210AD"/>
    <w:rsid w:val="00C21131"/>
    <w:rsid w:val="00C21420"/>
    <w:rsid w:val="00C21A22"/>
    <w:rsid w:val="00C22481"/>
    <w:rsid w:val="00C2278B"/>
    <w:rsid w:val="00C23B71"/>
    <w:rsid w:val="00C24179"/>
    <w:rsid w:val="00C245F9"/>
    <w:rsid w:val="00C24837"/>
    <w:rsid w:val="00C24B7D"/>
    <w:rsid w:val="00C24CDB"/>
    <w:rsid w:val="00C24F5C"/>
    <w:rsid w:val="00C255C8"/>
    <w:rsid w:val="00C25EC4"/>
    <w:rsid w:val="00C26B1F"/>
    <w:rsid w:val="00C3135F"/>
    <w:rsid w:val="00C31D3A"/>
    <w:rsid w:val="00C3240F"/>
    <w:rsid w:val="00C32C1F"/>
    <w:rsid w:val="00C32F66"/>
    <w:rsid w:val="00C34FFD"/>
    <w:rsid w:val="00C351A2"/>
    <w:rsid w:val="00C35A56"/>
    <w:rsid w:val="00C35DF8"/>
    <w:rsid w:val="00C36C7F"/>
    <w:rsid w:val="00C37025"/>
    <w:rsid w:val="00C37A27"/>
    <w:rsid w:val="00C37D5D"/>
    <w:rsid w:val="00C4033C"/>
    <w:rsid w:val="00C412AD"/>
    <w:rsid w:val="00C41FE6"/>
    <w:rsid w:val="00C42200"/>
    <w:rsid w:val="00C423AC"/>
    <w:rsid w:val="00C42C3D"/>
    <w:rsid w:val="00C42D3D"/>
    <w:rsid w:val="00C4357E"/>
    <w:rsid w:val="00C43924"/>
    <w:rsid w:val="00C43ECC"/>
    <w:rsid w:val="00C43F58"/>
    <w:rsid w:val="00C45A82"/>
    <w:rsid w:val="00C463C7"/>
    <w:rsid w:val="00C464A7"/>
    <w:rsid w:val="00C46740"/>
    <w:rsid w:val="00C46B2C"/>
    <w:rsid w:val="00C46CE2"/>
    <w:rsid w:val="00C46F76"/>
    <w:rsid w:val="00C47992"/>
    <w:rsid w:val="00C501D4"/>
    <w:rsid w:val="00C50A3E"/>
    <w:rsid w:val="00C50BF3"/>
    <w:rsid w:val="00C51778"/>
    <w:rsid w:val="00C51B34"/>
    <w:rsid w:val="00C521BA"/>
    <w:rsid w:val="00C521BF"/>
    <w:rsid w:val="00C52658"/>
    <w:rsid w:val="00C52A38"/>
    <w:rsid w:val="00C54221"/>
    <w:rsid w:val="00C54BC5"/>
    <w:rsid w:val="00C55C55"/>
    <w:rsid w:val="00C56037"/>
    <w:rsid w:val="00C57505"/>
    <w:rsid w:val="00C57F45"/>
    <w:rsid w:val="00C6069F"/>
    <w:rsid w:val="00C61BAC"/>
    <w:rsid w:val="00C62D3D"/>
    <w:rsid w:val="00C63753"/>
    <w:rsid w:val="00C655AE"/>
    <w:rsid w:val="00C6579D"/>
    <w:rsid w:val="00C65BB8"/>
    <w:rsid w:val="00C66028"/>
    <w:rsid w:val="00C665CE"/>
    <w:rsid w:val="00C66D0B"/>
    <w:rsid w:val="00C66FC5"/>
    <w:rsid w:val="00C673CF"/>
    <w:rsid w:val="00C676A9"/>
    <w:rsid w:val="00C677C4"/>
    <w:rsid w:val="00C7080A"/>
    <w:rsid w:val="00C70CDF"/>
    <w:rsid w:val="00C71005"/>
    <w:rsid w:val="00C71167"/>
    <w:rsid w:val="00C714EF"/>
    <w:rsid w:val="00C7227D"/>
    <w:rsid w:val="00C7285C"/>
    <w:rsid w:val="00C72928"/>
    <w:rsid w:val="00C72E5B"/>
    <w:rsid w:val="00C72F96"/>
    <w:rsid w:val="00C737E3"/>
    <w:rsid w:val="00C7384C"/>
    <w:rsid w:val="00C73D26"/>
    <w:rsid w:val="00C74C4E"/>
    <w:rsid w:val="00C74E51"/>
    <w:rsid w:val="00C7538A"/>
    <w:rsid w:val="00C756F1"/>
    <w:rsid w:val="00C756F4"/>
    <w:rsid w:val="00C75718"/>
    <w:rsid w:val="00C758E9"/>
    <w:rsid w:val="00C76619"/>
    <w:rsid w:val="00C77375"/>
    <w:rsid w:val="00C773A7"/>
    <w:rsid w:val="00C77905"/>
    <w:rsid w:val="00C77C1D"/>
    <w:rsid w:val="00C77CF3"/>
    <w:rsid w:val="00C77F2B"/>
    <w:rsid w:val="00C803CE"/>
    <w:rsid w:val="00C80D62"/>
    <w:rsid w:val="00C814AE"/>
    <w:rsid w:val="00C81771"/>
    <w:rsid w:val="00C81D7D"/>
    <w:rsid w:val="00C83718"/>
    <w:rsid w:val="00C83F9F"/>
    <w:rsid w:val="00C83FD2"/>
    <w:rsid w:val="00C84466"/>
    <w:rsid w:val="00C84524"/>
    <w:rsid w:val="00C848E3"/>
    <w:rsid w:val="00C8502F"/>
    <w:rsid w:val="00C8577D"/>
    <w:rsid w:val="00C858C6"/>
    <w:rsid w:val="00C85A73"/>
    <w:rsid w:val="00C85F90"/>
    <w:rsid w:val="00C86147"/>
    <w:rsid w:val="00C8661F"/>
    <w:rsid w:val="00C86B16"/>
    <w:rsid w:val="00C86CEC"/>
    <w:rsid w:val="00C902A6"/>
    <w:rsid w:val="00C90435"/>
    <w:rsid w:val="00C905E3"/>
    <w:rsid w:val="00C91E16"/>
    <w:rsid w:val="00C92088"/>
    <w:rsid w:val="00C9299D"/>
    <w:rsid w:val="00C93F96"/>
    <w:rsid w:val="00C94447"/>
    <w:rsid w:val="00C95691"/>
    <w:rsid w:val="00C95C4C"/>
    <w:rsid w:val="00C96747"/>
    <w:rsid w:val="00C970C5"/>
    <w:rsid w:val="00C97768"/>
    <w:rsid w:val="00C97874"/>
    <w:rsid w:val="00C97E95"/>
    <w:rsid w:val="00C97F4A"/>
    <w:rsid w:val="00CA0344"/>
    <w:rsid w:val="00CA07D1"/>
    <w:rsid w:val="00CA166D"/>
    <w:rsid w:val="00CA290B"/>
    <w:rsid w:val="00CA2F6E"/>
    <w:rsid w:val="00CA399A"/>
    <w:rsid w:val="00CA424A"/>
    <w:rsid w:val="00CA431C"/>
    <w:rsid w:val="00CA44D4"/>
    <w:rsid w:val="00CA498E"/>
    <w:rsid w:val="00CA52C7"/>
    <w:rsid w:val="00CA5824"/>
    <w:rsid w:val="00CA6617"/>
    <w:rsid w:val="00CA71B9"/>
    <w:rsid w:val="00CA73AA"/>
    <w:rsid w:val="00CA75C6"/>
    <w:rsid w:val="00CB198E"/>
    <w:rsid w:val="00CB2030"/>
    <w:rsid w:val="00CB2160"/>
    <w:rsid w:val="00CB24BD"/>
    <w:rsid w:val="00CB282D"/>
    <w:rsid w:val="00CB3558"/>
    <w:rsid w:val="00CB4E6D"/>
    <w:rsid w:val="00CB5AEC"/>
    <w:rsid w:val="00CB605A"/>
    <w:rsid w:val="00CB6312"/>
    <w:rsid w:val="00CB6403"/>
    <w:rsid w:val="00CB6510"/>
    <w:rsid w:val="00CB67FB"/>
    <w:rsid w:val="00CB6840"/>
    <w:rsid w:val="00CB6D45"/>
    <w:rsid w:val="00CB7DA0"/>
    <w:rsid w:val="00CC2094"/>
    <w:rsid w:val="00CC211C"/>
    <w:rsid w:val="00CC2A4D"/>
    <w:rsid w:val="00CC311D"/>
    <w:rsid w:val="00CC3AA7"/>
    <w:rsid w:val="00CC3BD3"/>
    <w:rsid w:val="00CC3BE1"/>
    <w:rsid w:val="00CC4616"/>
    <w:rsid w:val="00CC4709"/>
    <w:rsid w:val="00CC48BA"/>
    <w:rsid w:val="00CC5774"/>
    <w:rsid w:val="00CC7AE8"/>
    <w:rsid w:val="00CD0113"/>
    <w:rsid w:val="00CD08E0"/>
    <w:rsid w:val="00CD20DF"/>
    <w:rsid w:val="00CD2D4C"/>
    <w:rsid w:val="00CD35A3"/>
    <w:rsid w:val="00CD3EE2"/>
    <w:rsid w:val="00CD41CD"/>
    <w:rsid w:val="00CD427E"/>
    <w:rsid w:val="00CD42D7"/>
    <w:rsid w:val="00CD4C63"/>
    <w:rsid w:val="00CD6947"/>
    <w:rsid w:val="00CD6D0C"/>
    <w:rsid w:val="00CD6E88"/>
    <w:rsid w:val="00CD746A"/>
    <w:rsid w:val="00CD74EB"/>
    <w:rsid w:val="00CD7889"/>
    <w:rsid w:val="00CD7B3D"/>
    <w:rsid w:val="00CE0CA0"/>
    <w:rsid w:val="00CE0D1E"/>
    <w:rsid w:val="00CE1A53"/>
    <w:rsid w:val="00CE1F47"/>
    <w:rsid w:val="00CE2769"/>
    <w:rsid w:val="00CE3086"/>
    <w:rsid w:val="00CE34E2"/>
    <w:rsid w:val="00CE39D1"/>
    <w:rsid w:val="00CE40C2"/>
    <w:rsid w:val="00CE46F4"/>
    <w:rsid w:val="00CE4903"/>
    <w:rsid w:val="00CE4E72"/>
    <w:rsid w:val="00CE563E"/>
    <w:rsid w:val="00CE596B"/>
    <w:rsid w:val="00CE6A10"/>
    <w:rsid w:val="00CE6AC8"/>
    <w:rsid w:val="00CE6F30"/>
    <w:rsid w:val="00CE6F91"/>
    <w:rsid w:val="00CF0D0E"/>
    <w:rsid w:val="00CF20BC"/>
    <w:rsid w:val="00CF24A9"/>
    <w:rsid w:val="00CF279C"/>
    <w:rsid w:val="00CF2E10"/>
    <w:rsid w:val="00CF41F2"/>
    <w:rsid w:val="00CF44A6"/>
    <w:rsid w:val="00CF48D3"/>
    <w:rsid w:val="00CF4B29"/>
    <w:rsid w:val="00CF5425"/>
    <w:rsid w:val="00CF5CEB"/>
    <w:rsid w:val="00CF5D82"/>
    <w:rsid w:val="00CF65C2"/>
    <w:rsid w:val="00CF701E"/>
    <w:rsid w:val="00CF71E5"/>
    <w:rsid w:val="00D0048A"/>
    <w:rsid w:val="00D0079F"/>
    <w:rsid w:val="00D00E65"/>
    <w:rsid w:val="00D0102B"/>
    <w:rsid w:val="00D01160"/>
    <w:rsid w:val="00D02F80"/>
    <w:rsid w:val="00D031B7"/>
    <w:rsid w:val="00D03A0D"/>
    <w:rsid w:val="00D04A03"/>
    <w:rsid w:val="00D0503E"/>
    <w:rsid w:val="00D05044"/>
    <w:rsid w:val="00D054A2"/>
    <w:rsid w:val="00D05E4E"/>
    <w:rsid w:val="00D060D9"/>
    <w:rsid w:val="00D06BCB"/>
    <w:rsid w:val="00D071DF"/>
    <w:rsid w:val="00D11B90"/>
    <w:rsid w:val="00D11D91"/>
    <w:rsid w:val="00D12436"/>
    <w:rsid w:val="00D13051"/>
    <w:rsid w:val="00D13AA5"/>
    <w:rsid w:val="00D1567C"/>
    <w:rsid w:val="00D15B61"/>
    <w:rsid w:val="00D15CE4"/>
    <w:rsid w:val="00D165A6"/>
    <w:rsid w:val="00D16B99"/>
    <w:rsid w:val="00D16CB4"/>
    <w:rsid w:val="00D17711"/>
    <w:rsid w:val="00D1780B"/>
    <w:rsid w:val="00D179BA"/>
    <w:rsid w:val="00D17C31"/>
    <w:rsid w:val="00D20495"/>
    <w:rsid w:val="00D2057C"/>
    <w:rsid w:val="00D20E6F"/>
    <w:rsid w:val="00D213A0"/>
    <w:rsid w:val="00D217D9"/>
    <w:rsid w:val="00D218EE"/>
    <w:rsid w:val="00D222EC"/>
    <w:rsid w:val="00D22B63"/>
    <w:rsid w:val="00D234D8"/>
    <w:rsid w:val="00D23C86"/>
    <w:rsid w:val="00D24694"/>
    <w:rsid w:val="00D249A4"/>
    <w:rsid w:val="00D2522B"/>
    <w:rsid w:val="00D25C8D"/>
    <w:rsid w:val="00D26110"/>
    <w:rsid w:val="00D26210"/>
    <w:rsid w:val="00D26254"/>
    <w:rsid w:val="00D26A27"/>
    <w:rsid w:val="00D26B5B"/>
    <w:rsid w:val="00D27CB1"/>
    <w:rsid w:val="00D27D71"/>
    <w:rsid w:val="00D30C86"/>
    <w:rsid w:val="00D315BE"/>
    <w:rsid w:val="00D31781"/>
    <w:rsid w:val="00D31A2D"/>
    <w:rsid w:val="00D32F20"/>
    <w:rsid w:val="00D34246"/>
    <w:rsid w:val="00D34A3F"/>
    <w:rsid w:val="00D3510A"/>
    <w:rsid w:val="00D35972"/>
    <w:rsid w:val="00D35B7E"/>
    <w:rsid w:val="00D35D47"/>
    <w:rsid w:val="00D360C2"/>
    <w:rsid w:val="00D367FB"/>
    <w:rsid w:val="00D3760D"/>
    <w:rsid w:val="00D40C5C"/>
    <w:rsid w:val="00D41BD3"/>
    <w:rsid w:val="00D42007"/>
    <w:rsid w:val="00D4267B"/>
    <w:rsid w:val="00D42F96"/>
    <w:rsid w:val="00D43022"/>
    <w:rsid w:val="00D43529"/>
    <w:rsid w:val="00D43702"/>
    <w:rsid w:val="00D43843"/>
    <w:rsid w:val="00D441CC"/>
    <w:rsid w:val="00D467AC"/>
    <w:rsid w:val="00D46FFF"/>
    <w:rsid w:val="00D4747A"/>
    <w:rsid w:val="00D47853"/>
    <w:rsid w:val="00D47CFB"/>
    <w:rsid w:val="00D509A6"/>
    <w:rsid w:val="00D50C5D"/>
    <w:rsid w:val="00D51757"/>
    <w:rsid w:val="00D5294E"/>
    <w:rsid w:val="00D52A5E"/>
    <w:rsid w:val="00D52FB1"/>
    <w:rsid w:val="00D53093"/>
    <w:rsid w:val="00D5311D"/>
    <w:rsid w:val="00D53D50"/>
    <w:rsid w:val="00D54433"/>
    <w:rsid w:val="00D5588D"/>
    <w:rsid w:val="00D55B9C"/>
    <w:rsid w:val="00D56278"/>
    <w:rsid w:val="00D56419"/>
    <w:rsid w:val="00D565C7"/>
    <w:rsid w:val="00D57898"/>
    <w:rsid w:val="00D57C94"/>
    <w:rsid w:val="00D60578"/>
    <w:rsid w:val="00D610F2"/>
    <w:rsid w:val="00D61650"/>
    <w:rsid w:val="00D62150"/>
    <w:rsid w:val="00D629A8"/>
    <w:rsid w:val="00D62BFE"/>
    <w:rsid w:val="00D6360A"/>
    <w:rsid w:val="00D6373A"/>
    <w:rsid w:val="00D63CC6"/>
    <w:rsid w:val="00D64A0E"/>
    <w:rsid w:val="00D64BB9"/>
    <w:rsid w:val="00D652A0"/>
    <w:rsid w:val="00D65C9B"/>
    <w:rsid w:val="00D6688D"/>
    <w:rsid w:val="00D66BFB"/>
    <w:rsid w:val="00D66F9E"/>
    <w:rsid w:val="00D67D61"/>
    <w:rsid w:val="00D70204"/>
    <w:rsid w:val="00D7082D"/>
    <w:rsid w:val="00D70E16"/>
    <w:rsid w:val="00D71100"/>
    <w:rsid w:val="00D71CE3"/>
    <w:rsid w:val="00D72E32"/>
    <w:rsid w:val="00D74221"/>
    <w:rsid w:val="00D744EA"/>
    <w:rsid w:val="00D746C6"/>
    <w:rsid w:val="00D748B9"/>
    <w:rsid w:val="00D759BB"/>
    <w:rsid w:val="00D75CD3"/>
    <w:rsid w:val="00D75EAA"/>
    <w:rsid w:val="00D76B46"/>
    <w:rsid w:val="00D76FBC"/>
    <w:rsid w:val="00D77415"/>
    <w:rsid w:val="00D778B1"/>
    <w:rsid w:val="00D77922"/>
    <w:rsid w:val="00D77B38"/>
    <w:rsid w:val="00D77B9F"/>
    <w:rsid w:val="00D80006"/>
    <w:rsid w:val="00D807D6"/>
    <w:rsid w:val="00D80C59"/>
    <w:rsid w:val="00D8185D"/>
    <w:rsid w:val="00D81F26"/>
    <w:rsid w:val="00D81F87"/>
    <w:rsid w:val="00D826CA"/>
    <w:rsid w:val="00D83C66"/>
    <w:rsid w:val="00D848CD"/>
    <w:rsid w:val="00D8507B"/>
    <w:rsid w:val="00D85326"/>
    <w:rsid w:val="00D85E01"/>
    <w:rsid w:val="00D86772"/>
    <w:rsid w:val="00D86EB7"/>
    <w:rsid w:val="00D87A36"/>
    <w:rsid w:val="00D87B96"/>
    <w:rsid w:val="00D904BF"/>
    <w:rsid w:val="00D906D7"/>
    <w:rsid w:val="00D9074E"/>
    <w:rsid w:val="00D90F8A"/>
    <w:rsid w:val="00D922D2"/>
    <w:rsid w:val="00D9253B"/>
    <w:rsid w:val="00D933CD"/>
    <w:rsid w:val="00D9515A"/>
    <w:rsid w:val="00D95C43"/>
    <w:rsid w:val="00D95F5F"/>
    <w:rsid w:val="00D96753"/>
    <w:rsid w:val="00D977F3"/>
    <w:rsid w:val="00D97FB7"/>
    <w:rsid w:val="00D97FDA"/>
    <w:rsid w:val="00DA0452"/>
    <w:rsid w:val="00DA17DB"/>
    <w:rsid w:val="00DA1895"/>
    <w:rsid w:val="00DA1E44"/>
    <w:rsid w:val="00DA24F3"/>
    <w:rsid w:val="00DA26C1"/>
    <w:rsid w:val="00DA2876"/>
    <w:rsid w:val="00DA2A67"/>
    <w:rsid w:val="00DA2B26"/>
    <w:rsid w:val="00DA3789"/>
    <w:rsid w:val="00DA4410"/>
    <w:rsid w:val="00DA44BA"/>
    <w:rsid w:val="00DA46B9"/>
    <w:rsid w:val="00DA492C"/>
    <w:rsid w:val="00DA49CF"/>
    <w:rsid w:val="00DA4F2A"/>
    <w:rsid w:val="00DA5ADA"/>
    <w:rsid w:val="00DA5C37"/>
    <w:rsid w:val="00DA5FA8"/>
    <w:rsid w:val="00DA669B"/>
    <w:rsid w:val="00DA7099"/>
    <w:rsid w:val="00DA70DC"/>
    <w:rsid w:val="00DB05CD"/>
    <w:rsid w:val="00DB080B"/>
    <w:rsid w:val="00DB0BBE"/>
    <w:rsid w:val="00DB1059"/>
    <w:rsid w:val="00DB15A9"/>
    <w:rsid w:val="00DB1927"/>
    <w:rsid w:val="00DB20C3"/>
    <w:rsid w:val="00DB2137"/>
    <w:rsid w:val="00DB25E7"/>
    <w:rsid w:val="00DB3574"/>
    <w:rsid w:val="00DB40EE"/>
    <w:rsid w:val="00DB41C6"/>
    <w:rsid w:val="00DB45C4"/>
    <w:rsid w:val="00DB48ED"/>
    <w:rsid w:val="00DB4A08"/>
    <w:rsid w:val="00DB62AF"/>
    <w:rsid w:val="00DB704F"/>
    <w:rsid w:val="00DB731F"/>
    <w:rsid w:val="00DB746E"/>
    <w:rsid w:val="00DB77C5"/>
    <w:rsid w:val="00DB7F17"/>
    <w:rsid w:val="00DC0C11"/>
    <w:rsid w:val="00DC0EA1"/>
    <w:rsid w:val="00DC1672"/>
    <w:rsid w:val="00DC181D"/>
    <w:rsid w:val="00DC2460"/>
    <w:rsid w:val="00DC3CCF"/>
    <w:rsid w:val="00DC4100"/>
    <w:rsid w:val="00DC480B"/>
    <w:rsid w:val="00DC567D"/>
    <w:rsid w:val="00DC5E13"/>
    <w:rsid w:val="00DC6498"/>
    <w:rsid w:val="00DC6B40"/>
    <w:rsid w:val="00DC7552"/>
    <w:rsid w:val="00DC7AC6"/>
    <w:rsid w:val="00DD03EB"/>
    <w:rsid w:val="00DD0AAC"/>
    <w:rsid w:val="00DD18A0"/>
    <w:rsid w:val="00DD18ED"/>
    <w:rsid w:val="00DD28A8"/>
    <w:rsid w:val="00DD38F5"/>
    <w:rsid w:val="00DD4082"/>
    <w:rsid w:val="00DD45E9"/>
    <w:rsid w:val="00DD48DA"/>
    <w:rsid w:val="00DD5621"/>
    <w:rsid w:val="00DD59DA"/>
    <w:rsid w:val="00DD6BDB"/>
    <w:rsid w:val="00DD6DF1"/>
    <w:rsid w:val="00DD6E35"/>
    <w:rsid w:val="00DD6EE0"/>
    <w:rsid w:val="00DD73C9"/>
    <w:rsid w:val="00DD77C5"/>
    <w:rsid w:val="00DD7A8F"/>
    <w:rsid w:val="00DE0665"/>
    <w:rsid w:val="00DE1059"/>
    <w:rsid w:val="00DE1A2F"/>
    <w:rsid w:val="00DE26DD"/>
    <w:rsid w:val="00DE2B1A"/>
    <w:rsid w:val="00DE3497"/>
    <w:rsid w:val="00DE3563"/>
    <w:rsid w:val="00DE3C09"/>
    <w:rsid w:val="00DE48C7"/>
    <w:rsid w:val="00DE4A14"/>
    <w:rsid w:val="00DE4B93"/>
    <w:rsid w:val="00DE4BAA"/>
    <w:rsid w:val="00DE60FB"/>
    <w:rsid w:val="00DE66C9"/>
    <w:rsid w:val="00DE6BE5"/>
    <w:rsid w:val="00DE77BE"/>
    <w:rsid w:val="00DF0532"/>
    <w:rsid w:val="00DF058A"/>
    <w:rsid w:val="00DF076C"/>
    <w:rsid w:val="00DF0B33"/>
    <w:rsid w:val="00DF0F88"/>
    <w:rsid w:val="00DF11EC"/>
    <w:rsid w:val="00DF1669"/>
    <w:rsid w:val="00DF1AAB"/>
    <w:rsid w:val="00DF1B45"/>
    <w:rsid w:val="00DF2194"/>
    <w:rsid w:val="00DF22D4"/>
    <w:rsid w:val="00DF28F7"/>
    <w:rsid w:val="00DF3178"/>
    <w:rsid w:val="00DF32B9"/>
    <w:rsid w:val="00DF44E4"/>
    <w:rsid w:val="00DF4ACB"/>
    <w:rsid w:val="00DF6F5D"/>
    <w:rsid w:val="00DF7232"/>
    <w:rsid w:val="00DF7359"/>
    <w:rsid w:val="00DF7D08"/>
    <w:rsid w:val="00DF7F47"/>
    <w:rsid w:val="00E00500"/>
    <w:rsid w:val="00E014CC"/>
    <w:rsid w:val="00E01E69"/>
    <w:rsid w:val="00E01EB3"/>
    <w:rsid w:val="00E02098"/>
    <w:rsid w:val="00E02250"/>
    <w:rsid w:val="00E029DC"/>
    <w:rsid w:val="00E02A69"/>
    <w:rsid w:val="00E02D0B"/>
    <w:rsid w:val="00E03B27"/>
    <w:rsid w:val="00E0470D"/>
    <w:rsid w:val="00E0481A"/>
    <w:rsid w:val="00E04E65"/>
    <w:rsid w:val="00E06499"/>
    <w:rsid w:val="00E064AB"/>
    <w:rsid w:val="00E067FC"/>
    <w:rsid w:val="00E06A8A"/>
    <w:rsid w:val="00E06E68"/>
    <w:rsid w:val="00E07095"/>
    <w:rsid w:val="00E07183"/>
    <w:rsid w:val="00E07A1C"/>
    <w:rsid w:val="00E10214"/>
    <w:rsid w:val="00E1021A"/>
    <w:rsid w:val="00E10D08"/>
    <w:rsid w:val="00E11160"/>
    <w:rsid w:val="00E111B1"/>
    <w:rsid w:val="00E1205C"/>
    <w:rsid w:val="00E122C2"/>
    <w:rsid w:val="00E1236B"/>
    <w:rsid w:val="00E125BE"/>
    <w:rsid w:val="00E12C8E"/>
    <w:rsid w:val="00E151EB"/>
    <w:rsid w:val="00E15756"/>
    <w:rsid w:val="00E157C7"/>
    <w:rsid w:val="00E15C0A"/>
    <w:rsid w:val="00E164DB"/>
    <w:rsid w:val="00E16A9C"/>
    <w:rsid w:val="00E17698"/>
    <w:rsid w:val="00E20E72"/>
    <w:rsid w:val="00E21AB1"/>
    <w:rsid w:val="00E21DD9"/>
    <w:rsid w:val="00E22E35"/>
    <w:rsid w:val="00E23095"/>
    <w:rsid w:val="00E23568"/>
    <w:rsid w:val="00E23E53"/>
    <w:rsid w:val="00E23F3A"/>
    <w:rsid w:val="00E24137"/>
    <w:rsid w:val="00E24239"/>
    <w:rsid w:val="00E24D3E"/>
    <w:rsid w:val="00E25AC2"/>
    <w:rsid w:val="00E25F20"/>
    <w:rsid w:val="00E26B31"/>
    <w:rsid w:val="00E27039"/>
    <w:rsid w:val="00E2738A"/>
    <w:rsid w:val="00E273A5"/>
    <w:rsid w:val="00E2793A"/>
    <w:rsid w:val="00E302D2"/>
    <w:rsid w:val="00E3080B"/>
    <w:rsid w:val="00E3121A"/>
    <w:rsid w:val="00E314A2"/>
    <w:rsid w:val="00E31B85"/>
    <w:rsid w:val="00E324E2"/>
    <w:rsid w:val="00E32E9C"/>
    <w:rsid w:val="00E33D70"/>
    <w:rsid w:val="00E347A3"/>
    <w:rsid w:val="00E34890"/>
    <w:rsid w:val="00E35B58"/>
    <w:rsid w:val="00E3726A"/>
    <w:rsid w:val="00E37E37"/>
    <w:rsid w:val="00E40ED8"/>
    <w:rsid w:val="00E41077"/>
    <w:rsid w:val="00E412E2"/>
    <w:rsid w:val="00E4194D"/>
    <w:rsid w:val="00E427FB"/>
    <w:rsid w:val="00E431E2"/>
    <w:rsid w:val="00E43375"/>
    <w:rsid w:val="00E44BD2"/>
    <w:rsid w:val="00E45095"/>
    <w:rsid w:val="00E450EE"/>
    <w:rsid w:val="00E4551F"/>
    <w:rsid w:val="00E4593D"/>
    <w:rsid w:val="00E468E6"/>
    <w:rsid w:val="00E46E1A"/>
    <w:rsid w:val="00E47C14"/>
    <w:rsid w:val="00E512CA"/>
    <w:rsid w:val="00E51511"/>
    <w:rsid w:val="00E516B8"/>
    <w:rsid w:val="00E51A44"/>
    <w:rsid w:val="00E51D51"/>
    <w:rsid w:val="00E51FF9"/>
    <w:rsid w:val="00E520E2"/>
    <w:rsid w:val="00E5277F"/>
    <w:rsid w:val="00E537C6"/>
    <w:rsid w:val="00E539D0"/>
    <w:rsid w:val="00E54929"/>
    <w:rsid w:val="00E54D05"/>
    <w:rsid w:val="00E54D21"/>
    <w:rsid w:val="00E5512D"/>
    <w:rsid w:val="00E55EDC"/>
    <w:rsid w:val="00E56058"/>
    <w:rsid w:val="00E5683E"/>
    <w:rsid w:val="00E5776A"/>
    <w:rsid w:val="00E57791"/>
    <w:rsid w:val="00E603A3"/>
    <w:rsid w:val="00E60722"/>
    <w:rsid w:val="00E60BEE"/>
    <w:rsid w:val="00E61345"/>
    <w:rsid w:val="00E613BD"/>
    <w:rsid w:val="00E616F3"/>
    <w:rsid w:val="00E619FF"/>
    <w:rsid w:val="00E61DA3"/>
    <w:rsid w:val="00E61FC8"/>
    <w:rsid w:val="00E62433"/>
    <w:rsid w:val="00E6272C"/>
    <w:rsid w:val="00E627F8"/>
    <w:rsid w:val="00E634C5"/>
    <w:rsid w:val="00E63A67"/>
    <w:rsid w:val="00E63C0D"/>
    <w:rsid w:val="00E6453B"/>
    <w:rsid w:val="00E648CD"/>
    <w:rsid w:val="00E64DCA"/>
    <w:rsid w:val="00E65088"/>
    <w:rsid w:val="00E66AB2"/>
    <w:rsid w:val="00E67B7C"/>
    <w:rsid w:val="00E67FD4"/>
    <w:rsid w:val="00E70437"/>
    <w:rsid w:val="00E70DAB"/>
    <w:rsid w:val="00E71BC3"/>
    <w:rsid w:val="00E72734"/>
    <w:rsid w:val="00E72919"/>
    <w:rsid w:val="00E72B2A"/>
    <w:rsid w:val="00E7396C"/>
    <w:rsid w:val="00E73DA2"/>
    <w:rsid w:val="00E73DC5"/>
    <w:rsid w:val="00E74013"/>
    <w:rsid w:val="00E7439A"/>
    <w:rsid w:val="00E74BF0"/>
    <w:rsid w:val="00E74C30"/>
    <w:rsid w:val="00E750B0"/>
    <w:rsid w:val="00E7598C"/>
    <w:rsid w:val="00E77349"/>
    <w:rsid w:val="00E8003A"/>
    <w:rsid w:val="00E801C5"/>
    <w:rsid w:val="00E80661"/>
    <w:rsid w:val="00E80E4E"/>
    <w:rsid w:val="00E810F1"/>
    <w:rsid w:val="00E8127A"/>
    <w:rsid w:val="00E814D3"/>
    <w:rsid w:val="00E81C0E"/>
    <w:rsid w:val="00E81CAC"/>
    <w:rsid w:val="00E82D7B"/>
    <w:rsid w:val="00E82EB4"/>
    <w:rsid w:val="00E836FE"/>
    <w:rsid w:val="00E839B7"/>
    <w:rsid w:val="00E83F39"/>
    <w:rsid w:val="00E841BF"/>
    <w:rsid w:val="00E860C1"/>
    <w:rsid w:val="00E862A0"/>
    <w:rsid w:val="00E869B9"/>
    <w:rsid w:val="00E878C8"/>
    <w:rsid w:val="00E87D57"/>
    <w:rsid w:val="00E90EC8"/>
    <w:rsid w:val="00E91775"/>
    <w:rsid w:val="00E919C2"/>
    <w:rsid w:val="00E91AE3"/>
    <w:rsid w:val="00E91BC2"/>
    <w:rsid w:val="00E91C37"/>
    <w:rsid w:val="00E923D0"/>
    <w:rsid w:val="00E93075"/>
    <w:rsid w:val="00E931B5"/>
    <w:rsid w:val="00E93E06"/>
    <w:rsid w:val="00E94F57"/>
    <w:rsid w:val="00E96263"/>
    <w:rsid w:val="00E96432"/>
    <w:rsid w:val="00E965F5"/>
    <w:rsid w:val="00E96AE5"/>
    <w:rsid w:val="00E97583"/>
    <w:rsid w:val="00E975C8"/>
    <w:rsid w:val="00E977BA"/>
    <w:rsid w:val="00E97E7A"/>
    <w:rsid w:val="00E97F5E"/>
    <w:rsid w:val="00EA010B"/>
    <w:rsid w:val="00EA09B5"/>
    <w:rsid w:val="00EA1476"/>
    <w:rsid w:val="00EA16FD"/>
    <w:rsid w:val="00EA1B2E"/>
    <w:rsid w:val="00EA26C3"/>
    <w:rsid w:val="00EA2742"/>
    <w:rsid w:val="00EA28F1"/>
    <w:rsid w:val="00EA2A7D"/>
    <w:rsid w:val="00EA2A94"/>
    <w:rsid w:val="00EA2BB1"/>
    <w:rsid w:val="00EA404F"/>
    <w:rsid w:val="00EA405F"/>
    <w:rsid w:val="00EA40BF"/>
    <w:rsid w:val="00EA5244"/>
    <w:rsid w:val="00EA5781"/>
    <w:rsid w:val="00EA5A4B"/>
    <w:rsid w:val="00EA6E80"/>
    <w:rsid w:val="00EA7334"/>
    <w:rsid w:val="00EA7534"/>
    <w:rsid w:val="00EB0172"/>
    <w:rsid w:val="00EB0388"/>
    <w:rsid w:val="00EB0A08"/>
    <w:rsid w:val="00EB0DFE"/>
    <w:rsid w:val="00EB1A8C"/>
    <w:rsid w:val="00EB2CEC"/>
    <w:rsid w:val="00EB3250"/>
    <w:rsid w:val="00EB3664"/>
    <w:rsid w:val="00EB3714"/>
    <w:rsid w:val="00EB40E8"/>
    <w:rsid w:val="00EB4427"/>
    <w:rsid w:val="00EB56C2"/>
    <w:rsid w:val="00EB5FE0"/>
    <w:rsid w:val="00EB636E"/>
    <w:rsid w:val="00EB69EC"/>
    <w:rsid w:val="00EB78DE"/>
    <w:rsid w:val="00EB7AE2"/>
    <w:rsid w:val="00EB7BA2"/>
    <w:rsid w:val="00EB7FDB"/>
    <w:rsid w:val="00EC037F"/>
    <w:rsid w:val="00EC116A"/>
    <w:rsid w:val="00EC1B17"/>
    <w:rsid w:val="00EC2366"/>
    <w:rsid w:val="00EC2833"/>
    <w:rsid w:val="00EC2B51"/>
    <w:rsid w:val="00EC2BEA"/>
    <w:rsid w:val="00EC32AE"/>
    <w:rsid w:val="00EC37B3"/>
    <w:rsid w:val="00EC421A"/>
    <w:rsid w:val="00EC46B0"/>
    <w:rsid w:val="00EC5453"/>
    <w:rsid w:val="00EC5853"/>
    <w:rsid w:val="00EC641B"/>
    <w:rsid w:val="00EC6A76"/>
    <w:rsid w:val="00EC6B66"/>
    <w:rsid w:val="00EC6F0D"/>
    <w:rsid w:val="00EC78C9"/>
    <w:rsid w:val="00EC7D99"/>
    <w:rsid w:val="00ED0298"/>
    <w:rsid w:val="00ED04EC"/>
    <w:rsid w:val="00ED0B1A"/>
    <w:rsid w:val="00ED0B62"/>
    <w:rsid w:val="00ED10C0"/>
    <w:rsid w:val="00ED1469"/>
    <w:rsid w:val="00ED1A78"/>
    <w:rsid w:val="00ED261F"/>
    <w:rsid w:val="00ED2B04"/>
    <w:rsid w:val="00ED2B97"/>
    <w:rsid w:val="00ED4317"/>
    <w:rsid w:val="00ED45E6"/>
    <w:rsid w:val="00ED4ADD"/>
    <w:rsid w:val="00ED5114"/>
    <w:rsid w:val="00ED5941"/>
    <w:rsid w:val="00ED6FF2"/>
    <w:rsid w:val="00ED7F55"/>
    <w:rsid w:val="00EE1F79"/>
    <w:rsid w:val="00EE3997"/>
    <w:rsid w:val="00EE39DD"/>
    <w:rsid w:val="00EE3B99"/>
    <w:rsid w:val="00EE4221"/>
    <w:rsid w:val="00EE501C"/>
    <w:rsid w:val="00EE61C7"/>
    <w:rsid w:val="00EE6541"/>
    <w:rsid w:val="00EE6A79"/>
    <w:rsid w:val="00EE717A"/>
    <w:rsid w:val="00EE7523"/>
    <w:rsid w:val="00EF032F"/>
    <w:rsid w:val="00EF06A4"/>
    <w:rsid w:val="00EF0CC6"/>
    <w:rsid w:val="00EF0FAE"/>
    <w:rsid w:val="00EF2327"/>
    <w:rsid w:val="00EF3082"/>
    <w:rsid w:val="00EF4126"/>
    <w:rsid w:val="00EF46D1"/>
    <w:rsid w:val="00EF484F"/>
    <w:rsid w:val="00EF489B"/>
    <w:rsid w:val="00EF5BB0"/>
    <w:rsid w:val="00EF5D99"/>
    <w:rsid w:val="00EF5E8A"/>
    <w:rsid w:val="00EF6BAC"/>
    <w:rsid w:val="00EF6BB7"/>
    <w:rsid w:val="00EF7E53"/>
    <w:rsid w:val="00F009D7"/>
    <w:rsid w:val="00F00BFF"/>
    <w:rsid w:val="00F01723"/>
    <w:rsid w:val="00F01E91"/>
    <w:rsid w:val="00F01EEA"/>
    <w:rsid w:val="00F01F91"/>
    <w:rsid w:val="00F02E9D"/>
    <w:rsid w:val="00F0333E"/>
    <w:rsid w:val="00F03865"/>
    <w:rsid w:val="00F042F5"/>
    <w:rsid w:val="00F04676"/>
    <w:rsid w:val="00F04CAA"/>
    <w:rsid w:val="00F050D9"/>
    <w:rsid w:val="00F0586A"/>
    <w:rsid w:val="00F05DB5"/>
    <w:rsid w:val="00F063B3"/>
    <w:rsid w:val="00F065CD"/>
    <w:rsid w:val="00F06759"/>
    <w:rsid w:val="00F06882"/>
    <w:rsid w:val="00F07137"/>
    <w:rsid w:val="00F07527"/>
    <w:rsid w:val="00F103E0"/>
    <w:rsid w:val="00F106D6"/>
    <w:rsid w:val="00F111E1"/>
    <w:rsid w:val="00F11297"/>
    <w:rsid w:val="00F115DA"/>
    <w:rsid w:val="00F1180F"/>
    <w:rsid w:val="00F11D2A"/>
    <w:rsid w:val="00F11DE9"/>
    <w:rsid w:val="00F1222D"/>
    <w:rsid w:val="00F1294B"/>
    <w:rsid w:val="00F138C6"/>
    <w:rsid w:val="00F13D4E"/>
    <w:rsid w:val="00F142FC"/>
    <w:rsid w:val="00F14871"/>
    <w:rsid w:val="00F14E42"/>
    <w:rsid w:val="00F15203"/>
    <w:rsid w:val="00F159FC"/>
    <w:rsid w:val="00F15EEE"/>
    <w:rsid w:val="00F16515"/>
    <w:rsid w:val="00F16EDB"/>
    <w:rsid w:val="00F16EEF"/>
    <w:rsid w:val="00F17108"/>
    <w:rsid w:val="00F17586"/>
    <w:rsid w:val="00F17F47"/>
    <w:rsid w:val="00F20076"/>
    <w:rsid w:val="00F21219"/>
    <w:rsid w:val="00F21992"/>
    <w:rsid w:val="00F21A80"/>
    <w:rsid w:val="00F21F2D"/>
    <w:rsid w:val="00F22373"/>
    <w:rsid w:val="00F22902"/>
    <w:rsid w:val="00F23177"/>
    <w:rsid w:val="00F23C26"/>
    <w:rsid w:val="00F23D05"/>
    <w:rsid w:val="00F241C4"/>
    <w:rsid w:val="00F24E21"/>
    <w:rsid w:val="00F2508D"/>
    <w:rsid w:val="00F25702"/>
    <w:rsid w:val="00F25F7A"/>
    <w:rsid w:val="00F26547"/>
    <w:rsid w:val="00F266B2"/>
    <w:rsid w:val="00F266E5"/>
    <w:rsid w:val="00F26AF0"/>
    <w:rsid w:val="00F26D6F"/>
    <w:rsid w:val="00F30877"/>
    <w:rsid w:val="00F3090F"/>
    <w:rsid w:val="00F31A98"/>
    <w:rsid w:val="00F330A1"/>
    <w:rsid w:val="00F333B2"/>
    <w:rsid w:val="00F3391B"/>
    <w:rsid w:val="00F339A4"/>
    <w:rsid w:val="00F33C38"/>
    <w:rsid w:val="00F342BC"/>
    <w:rsid w:val="00F34324"/>
    <w:rsid w:val="00F34427"/>
    <w:rsid w:val="00F34A73"/>
    <w:rsid w:val="00F3510B"/>
    <w:rsid w:val="00F35C24"/>
    <w:rsid w:val="00F36258"/>
    <w:rsid w:val="00F362F1"/>
    <w:rsid w:val="00F3691C"/>
    <w:rsid w:val="00F36D8C"/>
    <w:rsid w:val="00F3754C"/>
    <w:rsid w:val="00F40040"/>
    <w:rsid w:val="00F40F4B"/>
    <w:rsid w:val="00F410F9"/>
    <w:rsid w:val="00F41134"/>
    <w:rsid w:val="00F41A1F"/>
    <w:rsid w:val="00F41ADE"/>
    <w:rsid w:val="00F41B77"/>
    <w:rsid w:val="00F41CB8"/>
    <w:rsid w:val="00F41D08"/>
    <w:rsid w:val="00F41E53"/>
    <w:rsid w:val="00F41EF1"/>
    <w:rsid w:val="00F42694"/>
    <w:rsid w:val="00F42FFB"/>
    <w:rsid w:val="00F43741"/>
    <w:rsid w:val="00F4455C"/>
    <w:rsid w:val="00F44BB6"/>
    <w:rsid w:val="00F44FB8"/>
    <w:rsid w:val="00F4525C"/>
    <w:rsid w:val="00F45A7F"/>
    <w:rsid w:val="00F45C46"/>
    <w:rsid w:val="00F45D5E"/>
    <w:rsid w:val="00F46A78"/>
    <w:rsid w:val="00F46C4C"/>
    <w:rsid w:val="00F50A1D"/>
    <w:rsid w:val="00F50B81"/>
    <w:rsid w:val="00F50F73"/>
    <w:rsid w:val="00F50F85"/>
    <w:rsid w:val="00F51996"/>
    <w:rsid w:val="00F51BF9"/>
    <w:rsid w:val="00F51E45"/>
    <w:rsid w:val="00F51FE0"/>
    <w:rsid w:val="00F5311D"/>
    <w:rsid w:val="00F533FE"/>
    <w:rsid w:val="00F54068"/>
    <w:rsid w:val="00F5451A"/>
    <w:rsid w:val="00F547DD"/>
    <w:rsid w:val="00F54C9E"/>
    <w:rsid w:val="00F55039"/>
    <w:rsid w:val="00F5538B"/>
    <w:rsid w:val="00F55A53"/>
    <w:rsid w:val="00F56369"/>
    <w:rsid w:val="00F5651B"/>
    <w:rsid w:val="00F56F22"/>
    <w:rsid w:val="00F60D6E"/>
    <w:rsid w:val="00F60F6B"/>
    <w:rsid w:val="00F612EF"/>
    <w:rsid w:val="00F61BFC"/>
    <w:rsid w:val="00F628C0"/>
    <w:rsid w:val="00F62C27"/>
    <w:rsid w:val="00F6396F"/>
    <w:rsid w:val="00F64382"/>
    <w:rsid w:val="00F6442E"/>
    <w:rsid w:val="00F6446E"/>
    <w:rsid w:val="00F64689"/>
    <w:rsid w:val="00F6511F"/>
    <w:rsid w:val="00F656EB"/>
    <w:rsid w:val="00F66582"/>
    <w:rsid w:val="00F66CA3"/>
    <w:rsid w:val="00F66CAC"/>
    <w:rsid w:val="00F67162"/>
    <w:rsid w:val="00F6781F"/>
    <w:rsid w:val="00F67B56"/>
    <w:rsid w:val="00F7019D"/>
    <w:rsid w:val="00F701FD"/>
    <w:rsid w:val="00F70404"/>
    <w:rsid w:val="00F70596"/>
    <w:rsid w:val="00F7064D"/>
    <w:rsid w:val="00F706EA"/>
    <w:rsid w:val="00F70BDD"/>
    <w:rsid w:val="00F70EAE"/>
    <w:rsid w:val="00F711E7"/>
    <w:rsid w:val="00F7134F"/>
    <w:rsid w:val="00F7217F"/>
    <w:rsid w:val="00F722AA"/>
    <w:rsid w:val="00F72D2B"/>
    <w:rsid w:val="00F73450"/>
    <w:rsid w:val="00F73930"/>
    <w:rsid w:val="00F73F0E"/>
    <w:rsid w:val="00F7419A"/>
    <w:rsid w:val="00F74366"/>
    <w:rsid w:val="00F74BD3"/>
    <w:rsid w:val="00F7530A"/>
    <w:rsid w:val="00F7545D"/>
    <w:rsid w:val="00F75510"/>
    <w:rsid w:val="00F7561E"/>
    <w:rsid w:val="00F756BD"/>
    <w:rsid w:val="00F756CE"/>
    <w:rsid w:val="00F75A1F"/>
    <w:rsid w:val="00F75B41"/>
    <w:rsid w:val="00F767C8"/>
    <w:rsid w:val="00F76A16"/>
    <w:rsid w:val="00F76B98"/>
    <w:rsid w:val="00F76FB1"/>
    <w:rsid w:val="00F772C6"/>
    <w:rsid w:val="00F80E15"/>
    <w:rsid w:val="00F81610"/>
    <w:rsid w:val="00F819E8"/>
    <w:rsid w:val="00F81AD5"/>
    <w:rsid w:val="00F81DC5"/>
    <w:rsid w:val="00F820CE"/>
    <w:rsid w:val="00F82206"/>
    <w:rsid w:val="00F82402"/>
    <w:rsid w:val="00F824EA"/>
    <w:rsid w:val="00F8251F"/>
    <w:rsid w:val="00F827AA"/>
    <w:rsid w:val="00F83075"/>
    <w:rsid w:val="00F836DF"/>
    <w:rsid w:val="00F83D90"/>
    <w:rsid w:val="00F84999"/>
    <w:rsid w:val="00F84EF7"/>
    <w:rsid w:val="00F85DA2"/>
    <w:rsid w:val="00F860D9"/>
    <w:rsid w:val="00F868DC"/>
    <w:rsid w:val="00F87205"/>
    <w:rsid w:val="00F87A81"/>
    <w:rsid w:val="00F87C3E"/>
    <w:rsid w:val="00F90065"/>
    <w:rsid w:val="00F901F4"/>
    <w:rsid w:val="00F91A02"/>
    <w:rsid w:val="00F91EAD"/>
    <w:rsid w:val="00F91F02"/>
    <w:rsid w:val="00F9203F"/>
    <w:rsid w:val="00F931CD"/>
    <w:rsid w:val="00F9322C"/>
    <w:rsid w:val="00F9347E"/>
    <w:rsid w:val="00F9360B"/>
    <w:rsid w:val="00F939FA"/>
    <w:rsid w:val="00F93D26"/>
    <w:rsid w:val="00F9405B"/>
    <w:rsid w:val="00F941A2"/>
    <w:rsid w:val="00F945EF"/>
    <w:rsid w:val="00F959A9"/>
    <w:rsid w:val="00F959BB"/>
    <w:rsid w:val="00F95D9E"/>
    <w:rsid w:val="00F95F02"/>
    <w:rsid w:val="00F96255"/>
    <w:rsid w:val="00F96BA7"/>
    <w:rsid w:val="00F96DC3"/>
    <w:rsid w:val="00F96EFC"/>
    <w:rsid w:val="00FA0011"/>
    <w:rsid w:val="00FA06C6"/>
    <w:rsid w:val="00FA1307"/>
    <w:rsid w:val="00FA19AC"/>
    <w:rsid w:val="00FA2574"/>
    <w:rsid w:val="00FA33E2"/>
    <w:rsid w:val="00FA5F58"/>
    <w:rsid w:val="00FA6D90"/>
    <w:rsid w:val="00FA7110"/>
    <w:rsid w:val="00FB07BE"/>
    <w:rsid w:val="00FB1F77"/>
    <w:rsid w:val="00FB229E"/>
    <w:rsid w:val="00FB302F"/>
    <w:rsid w:val="00FB33CB"/>
    <w:rsid w:val="00FB34F4"/>
    <w:rsid w:val="00FB3589"/>
    <w:rsid w:val="00FB40F3"/>
    <w:rsid w:val="00FB4430"/>
    <w:rsid w:val="00FB6072"/>
    <w:rsid w:val="00FB614C"/>
    <w:rsid w:val="00FB7001"/>
    <w:rsid w:val="00FB718C"/>
    <w:rsid w:val="00FB76EB"/>
    <w:rsid w:val="00FB7F6F"/>
    <w:rsid w:val="00FC06BD"/>
    <w:rsid w:val="00FC1B5C"/>
    <w:rsid w:val="00FC23DE"/>
    <w:rsid w:val="00FC2737"/>
    <w:rsid w:val="00FC2921"/>
    <w:rsid w:val="00FC3987"/>
    <w:rsid w:val="00FC4071"/>
    <w:rsid w:val="00FC4083"/>
    <w:rsid w:val="00FC4781"/>
    <w:rsid w:val="00FC4A43"/>
    <w:rsid w:val="00FC4DEE"/>
    <w:rsid w:val="00FC56F6"/>
    <w:rsid w:val="00FC6053"/>
    <w:rsid w:val="00FC726A"/>
    <w:rsid w:val="00FC7E33"/>
    <w:rsid w:val="00FD075E"/>
    <w:rsid w:val="00FD156B"/>
    <w:rsid w:val="00FD16E3"/>
    <w:rsid w:val="00FD24C9"/>
    <w:rsid w:val="00FD2AEF"/>
    <w:rsid w:val="00FD44A8"/>
    <w:rsid w:val="00FD480F"/>
    <w:rsid w:val="00FD4C6B"/>
    <w:rsid w:val="00FD53DB"/>
    <w:rsid w:val="00FD54A6"/>
    <w:rsid w:val="00FD568B"/>
    <w:rsid w:val="00FD5F5E"/>
    <w:rsid w:val="00FD68D9"/>
    <w:rsid w:val="00FD6A15"/>
    <w:rsid w:val="00FD753C"/>
    <w:rsid w:val="00FD76B0"/>
    <w:rsid w:val="00FD7872"/>
    <w:rsid w:val="00FD7C3D"/>
    <w:rsid w:val="00FE0375"/>
    <w:rsid w:val="00FE0EA3"/>
    <w:rsid w:val="00FE163D"/>
    <w:rsid w:val="00FE1760"/>
    <w:rsid w:val="00FE205C"/>
    <w:rsid w:val="00FE2966"/>
    <w:rsid w:val="00FE2E91"/>
    <w:rsid w:val="00FE337D"/>
    <w:rsid w:val="00FE3BB7"/>
    <w:rsid w:val="00FE3DA6"/>
    <w:rsid w:val="00FE3DEC"/>
    <w:rsid w:val="00FE4153"/>
    <w:rsid w:val="00FE424A"/>
    <w:rsid w:val="00FE4EB8"/>
    <w:rsid w:val="00FE504D"/>
    <w:rsid w:val="00FE5096"/>
    <w:rsid w:val="00FE5302"/>
    <w:rsid w:val="00FE59F7"/>
    <w:rsid w:val="00FE63C1"/>
    <w:rsid w:val="00FE63E9"/>
    <w:rsid w:val="00FE70C1"/>
    <w:rsid w:val="00FE7744"/>
    <w:rsid w:val="00FE79CD"/>
    <w:rsid w:val="00FF0012"/>
    <w:rsid w:val="00FF07B2"/>
    <w:rsid w:val="00FF0A1B"/>
    <w:rsid w:val="00FF14F9"/>
    <w:rsid w:val="00FF1BC8"/>
    <w:rsid w:val="00FF21D0"/>
    <w:rsid w:val="00FF2DD1"/>
    <w:rsid w:val="00FF2EE4"/>
    <w:rsid w:val="00FF35A3"/>
    <w:rsid w:val="00FF3A8F"/>
    <w:rsid w:val="00FF411F"/>
    <w:rsid w:val="00FF4B8B"/>
    <w:rsid w:val="00FF4FB4"/>
    <w:rsid w:val="00FF553F"/>
    <w:rsid w:val="00FF5A2C"/>
    <w:rsid w:val="00FF5F59"/>
    <w:rsid w:val="00FF6215"/>
    <w:rsid w:val="00FF639A"/>
    <w:rsid w:val="00FF63B5"/>
    <w:rsid w:val="00FF658F"/>
    <w:rsid w:val="00FF665B"/>
    <w:rsid w:val="00FF6FCD"/>
    <w:rsid w:val="00FF7D30"/>
    <w:rsid w:val="00FF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  <o:colormru v:ext="edit" colors="#ffc,#cff,#003d5c,#d8780e,#f8a30a,#f418da,#f30"/>
    </o:shapedefaults>
    <o:shapelayout v:ext="edit">
      <o:idmap v:ext="edit" data="2"/>
    </o:shapelayout>
  </w:shapeDefaults>
  <w:decimalSymbol w:val="."/>
  <w:listSeparator w:val=";"/>
  <w14:docId w14:val="04CDC75F"/>
  <w15:docId w15:val="{2E1E52DD-4189-4C1A-9530-670A6F14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pacing w:before="160" w:after="16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Estilo párrafo 1"/>
    <w:qFormat/>
    <w:rsid w:val="003F365F"/>
    <w:pPr>
      <w:autoSpaceDE w:val="0"/>
      <w:autoSpaceDN w:val="0"/>
      <w:adjustRightInd w:val="0"/>
      <w:spacing w:before="0" w:after="0" w:line="360" w:lineRule="auto"/>
    </w:pPr>
    <w:rPr>
      <w:rFonts w:ascii="Arial" w:hAnsi="Arial" w:cs="Arial"/>
    </w:rPr>
  </w:style>
  <w:style w:type="paragraph" w:styleId="Ttulo1">
    <w:name w:val="heading 1"/>
    <w:aliases w:val="SerescoTitulo 1,H1"/>
    <w:basedOn w:val="Normal"/>
    <w:next w:val="Normal"/>
    <w:link w:val="Ttulo1Car"/>
    <w:autoRedefine/>
    <w:uiPriority w:val="9"/>
    <w:qFormat/>
    <w:rsid w:val="00D80006"/>
    <w:pPr>
      <w:keepNext/>
      <w:keepLines/>
      <w:numPr>
        <w:numId w:val="3"/>
      </w:numPr>
      <w:tabs>
        <w:tab w:val="left" w:pos="454"/>
      </w:tabs>
      <w:spacing w:after="240" w:line="276" w:lineRule="auto"/>
      <w:outlineLvl w:val="0"/>
    </w:pPr>
    <w:rPr>
      <w:rFonts w:cstheme="majorBidi"/>
      <w:b/>
      <w:caps/>
      <w:color w:val="E4AD2F"/>
      <w:sz w:val="36"/>
      <w:szCs w:val="32"/>
    </w:rPr>
  </w:style>
  <w:style w:type="paragraph" w:styleId="Ttulo2">
    <w:name w:val="heading 2"/>
    <w:aliases w:val="TITULO,SerescoTitulo2,H2"/>
    <w:basedOn w:val="Normal"/>
    <w:next w:val="Normal"/>
    <w:link w:val="Ttulo2Car"/>
    <w:autoRedefine/>
    <w:uiPriority w:val="9"/>
    <w:unhideWhenUsed/>
    <w:qFormat/>
    <w:rsid w:val="00832DAD"/>
    <w:pPr>
      <w:keepNext/>
      <w:keepLines/>
      <w:numPr>
        <w:ilvl w:val="1"/>
        <w:numId w:val="3"/>
      </w:numPr>
      <w:ind w:left="851" w:hanging="851"/>
      <w:outlineLvl w:val="1"/>
    </w:pPr>
    <w:rPr>
      <w:rFonts w:eastAsiaTheme="majorEastAsia" w:cstheme="majorBidi"/>
      <w:b/>
      <w:color w:val="2A378B"/>
      <w:sz w:val="32"/>
      <w:szCs w:val="26"/>
    </w:rPr>
  </w:style>
  <w:style w:type="paragraph" w:styleId="Ttulo3">
    <w:name w:val="heading 3"/>
    <w:aliases w:val="Car,SerescoTitulo3,Heading 3 Char,H3"/>
    <w:basedOn w:val="Normal"/>
    <w:next w:val="Normal"/>
    <w:link w:val="Ttulo3Car"/>
    <w:autoRedefine/>
    <w:uiPriority w:val="9"/>
    <w:unhideWhenUsed/>
    <w:qFormat/>
    <w:rsid w:val="00A8387E"/>
    <w:pPr>
      <w:keepNext/>
      <w:keepLines/>
      <w:numPr>
        <w:ilvl w:val="2"/>
        <w:numId w:val="3"/>
      </w:numPr>
      <w:spacing w:before="120" w:after="120" w:line="276" w:lineRule="auto"/>
      <w:outlineLvl w:val="2"/>
    </w:pPr>
    <w:rPr>
      <w:rFonts w:eastAsiaTheme="majorEastAsia" w:cstheme="majorBidi"/>
      <w:color w:val="2A378B"/>
      <w:sz w:val="28"/>
      <w:szCs w:val="24"/>
    </w:rPr>
  </w:style>
  <w:style w:type="paragraph" w:styleId="Ttulo4">
    <w:name w:val="heading 4"/>
    <w:aliases w:val="SerescoTitulo4,H4,4,heading 4,41,42,43,44,45,411,421,431,46,412,422,432,47,413,423,433,48,414,424,434,441,451,4111,4211,4311,461,4121,4221,4321,471,4131,4231,4331,49,410,Nivel Enosa 4,Título INDICE,Párrafo,Párrafo1,bl,bb,a.,Heading 51,TOC Titl"/>
    <w:basedOn w:val="Normal"/>
    <w:next w:val="Normal"/>
    <w:link w:val="Ttulo4Car"/>
    <w:autoRedefine/>
    <w:uiPriority w:val="9"/>
    <w:unhideWhenUsed/>
    <w:qFormat/>
    <w:rsid w:val="00832DAD"/>
    <w:pPr>
      <w:keepNext/>
      <w:keepLines/>
      <w:numPr>
        <w:ilvl w:val="3"/>
        <w:numId w:val="3"/>
      </w:numPr>
      <w:spacing w:after="60"/>
      <w:outlineLvl w:val="3"/>
    </w:pPr>
    <w:rPr>
      <w:rFonts w:eastAsiaTheme="majorEastAsia" w:cstheme="majorBidi"/>
      <w:i/>
      <w:iCs/>
      <w:color w:val="2A378B"/>
      <w:sz w:val="24"/>
      <w:shd w:val="clear" w:color="auto" w:fill="FFFFFF"/>
    </w:rPr>
  </w:style>
  <w:style w:type="paragraph" w:styleId="Ttulo5">
    <w:name w:val="heading 5"/>
    <w:aliases w:val="SerescoTitulo5"/>
    <w:basedOn w:val="Normal"/>
    <w:next w:val="Normal"/>
    <w:link w:val="Ttulo5Car"/>
    <w:autoRedefine/>
    <w:uiPriority w:val="9"/>
    <w:unhideWhenUsed/>
    <w:qFormat/>
    <w:rsid w:val="00832DAD"/>
    <w:pPr>
      <w:keepNext/>
      <w:keepLines/>
      <w:numPr>
        <w:ilvl w:val="4"/>
        <w:numId w:val="3"/>
      </w:numPr>
      <w:outlineLvl w:val="4"/>
    </w:pPr>
    <w:rPr>
      <w:rFonts w:eastAsiaTheme="majorEastAsia" w:cstheme="majorBidi"/>
      <w:i/>
      <w:color w:val="2A378B"/>
      <w:shd w:val="clear" w:color="auto" w:fill="FFFFFF"/>
    </w:rPr>
  </w:style>
  <w:style w:type="paragraph" w:styleId="Ttulo6">
    <w:name w:val="heading 6"/>
    <w:aliases w:val="SerescoTitulo6"/>
    <w:basedOn w:val="Normal"/>
    <w:next w:val="Normal"/>
    <w:link w:val="Ttulo6Car"/>
    <w:autoRedefine/>
    <w:uiPriority w:val="9"/>
    <w:unhideWhenUsed/>
    <w:qFormat/>
    <w:rsid w:val="00832DAD"/>
    <w:pPr>
      <w:keepNext/>
      <w:keepLines/>
      <w:numPr>
        <w:ilvl w:val="5"/>
        <w:numId w:val="3"/>
      </w:numPr>
      <w:outlineLvl w:val="5"/>
    </w:pPr>
    <w:rPr>
      <w:rFonts w:eastAsiaTheme="majorEastAsia" w:cstheme="majorBidi"/>
      <w:i/>
      <w:color w:val="92CDDC" w:themeColor="accent5" w:themeTint="99"/>
    </w:rPr>
  </w:style>
  <w:style w:type="paragraph" w:styleId="Ttulo7">
    <w:name w:val="heading 7"/>
    <w:basedOn w:val="Normal"/>
    <w:next w:val="Normal"/>
    <w:link w:val="Ttulo7Car"/>
    <w:uiPriority w:val="9"/>
    <w:unhideWhenUsed/>
    <w:rsid w:val="00832DAD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aliases w:val="TítuloA 8"/>
    <w:basedOn w:val="Normal"/>
    <w:next w:val="Normal"/>
    <w:link w:val="Ttulo8Car"/>
    <w:uiPriority w:val="9"/>
    <w:unhideWhenUsed/>
    <w:qFormat/>
    <w:rsid w:val="00832DAD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832DAD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SerescoTitulo 1 Car,H1 Car"/>
    <w:basedOn w:val="Fuentedeprrafopredeter"/>
    <w:link w:val="Ttulo1"/>
    <w:uiPriority w:val="9"/>
    <w:rsid w:val="00D80006"/>
    <w:rPr>
      <w:rFonts w:ascii="Franklin Gothic Book" w:hAnsi="Franklin Gothic Book" w:cstheme="majorBidi"/>
      <w:b/>
      <w:caps/>
      <w:color w:val="E4AD2F"/>
      <w:sz w:val="36"/>
      <w:szCs w:val="32"/>
    </w:rPr>
  </w:style>
  <w:style w:type="character" w:customStyle="1" w:styleId="Ttulo2Car">
    <w:name w:val="Título 2 Car"/>
    <w:aliases w:val="TITULO Car,SerescoTitulo2 Car,H2 Car"/>
    <w:basedOn w:val="Fuentedeprrafopredeter"/>
    <w:link w:val="Ttulo2"/>
    <w:uiPriority w:val="9"/>
    <w:rsid w:val="00832DAD"/>
    <w:rPr>
      <w:rFonts w:ascii="Franklin Gothic Book" w:eastAsiaTheme="majorEastAsia" w:hAnsi="Franklin Gothic Book" w:cstheme="majorBidi"/>
      <w:b/>
      <w:color w:val="2A378B"/>
      <w:sz w:val="32"/>
      <w:szCs w:val="26"/>
      <w:lang w:eastAsia="en-US"/>
    </w:rPr>
  </w:style>
  <w:style w:type="character" w:customStyle="1" w:styleId="Ttulo3Car">
    <w:name w:val="Título 3 Car"/>
    <w:aliases w:val="Car Car,SerescoTitulo3 Car,Heading 3 Char Car,H3 Car"/>
    <w:basedOn w:val="Fuentedeprrafopredeter"/>
    <w:link w:val="Ttulo3"/>
    <w:uiPriority w:val="9"/>
    <w:rsid w:val="00A8387E"/>
    <w:rPr>
      <w:rFonts w:ascii="Franklin Gothic Book" w:eastAsiaTheme="majorEastAsia" w:hAnsi="Franklin Gothic Book" w:cstheme="majorBidi"/>
      <w:color w:val="2A378B"/>
      <w:sz w:val="28"/>
      <w:szCs w:val="24"/>
      <w:lang w:eastAsia="en-US"/>
    </w:rPr>
  </w:style>
  <w:style w:type="paragraph" w:customStyle="1" w:styleId="Estilo3">
    <w:name w:val="Estilo3"/>
    <w:basedOn w:val="Ttulo1"/>
    <w:rsid w:val="00832DAD"/>
    <w:pPr>
      <w:numPr>
        <w:numId w:val="0"/>
      </w:numPr>
    </w:pPr>
    <w:rPr>
      <w:color w:val="003D5C"/>
      <w:sz w:val="24"/>
    </w:rPr>
  </w:style>
  <w:style w:type="character" w:styleId="Hipervnculo">
    <w:name w:val="Hyperlink"/>
    <w:basedOn w:val="Fuentedeprrafopredeter"/>
    <w:uiPriority w:val="99"/>
    <w:unhideWhenUsed/>
    <w:rsid w:val="00832DA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832DAD"/>
    <w:rPr>
      <w:color w:val="80008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32DAD"/>
    <w:pPr>
      <w:tabs>
        <w:tab w:val="center" w:pos="4252"/>
        <w:tab w:val="right" w:pos="8504"/>
      </w:tabs>
    </w:pPr>
  </w:style>
  <w:style w:type="paragraph" w:styleId="Piedepgina">
    <w:name w:val="footer"/>
    <w:aliases w:val="Pie de página izda"/>
    <w:basedOn w:val="Normal"/>
    <w:link w:val="PiedepginaCar"/>
    <w:uiPriority w:val="99"/>
    <w:unhideWhenUsed/>
    <w:rsid w:val="00832DAD"/>
    <w:pPr>
      <w:tabs>
        <w:tab w:val="center" w:pos="4252"/>
        <w:tab w:val="right" w:pos="8504"/>
      </w:tabs>
    </w:pPr>
  </w:style>
  <w:style w:type="paragraph" w:styleId="Descripcin">
    <w:name w:val="caption"/>
    <w:aliases w:val="my Legend,Char,3559Caption,Légende italique,cap,WHYLESS_caption,Beschriftung Char,Caption Char1 Char,Caption Char Char Char,Caption Char1 Char Char Char,Caption Char Char Char Char Char,Caption Char Char1,Caption Char1 Char Char1,topic,c"/>
    <w:basedOn w:val="Normal"/>
    <w:next w:val="Normal"/>
    <w:link w:val="DescripcinCar"/>
    <w:qFormat/>
    <w:rsid w:val="00832DAD"/>
    <w:pPr>
      <w:jc w:val="center"/>
    </w:pPr>
    <w:rPr>
      <w:bCs/>
      <w:sz w:val="18"/>
    </w:rPr>
  </w:style>
  <w:style w:type="character" w:customStyle="1" w:styleId="DescripcinCar">
    <w:name w:val="Descripción Car"/>
    <w:aliases w:val="my Legend Car,Char Car,3559Caption Car,Légende italique Car,cap Car,WHYLESS_caption Car,Beschriftung Char Car,Caption Char1 Char Car,Caption Char Char Char Car,Caption Char1 Char Char Char Car,Caption Char Char Char Char Char Car,c Car"/>
    <w:basedOn w:val="Fuentedeprrafopredeter"/>
    <w:link w:val="Descripcin"/>
    <w:rsid w:val="00832DAD"/>
    <w:rPr>
      <w:rFonts w:ascii="Franklin Gothic Book" w:eastAsiaTheme="minorHAnsi" w:hAnsi="Franklin Gothic Book" w:cstheme="minorBidi"/>
      <w:bCs/>
      <w:color w:val="404040" w:themeColor="text1" w:themeTint="BF"/>
      <w:sz w:val="18"/>
      <w:szCs w:val="22"/>
      <w:lang w:eastAsia="en-US"/>
    </w:rPr>
  </w:style>
  <w:style w:type="paragraph" w:styleId="Textocomentario">
    <w:name w:val="annotation text"/>
    <w:basedOn w:val="Normal"/>
    <w:link w:val="TextocomentarioCar"/>
    <w:semiHidden/>
    <w:rsid w:val="00832DAD"/>
    <w:rPr>
      <w:rFonts w:ascii="Times New Roman" w:hAnsi="Times New Roman"/>
      <w:lang w:val="es-ES_tradnl"/>
    </w:rPr>
  </w:style>
  <w:style w:type="paragraph" w:customStyle="1" w:styleId="Estndar">
    <w:name w:val="Estándar"/>
    <w:basedOn w:val="Normal"/>
    <w:rsid w:val="00832DAD"/>
    <w:rPr>
      <w:rFonts w:ascii="Verdana" w:hAnsi="Verdana"/>
      <w:snapToGrid w:val="0"/>
      <w:lang w:val="es-ES_tradnl"/>
    </w:rPr>
  </w:style>
  <w:style w:type="paragraph" w:customStyle="1" w:styleId="xl151842">
    <w:name w:val="xl151842"/>
    <w:basedOn w:val="Normal"/>
    <w:semiHidden/>
    <w:rsid w:val="00832DAD"/>
    <w:pPr>
      <w:spacing w:before="100" w:beforeAutospacing="1" w:after="100" w:afterAutospacing="1"/>
      <w:textAlignment w:val="bottom"/>
    </w:pPr>
    <w:rPr>
      <w:lang w:val="es-ES_tradnl"/>
    </w:rPr>
  </w:style>
  <w:style w:type="paragraph" w:customStyle="1" w:styleId="xl381842">
    <w:name w:val="xl381842"/>
    <w:basedOn w:val="Normal"/>
    <w:semiHidden/>
    <w:rsid w:val="00832DA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sz w:val="16"/>
      <w:szCs w:val="16"/>
      <w:lang w:val="es-ES_tradnl"/>
    </w:rPr>
  </w:style>
  <w:style w:type="paragraph" w:customStyle="1" w:styleId="xl421842">
    <w:name w:val="xl421842"/>
    <w:basedOn w:val="Normal"/>
    <w:semiHidden/>
    <w:rsid w:val="00832DA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sz w:val="16"/>
      <w:szCs w:val="16"/>
      <w:lang w:val="es-ES_tradnl"/>
    </w:rPr>
  </w:style>
  <w:style w:type="paragraph" w:customStyle="1" w:styleId="xl451842">
    <w:name w:val="xl451842"/>
    <w:basedOn w:val="Normal"/>
    <w:semiHidden/>
    <w:rsid w:val="00832DAD"/>
    <w:pPr>
      <w:spacing w:before="100" w:beforeAutospacing="1" w:after="100" w:afterAutospacing="1"/>
      <w:jc w:val="center"/>
      <w:textAlignment w:val="bottom"/>
    </w:pPr>
    <w:rPr>
      <w:b/>
      <w:bCs/>
      <w:lang w:val="es-ES_tradnl"/>
    </w:rPr>
  </w:style>
  <w:style w:type="paragraph" w:styleId="Textonotapie">
    <w:name w:val="footnote text"/>
    <w:basedOn w:val="Normal"/>
    <w:link w:val="TextonotapieCar"/>
    <w:autoRedefine/>
    <w:semiHidden/>
    <w:qFormat/>
    <w:rsid w:val="00832DAD"/>
    <w:rPr>
      <w:sz w:val="16"/>
    </w:rPr>
  </w:style>
  <w:style w:type="character" w:styleId="Refdenotaalpie">
    <w:name w:val="footnote reference"/>
    <w:basedOn w:val="Fuentedeprrafopredeter"/>
    <w:semiHidden/>
    <w:rsid w:val="00832DAD"/>
    <w:rPr>
      <w:vertAlign w:val="superscript"/>
    </w:rPr>
  </w:style>
  <w:style w:type="paragraph" w:styleId="Textoindependiente3">
    <w:name w:val="Body Text 3"/>
    <w:basedOn w:val="Normal"/>
    <w:link w:val="Textoindependiente3Car"/>
    <w:rsid w:val="00832DAD"/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832DAD"/>
    <w:rPr>
      <w:rFonts w:ascii="Franklin Gothic Book" w:eastAsiaTheme="minorHAnsi" w:hAnsi="Franklin Gothic Book" w:cstheme="minorBidi"/>
      <w:color w:val="404040" w:themeColor="text1" w:themeTint="BF"/>
      <w:sz w:val="16"/>
      <w:szCs w:val="16"/>
      <w:lang w:eastAsia="en-US"/>
    </w:rPr>
  </w:style>
  <w:style w:type="paragraph" w:styleId="Textoindependiente">
    <w:name w:val="Body Text"/>
    <w:aliases w:val="Body"/>
    <w:basedOn w:val="Normal"/>
    <w:link w:val="TextoindependienteCar"/>
    <w:rsid w:val="00832DAD"/>
  </w:style>
  <w:style w:type="character" w:styleId="Textoennegrita">
    <w:name w:val="Strong"/>
    <w:uiPriority w:val="22"/>
    <w:rsid w:val="00832DAD"/>
    <w:rPr>
      <w:rFonts w:ascii="Corbel" w:hAnsi="Corbel"/>
      <w:b/>
      <w:bCs/>
      <w:color w:val="404040" w:themeColor="text1" w:themeTint="BF"/>
      <w:sz w:val="20"/>
    </w:rPr>
  </w:style>
  <w:style w:type="paragraph" w:styleId="Textoindependiente2">
    <w:name w:val="Body Text 2"/>
    <w:basedOn w:val="Normal"/>
    <w:rsid w:val="00832DAD"/>
    <w:pPr>
      <w:spacing w:line="480" w:lineRule="auto"/>
    </w:pPr>
  </w:style>
  <w:style w:type="paragraph" w:customStyle="1" w:styleId="xl431842">
    <w:name w:val="xl431842"/>
    <w:basedOn w:val="Normal"/>
    <w:semiHidden/>
    <w:rsid w:val="00832DA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lang w:val="es-ES_tradnl"/>
    </w:rPr>
  </w:style>
  <w:style w:type="paragraph" w:styleId="Sangra2detindependiente">
    <w:name w:val="Body Text Indent 2"/>
    <w:basedOn w:val="Normal"/>
    <w:rsid w:val="00832DAD"/>
    <w:pPr>
      <w:spacing w:line="480" w:lineRule="auto"/>
      <w:ind w:left="283"/>
    </w:pPr>
  </w:style>
  <w:style w:type="paragraph" w:customStyle="1" w:styleId="Estilo2">
    <w:name w:val="Estilo2"/>
    <w:basedOn w:val="Ttulo1"/>
    <w:rsid w:val="00832DAD"/>
    <w:pPr>
      <w:numPr>
        <w:numId w:val="0"/>
      </w:numPr>
    </w:pPr>
    <w:rPr>
      <w:color w:val="003D5C"/>
      <w:sz w:val="24"/>
    </w:rPr>
  </w:style>
  <w:style w:type="paragraph" w:customStyle="1" w:styleId="EstiloEpgrafeNegrita">
    <w:name w:val="Estilo Epígrafe + Negrita"/>
    <w:basedOn w:val="Descripcin"/>
    <w:link w:val="EstiloEpgrafeNegritaCar"/>
    <w:rsid w:val="00832DAD"/>
  </w:style>
  <w:style w:type="character" w:customStyle="1" w:styleId="EstiloEpgrafeNegritaCar">
    <w:name w:val="Estilo Epígrafe + Negrita Car"/>
    <w:basedOn w:val="DescripcinCar"/>
    <w:link w:val="EstiloEpgrafeNegrita"/>
    <w:rsid w:val="00832DAD"/>
    <w:rPr>
      <w:rFonts w:ascii="Franklin Gothic Book" w:eastAsiaTheme="minorHAnsi" w:hAnsi="Franklin Gothic Book" w:cstheme="minorBidi"/>
      <w:bCs/>
      <w:color w:val="404040" w:themeColor="text1" w:themeTint="BF"/>
      <w:sz w:val="18"/>
      <w:szCs w:val="22"/>
      <w:lang w:eastAsia="en-US"/>
    </w:rPr>
  </w:style>
  <w:style w:type="paragraph" w:styleId="Ttulo">
    <w:name w:val="Title"/>
    <w:basedOn w:val="Normal"/>
    <w:autoRedefine/>
    <w:qFormat/>
    <w:rsid w:val="00832DAD"/>
    <w:pPr>
      <w:jc w:val="center"/>
    </w:pPr>
    <w:rPr>
      <w:color w:val="2A378B"/>
      <w:sz w:val="28"/>
      <w:lang w:val="es-ES_tradnl"/>
    </w:rPr>
  </w:style>
  <w:style w:type="table" w:styleId="Tablaconcuadrcula">
    <w:name w:val="Table Grid"/>
    <w:basedOn w:val="Tablanormal"/>
    <w:uiPriority w:val="39"/>
    <w:rsid w:val="00832DA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32DA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rsid w:val="00832DAD"/>
    <w:pPr>
      <w:tabs>
        <w:tab w:val="left" w:pos="454"/>
        <w:tab w:val="right" w:leader="dot" w:pos="10206"/>
      </w:tabs>
    </w:pPr>
    <w:rPr>
      <w:rFonts w:cs="Times New Roman"/>
      <w:b/>
      <w:caps/>
      <w:color w:val="E4AD2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32DAD"/>
    <w:pPr>
      <w:tabs>
        <w:tab w:val="left" w:pos="851"/>
        <w:tab w:val="right" w:leader="dot" w:pos="10206"/>
      </w:tabs>
    </w:pPr>
    <w:rPr>
      <w:b/>
      <w:bCs/>
      <w:noProof/>
      <w:color w:val="2A378B"/>
    </w:rPr>
  </w:style>
  <w:style w:type="paragraph" w:styleId="TDC3">
    <w:name w:val="toc 3"/>
    <w:basedOn w:val="Normal"/>
    <w:next w:val="Normal"/>
    <w:autoRedefine/>
    <w:uiPriority w:val="39"/>
    <w:unhideWhenUsed/>
    <w:rsid w:val="00832DAD"/>
    <w:pPr>
      <w:tabs>
        <w:tab w:val="left" w:pos="1134"/>
        <w:tab w:val="right" w:pos="1701"/>
        <w:tab w:val="right" w:leader="dot" w:pos="10206"/>
      </w:tabs>
    </w:pPr>
    <w:rPr>
      <w:rFonts w:eastAsiaTheme="minorEastAsia"/>
      <w:noProof/>
    </w:rPr>
  </w:style>
  <w:style w:type="paragraph" w:styleId="TDC4">
    <w:name w:val="toc 4"/>
    <w:basedOn w:val="Normal"/>
    <w:next w:val="Normal"/>
    <w:autoRedefine/>
    <w:uiPriority w:val="39"/>
    <w:unhideWhenUsed/>
    <w:rsid w:val="00832DAD"/>
    <w:pPr>
      <w:tabs>
        <w:tab w:val="right" w:leader="dot" w:pos="10206"/>
      </w:tabs>
      <w:spacing w:after="60"/>
      <w:ind w:left="3005" w:hanging="907"/>
      <w:outlineLvl w:val="3"/>
    </w:pPr>
    <w:rPr>
      <w:rFonts w:eastAsiaTheme="minorEastAsia"/>
      <w:i/>
      <w:color w:val="2A378B"/>
      <w:sz w:val="24"/>
    </w:rPr>
  </w:style>
  <w:style w:type="paragraph" w:styleId="TDC5">
    <w:name w:val="toc 5"/>
    <w:basedOn w:val="Normal"/>
    <w:next w:val="Normal"/>
    <w:autoRedefine/>
    <w:uiPriority w:val="39"/>
    <w:unhideWhenUsed/>
    <w:rsid w:val="00832DAD"/>
    <w:pPr>
      <w:tabs>
        <w:tab w:val="right" w:leader="dot" w:pos="10206"/>
      </w:tabs>
      <w:ind w:left="3912" w:hanging="907"/>
      <w:outlineLvl w:val="4"/>
    </w:pPr>
    <w:rPr>
      <w:rFonts w:eastAsiaTheme="minorEastAsia"/>
      <w:i/>
      <w:color w:val="2A378B"/>
    </w:rPr>
  </w:style>
  <w:style w:type="paragraph" w:styleId="TDC6">
    <w:name w:val="toc 6"/>
    <w:basedOn w:val="Normal"/>
    <w:next w:val="Normal"/>
    <w:autoRedefine/>
    <w:uiPriority w:val="39"/>
    <w:unhideWhenUsed/>
    <w:rsid w:val="00832DAD"/>
    <w:pPr>
      <w:tabs>
        <w:tab w:val="right" w:leader="dot" w:pos="10206"/>
      </w:tabs>
      <w:ind w:left="4933" w:hanging="1021"/>
      <w:outlineLvl w:val="5"/>
    </w:pPr>
    <w:rPr>
      <w:rFonts w:eastAsiaTheme="minorEastAsia"/>
      <w:i/>
      <w:color w:val="8EAADB"/>
    </w:rPr>
  </w:style>
  <w:style w:type="paragraph" w:styleId="TDC7">
    <w:name w:val="toc 7"/>
    <w:basedOn w:val="Normal"/>
    <w:next w:val="Normal"/>
    <w:autoRedefine/>
    <w:uiPriority w:val="39"/>
    <w:unhideWhenUsed/>
    <w:rsid w:val="00832DAD"/>
    <w:pPr>
      <w:spacing w:after="100"/>
      <w:ind w:left="1320"/>
    </w:pPr>
    <w:rPr>
      <w:rFonts w:eastAsiaTheme="minorEastAsia"/>
      <w:sz w:val="22"/>
    </w:rPr>
  </w:style>
  <w:style w:type="paragraph" w:styleId="TDC8">
    <w:name w:val="toc 8"/>
    <w:basedOn w:val="Normal"/>
    <w:next w:val="Normal"/>
    <w:autoRedefine/>
    <w:uiPriority w:val="39"/>
    <w:unhideWhenUsed/>
    <w:rsid w:val="00832DAD"/>
    <w:pPr>
      <w:spacing w:after="100"/>
      <w:ind w:left="1540"/>
    </w:pPr>
    <w:rPr>
      <w:rFonts w:eastAsiaTheme="minorEastAsia"/>
      <w:sz w:val="22"/>
    </w:rPr>
  </w:style>
  <w:style w:type="paragraph" w:styleId="TDC9">
    <w:name w:val="toc 9"/>
    <w:basedOn w:val="Normal"/>
    <w:next w:val="Normal"/>
    <w:autoRedefine/>
    <w:uiPriority w:val="39"/>
    <w:unhideWhenUsed/>
    <w:rsid w:val="00832DAD"/>
    <w:pPr>
      <w:spacing w:after="100"/>
      <w:ind w:left="1760"/>
    </w:pPr>
    <w:rPr>
      <w:rFonts w:eastAsiaTheme="minorEastAsia"/>
      <w:sz w:val="22"/>
    </w:rPr>
  </w:style>
  <w:style w:type="paragraph" w:styleId="Tabladeilustraciones">
    <w:name w:val="table of figures"/>
    <w:basedOn w:val="Normal"/>
    <w:next w:val="Normal"/>
    <w:uiPriority w:val="99"/>
    <w:rsid w:val="00832DAD"/>
    <w:pPr>
      <w:tabs>
        <w:tab w:val="right" w:leader="dot" w:pos="8777"/>
      </w:tabs>
      <w:ind w:left="403" w:hanging="403"/>
    </w:pPr>
    <w:rPr>
      <w:noProof/>
    </w:rPr>
  </w:style>
  <w:style w:type="paragraph" w:customStyle="1" w:styleId="EstiloEpgrafe11ptSinNegritaCentrado">
    <w:name w:val="Estilo Epígrafe + 11 pt Sin Negrita Centrado"/>
    <w:basedOn w:val="Descripcin"/>
    <w:next w:val="Normal"/>
    <w:link w:val="EstiloEpgrafe11ptSinNegritaCentradoCar"/>
    <w:semiHidden/>
    <w:rsid w:val="00832DAD"/>
    <w:rPr>
      <w:b/>
      <w:bCs w:val="0"/>
    </w:rPr>
  </w:style>
  <w:style w:type="character" w:customStyle="1" w:styleId="EstiloEpgrafe11ptSinNegritaCentradoCar">
    <w:name w:val="Estilo Epígrafe + 11 pt Sin Negrita Centrado Car"/>
    <w:basedOn w:val="DescripcinCar"/>
    <w:link w:val="EstiloEpgrafe11ptSinNegritaCentrado"/>
    <w:semiHidden/>
    <w:rsid w:val="00832DAD"/>
    <w:rPr>
      <w:rFonts w:ascii="Franklin Gothic Book" w:eastAsiaTheme="minorHAnsi" w:hAnsi="Franklin Gothic Book" w:cstheme="minorBidi"/>
      <w:b/>
      <w:bCs w:val="0"/>
      <w:color w:val="404040" w:themeColor="text1" w:themeTint="BF"/>
      <w:sz w:val="18"/>
      <w:szCs w:val="22"/>
      <w:lang w:eastAsia="en-US"/>
    </w:rPr>
  </w:style>
  <w:style w:type="paragraph" w:customStyle="1" w:styleId="Estilo1">
    <w:name w:val="Estilo1"/>
    <w:basedOn w:val="Normal"/>
    <w:rsid w:val="00832DAD"/>
    <w:rPr>
      <w:b/>
      <w:bCs/>
      <w:color w:val="FFFFFF" w:themeColor="background1"/>
    </w:rPr>
  </w:style>
  <w:style w:type="paragraph" w:styleId="Textosinformato">
    <w:name w:val="Plain Text"/>
    <w:basedOn w:val="Normal"/>
    <w:link w:val="TextosinformatoCar"/>
    <w:rsid w:val="00832DAD"/>
    <w:rPr>
      <w:rFonts w:ascii="Courier New" w:hAnsi="Courier New"/>
    </w:rPr>
  </w:style>
  <w:style w:type="character" w:customStyle="1" w:styleId="TextosinformatoCar">
    <w:name w:val="Texto sin formato Car"/>
    <w:basedOn w:val="Fuentedeprrafopredeter"/>
    <w:link w:val="Textosinformato"/>
    <w:rsid w:val="00832DAD"/>
    <w:rPr>
      <w:rFonts w:ascii="Courier New" w:eastAsiaTheme="minorHAnsi" w:hAnsi="Courier New" w:cstheme="minorBidi"/>
      <w:color w:val="404040" w:themeColor="text1" w:themeTint="BF"/>
      <w:szCs w:val="22"/>
      <w:lang w:eastAsia="en-US"/>
    </w:rPr>
  </w:style>
  <w:style w:type="paragraph" w:styleId="Sangra3detindependiente">
    <w:name w:val="Body Text Indent 3"/>
    <w:basedOn w:val="Normal"/>
    <w:rsid w:val="00832DAD"/>
    <w:pPr>
      <w:ind w:left="1418" w:hanging="284"/>
    </w:pPr>
  </w:style>
  <w:style w:type="paragraph" w:customStyle="1" w:styleId="NormalText">
    <w:name w:val="Normal Text"/>
    <w:rsid w:val="00832DAD"/>
    <w:pPr>
      <w:autoSpaceDE w:val="0"/>
      <w:autoSpaceDN w:val="0"/>
      <w:adjustRightInd w:val="0"/>
      <w:spacing w:before="240" w:after="240"/>
      <w:ind w:left="578" w:hanging="578"/>
    </w:pPr>
    <w:rPr>
      <w:rFonts w:ascii="Arial" w:hAnsi="Arial"/>
      <w:sz w:val="24"/>
      <w:szCs w:val="24"/>
    </w:rPr>
  </w:style>
  <w:style w:type="table" w:styleId="Tablaclsica3">
    <w:name w:val="Table Classic 3"/>
    <w:basedOn w:val="Tablanormal"/>
    <w:rsid w:val="00832DAD"/>
    <w:pPr>
      <w:spacing w:before="240" w:after="240" w:line="360" w:lineRule="auto"/>
      <w:ind w:left="578" w:hanging="578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32DAD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rsid w:val="00832DAD"/>
    <w:pPr>
      <w:ind w:left="283"/>
    </w:pPr>
  </w:style>
  <w:style w:type="paragraph" w:customStyle="1" w:styleId="Parrafo">
    <w:name w:val="Parrafo"/>
    <w:basedOn w:val="Normal"/>
    <w:rsid w:val="00832DAD"/>
    <w:pPr>
      <w:spacing w:before="120"/>
      <w:ind w:left="425" w:right="731"/>
    </w:pPr>
    <w:rPr>
      <w:rFonts w:ascii="Arial Narrow" w:hAnsi="Arial Narrow"/>
      <w:snapToGrid w:val="0"/>
      <w:szCs w:val="24"/>
    </w:rPr>
  </w:style>
  <w:style w:type="paragraph" w:styleId="Textodebloque">
    <w:name w:val="Block Text"/>
    <w:basedOn w:val="Normal"/>
    <w:rsid w:val="00832DAD"/>
    <w:pPr>
      <w:widowControl w:val="0"/>
      <w:ind w:left="1418" w:right="-71"/>
    </w:pPr>
    <w:rPr>
      <w:lang w:val="es-ES_tradnl"/>
    </w:rPr>
  </w:style>
  <w:style w:type="paragraph" w:customStyle="1" w:styleId="EstiloEpgrafe9ptCentrado">
    <w:name w:val="Estilo Epígrafe + 9 pt Centrado"/>
    <w:basedOn w:val="Descripcin"/>
    <w:rsid w:val="00832DAD"/>
    <w:rPr>
      <w:b/>
    </w:rPr>
  </w:style>
  <w:style w:type="paragraph" w:customStyle="1" w:styleId="EstiloEpgrafe9ptSinNegrita">
    <w:name w:val="Estilo Epígrafe + 9 pt Sin Negrita"/>
    <w:basedOn w:val="Descripcin"/>
    <w:link w:val="EstiloEpgrafe9ptSinNegritaCar"/>
    <w:rsid w:val="00832DAD"/>
    <w:rPr>
      <w:b/>
      <w:bCs w:val="0"/>
    </w:rPr>
  </w:style>
  <w:style w:type="character" w:customStyle="1" w:styleId="EstiloEpgrafe9ptSinNegritaCar">
    <w:name w:val="Estilo Epígrafe + 9 pt Sin Negrita Car"/>
    <w:basedOn w:val="DescripcinCar"/>
    <w:link w:val="EstiloEpgrafe9ptSinNegrita"/>
    <w:rsid w:val="00832DAD"/>
    <w:rPr>
      <w:rFonts w:ascii="Franklin Gothic Book" w:eastAsiaTheme="minorHAnsi" w:hAnsi="Franklin Gothic Book" w:cstheme="minorBidi"/>
      <w:b/>
      <w:bCs w:val="0"/>
      <w:color w:val="404040" w:themeColor="text1" w:themeTint="BF"/>
      <w:sz w:val="18"/>
      <w:szCs w:val="22"/>
      <w:lang w:eastAsia="en-US"/>
    </w:rPr>
  </w:style>
  <w:style w:type="paragraph" w:customStyle="1" w:styleId="EstiloEpgrafe9ptSinNegritaCursivaSubrayadoCentrado">
    <w:name w:val="Estilo Epígrafe + 9 pt Sin Negrita Cursiva Subrayado Centrado"/>
    <w:basedOn w:val="Descripcin"/>
    <w:rsid w:val="00832DAD"/>
    <w:rPr>
      <w:b/>
      <w:bCs w:val="0"/>
      <w:iCs/>
    </w:rPr>
  </w:style>
  <w:style w:type="paragraph" w:customStyle="1" w:styleId="EstiloEstiloEpgrafe11ptSinNegritaCentradoNegro">
    <w:name w:val="Estilo Estilo Epígrafe + 11 pt Sin Negrita Centrado + Negro"/>
    <w:basedOn w:val="EstiloEpgrafe11ptSinNegritaCentrado"/>
    <w:link w:val="EstiloEstiloEpgrafe11ptSinNegritaCentradoNegroCar"/>
    <w:rsid w:val="00832DAD"/>
    <w:rPr>
      <w:color w:val="000000"/>
    </w:rPr>
  </w:style>
  <w:style w:type="character" w:customStyle="1" w:styleId="EstiloEstiloEpgrafe11ptSinNegritaCentradoNegroCar">
    <w:name w:val="Estilo Estilo Epígrafe + 11 pt Sin Negrita Centrado + Negro Car"/>
    <w:basedOn w:val="EstiloEpgrafe11ptSinNegritaCentradoCar"/>
    <w:link w:val="EstiloEstiloEpgrafe11ptSinNegritaCentradoNegro"/>
    <w:rsid w:val="00832DAD"/>
    <w:rPr>
      <w:rFonts w:ascii="Franklin Gothic Book" w:eastAsiaTheme="minorHAnsi" w:hAnsi="Franklin Gothic Book" w:cstheme="minorBidi"/>
      <w:b/>
      <w:bCs w:val="0"/>
      <w:color w:val="000000"/>
      <w:sz w:val="18"/>
      <w:szCs w:val="22"/>
      <w:lang w:eastAsia="en-US"/>
    </w:rPr>
  </w:style>
  <w:style w:type="paragraph" w:customStyle="1" w:styleId="Default">
    <w:name w:val="Default"/>
    <w:rsid w:val="00832DAD"/>
    <w:pPr>
      <w:autoSpaceDE w:val="0"/>
      <w:autoSpaceDN w:val="0"/>
      <w:adjustRightInd w:val="0"/>
    </w:pPr>
    <w:rPr>
      <w:rFonts w:ascii="Verdana" w:eastAsiaTheme="minorHAnsi" w:hAnsi="Verdana" w:cs="Verdana"/>
      <w:color w:val="000000"/>
      <w:sz w:val="24"/>
      <w:szCs w:val="24"/>
      <w:lang w:eastAsia="en-US"/>
    </w:rPr>
  </w:style>
  <w:style w:type="paragraph" w:customStyle="1" w:styleId="Guinxx">
    <w:name w:val="Guión x.x"/>
    <w:basedOn w:val="Default"/>
    <w:next w:val="Default"/>
    <w:rsid w:val="00832DAD"/>
    <w:pPr>
      <w:spacing w:before="120"/>
    </w:pPr>
    <w:rPr>
      <w:rFonts w:cs="Times New Roman"/>
      <w:color w:val="auto"/>
    </w:rPr>
  </w:style>
  <w:style w:type="paragraph" w:styleId="Subttulo">
    <w:name w:val="Subtitle"/>
    <w:basedOn w:val="Normal"/>
    <w:qFormat/>
    <w:rsid w:val="00832DAD"/>
    <w:rPr>
      <w:rFonts w:ascii="Courier New" w:hAnsi="Courier New"/>
      <w:b/>
      <w:sz w:val="32"/>
      <w:lang w:val="es-ES_tradnl"/>
    </w:rPr>
  </w:style>
  <w:style w:type="paragraph" w:styleId="Prrafodelista">
    <w:name w:val="List Paragraph"/>
    <w:aliases w:val="Bullet 1,Use Case List Paragraph,Title 4,titulo 5"/>
    <w:basedOn w:val="Normal"/>
    <w:link w:val="PrrafodelistaCar"/>
    <w:uiPriority w:val="34"/>
    <w:qFormat/>
    <w:rsid w:val="00832DAD"/>
    <w:pPr>
      <w:ind w:left="720"/>
      <w:contextualSpacing/>
    </w:pPr>
  </w:style>
  <w:style w:type="character" w:styleId="Nmerodepgina">
    <w:name w:val="page number"/>
    <w:basedOn w:val="Fuentedeprrafopredeter"/>
    <w:rsid w:val="00832DAD"/>
  </w:style>
  <w:style w:type="character" w:customStyle="1" w:styleId="EstiloNegritaColorpersonalizadoRGB0">
    <w:name w:val="Estilo Negrita Color personalizado(RGB(0"/>
    <w:aliases w:val="61,92))"/>
    <w:basedOn w:val="Fuentedeprrafopredeter"/>
    <w:rsid w:val="00832DAD"/>
    <w:rPr>
      <w:b/>
      <w:bCs/>
      <w:color w:val="2E0099"/>
    </w:rPr>
  </w:style>
  <w:style w:type="paragraph" w:customStyle="1" w:styleId="FR1">
    <w:name w:val="FR1"/>
    <w:rsid w:val="00832DAD"/>
    <w:pPr>
      <w:widowControl w:val="0"/>
      <w:autoSpaceDE w:val="0"/>
      <w:autoSpaceDN w:val="0"/>
      <w:adjustRightInd w:val="0"/>
      <w:spacing w:before="240" w:after="240"/>
      <w:ind w:left="578" w:hanging="578"/>
    </w:pPr>
    <w:rPr>
      <w:b/>
      <w:bCs/>
      <w:lang w:val="es-ES_tradnl"/>
    </w:rPr>
  </w:style>
  <w:style w:type="character" w:styleId="nfasis">
    <w:name w:val="Emphasis"/>
    <w:basedOn w:val="Fuentedeprrafopredeter"/>
    <w:qFormat/>
    <w:rsid w:val="00832DAD"/>
    <w:rPr>
      <w:i/>
      <w:iCs/>
    </w:rPr>
  </w:style>
  <w:style w:type="paragraph" w:customStyle="1" w:styleId="Textoindependiente31">
    <w:name w:val="Texto independiente 31"/>
    <w:basedOn w:val="Normal"/>
    <w:rsid w:val="00832DAD"/>
  </w:style>
  <w:style w:type="paragraph" w:styleId="Listaconvietas2">
    <w:name w:val="List Bullet 2"/>
    <w:basedOn w:val="Listaconvietas"/>
    <w:autoRedefine/>
    <w:rsid w:val="00832DAD"/>
    <w:pPr>
      <w:tabs>
        <w:tab w:val="clear" w:pos="360"/>
      </w:tabs>
      <w:spacing w:line="240" w:lineRule="atLeast"/>
      <w:ind w:left="1080" w:right="720"/>
      <w:jc w:val="both"/>
    </w:pPr>
    <w:rPr>
      <w:rFonts w:ascii="Garamond" w:hAnsi="Garamond"/>
      <w:szCs w:val="20"/>
      <w:lang w:val="es-ES_tradnl"/>
    </w:rPr>
  </w:style>
  <w:style w:type="paragraph" w:styleId="Listaconvietas">
    <w:name w:val="List Bullet"/>
    <w:basedOn w:val="Normal"/>
    <w:autoRedefine/>
    <w:rsid w:val="00832DAD"/>
    <w:pPr>
      <w:tabs>
        <w:tab w:val="num" w:pos="360"/>
      </w:tabs>
      <w:ind w:left="360" w:hanging="360"/>
    </w:pPr>
    <w:rPr>
      <w:rFonts w:ascii="Times New Roman" w:hAnsi="Times New Roman"/>
      <w:szCs w:val="24"/>
    </w:rPr>
  </w:style>
  <w:style w:type="paragraph" w:customStyle="1" w:styleId="SUBTITULO1">
    <w:name w:val="SUBTITULO 1"/>
    <w:basedOn w:val="Subttulo"/>
    <w:rsid w:val="00832DAD"/>
    <w:pPr>
      <w:keepNext/>
      <w:keepLines/>
      <w:ind w:left="1077" w:right="2160"/>
    </w:pPr>
    <w:rPr>
      <w:rFonts w:ascii="Arial" w:hAnsi="Arial"/>
      <w:i/>
      <w:kern w:val="28"/>
      <w:sz w:val="24"/>
    </w:rPr>
  </w:style>
  <w:style w:type="paragraph" w:customStyle="1" w:styleId="Encabezadodeseccin">
    <w:name w:val="Encabezado de sección"/>
    <w:basedOn w:val="Ttulo1"/>
    <w:rsid w:val="00832DAD"/>
    <w:pPr>
      <w:numPr>
        <w:numId w:val="0"/>
      </w:numPr>
      <w:shd w:val="pct10" w:color="auto" w:fill="auto"/>
      <w:spacing w:before="220" w:after="220" w:line="280" w:lineRule="atLeast"/>
      <w:ind w:firstLine="1080"/>
    </w:pPr>
    <w:rPr>
      <w:rFonts w:cs="Times New Roman"/>
      <w:bCs/>
      <w:caps w:val="0"/>
      <w:color w:val="auto"/>
      <w:spacing w:val="-10"/>
      <w:kern w:val="28"/>
      <w:position w:val="6"/>
      <w:sz w:val="24"/>
      <w:szCs w:val="20"/>
    </w:rPr>
  </w:style>
  <w:style w:type="character" w:customStyle="1" w:styleId="Estilo">
    <w:name w:val="Estilo"/>
    <w:basedOn w:val="Fuentedeprrafopredeter"/>
    <w:rsid w:val="00832DAD"/>
    <w:rPr>
      <w:b/>
      <w:bCs/>
      <w:color w:val="2E0099"/>
      <w:sz w:val="24"/>
    </w:rPr>
  </w:style>
  <w:style w:type="paragraph" w:customStyle="1" w:styleId="EstiloIzquierda063cm">
    <w:name w:val="Estilo Izquierda:  063 cm"/>
    <w:basedOn w:val="Normal"/>
    <w:rsid w:val="00832DAD"/>
    <w:pPr>
      <w:shd w:val="clear" w:color="auto" w:fill="2E0099"/>
      <w:ind w:left="360"/>
    </w:pPr>
  </w:style>
  <w:style w:type="character" w:customStyle="1" w:styleId="EstiloNegritaColorpersonalizadoRGB42">
    <w:name w:val="Estilo Negrita Color personalizado(RGB(42"/>
    <w:aliases w:val="55,139))"/>
    <w:basedOn w:val="Fuentedeprrafopredeter"/>
    <w:rsid w:val="00832DAD"/>
    <w:rPr>
      <w:b/>
      <w:bCs/>
      <w:color w:val="2E0099"/>
    </w:rPr>
  </w:style>
  <w:style w:type="character" w:styleId="Refdecomentario">
    <w:name w:val="annotation reference"/>
    <w:basedOn w:val="Fuentedeprrafopredeter"/>
    <w:semiHidden/>
    <w:rsid w:val="00832DA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832DAD"/>
    <w:rPr>
      <w:rFonts w:ascii="Arial" w:hAnsi="Arial"/>
      <w:b/>
      <w:bCs/>
      <w:lang w:val="es-ES"/>
    </w:rPr>
  </w:style>
  <w:style w:type="paragraph" w:customStyle="1" w:styleId="InteriorTabla">
    <w:name w:val="InteriorTabla"/>
    <w:basedOn w:val="Default"/>
    <w:next w:val="Default"/>
    <w:rsid w:val="00832DAD"/>
    <w:pPr>
      <w:spacing w:before="100" w:after="100"/>
    </w:pPr>
    <w:rPr>
      <w:rFonts w:ascii="Arial" w:hAnsi="Arial" w:cs="Times New Roman"/>
      <w:color w:val="auto"/>
    </w:rPr>
  </w:style>
  <w:style w:type="paragraph" w:customStyle="1" w:styleId="Enumerado">
    <w:name w:val="Enumerado"/>
    <w:basedOn w:val="Default"/>
    <w:next w:val="Default"/>
    <w:rsid w:val="00832DAD"/>
    <w:rPr>
      <w:rFonts w:ascii="Arial" w:hAnsi="Arial" w:cs="Times New Roman"/>
      <w:color w:val="auto"/>
    </w:rPr>
  </w:style>
  <w:style w:type="paragraph" w:customStyle="1" w:styleId="Norl">
    <w:name w:val="Norl"/>
    <w:basedOn w:val="Ttulo2"/>
    <w:rsid w:val="00832DAD"/>
    <w:rPr>
      <w:b w:val="0"/>
      <w:iCs/>
    </w:rPr>
  </w:style>
  <w:style w:type="paragraph" w:styleId="TtuloTDC">
    <w:name w:val="TOC Heading"/>
    <w:basedOn w:val="Ttulo1"/>
    <w:next w:val="Normal"/>
    <w:uiPriority w:val="39"/>
    <w:unhideWhenUsed/>
    <w:qFormat/>
    <w:rsid w:val="00832DAD"/>
    <w:pPr>
      <w:outlineLvl w:val="9"/>
    </w:pPr>
  </w:style>
  <w:style w:type="paragraph" w:customStyle="1" w:styleId="NormalDOV">
    <w:name w:val="Normal_DOV"/>
    <w:basedOn w:val="Normal"/>
    <w:rsid w:val="00832DAD"/>
    <w:pPr>
      <w:ind w:firstLine="567"/>
    </w:pPr>
    <w:rPr>
      <w:szCs w:val="24"/>
    </w:rPr>
  </w:style>
  <w:style w:type="character" w:customStyle="1" w:styleId="textos1">
    <w:name w:val="textos1"/>
    <w:basedOn w:val="Fuentedeprrafopredeter"/>
    <w:rsid w:val="00832DAD"/>
    <w:rPr>
      <w:rFonts w:ascii="Arial" w:hAnsi="Arial" w:cs="Arial" w:hint="default"/>
      <w:color w:val="666666"/>
      <w:sz w:val="18"/>
      <w:szCs w:val="18"/>
    </w:rPr>
  </w:style>
  <w:style w:type="paragraph" w:styleId="Textonotaalfinal">
    <w:name w:val="endnote text"/>
    <w:basedOn w:val="Normal"/>
    <w:link w:val="TextonotaalfinalCar"/>
    <w:rsid w:val="00832DAD"/>
  </w:style>
  <w:style w:type="character" w:customStyle="1" w:styleId="TextonotaalfinalCar">
    <w:name w:val="Texto nota al final Car"/>
    <w:basedOn w:val="Fuentedeprrafopredeter"/>
    <w:link w:val="Textonotaalfinal"/>
    <w:rsid w:val="00832DAD"/>
    <w:rPr>
      <w:rFonts w:ascii="Franklin Gothic Book" w:eastAsiaTheme="minorHAnsi" w:hAnsi="Franklin Gothic Book" w:cstheme="minorBidi"/>
      <w:color w:val="404040" w:themeColor="text1" w:themeTint="BF"/>
      <w:szCs w:val="22"/>
      <w:lang w:eastAsia="en-US"/>
    </w:rPr>
  </w:style>
  <w:style w:type="character" w:styleId="Refdenotaalfinal">
    <w:name w:val="endnote reference"/>
    <w:basedOn w:val="Fuentedeprrafopredeter"/>
    <w:rsid w:val="00832DAD"/>
    <w:rPr>
      <w:vertAlign w:val="superscript"/>
    </w:rPr>
  </w:style>
  <w:style w:type="character" w:customStyle="1" w:styleId="Ttulo1Car1">
    <w:name w:val="Título 1 Car1"/>
    <w:basedOn w:val="Fuentedeprrafopredeter"/>
    <w:rsid w:val="00832DAD"/>
    <w:rPr>
      <w:rFonts w:ascii="Arial" w:hAnsi="Arial" w:cs="Arial"/>
      <w:b/>
      <w:bCs/>
      <w:caps/>
      <w:color w:val="2E0099"/>
      <w:kern w:val="32"/>
      <w:szCs w:val="32"/>
      <w:lang w:val="es-ES" w:eastAsia="es-ES" w:bidi="ar-SA"/>
    </w:rPr>
  </w:style>
  <w:style w:type="table" w:customStyle="1" w:styleId="Listaclara-nfasis11">
    <w:name w:val="Lista clara - Énfasis 11"/>
    <w:basedOn w:val="Tablanormal"/>
    <w:uiPriority w:val="61"/>
    <w:rsid w:val="00832DAD"/>
    <w:pPr>
      <w:spacing w:before="240" w:after="240"/>
      <w:ind w:left="578" w:hanging="578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EpgrafeCar1">
    <w:name w:val="Epígrafe Car1"/>
    <w:basedOn w:val="Fuentedeprrafopredeter"/>
    <w:rsid w:val="00832DAD"/>
    <w:rPr>
      <w:rFonts w:ascii="Arial" w:hAnsi="Arial"/>
      <w:bCs/>
      <w:sz w:val="18"/>
      <w:lang w:val="es-ES" w:eastAsia="es-ES" w:bidi="ar-SA"/>
    </w:rPr>
  </w:style>
  <w:style w:type="paragraph" w:styleId="Encabezadodelista">
    <w:name w:val="toa heading"/>
    <w:basedOn w:val="Normal"/>
    <w:next w:val="Normal"/>
    <w:uiPriority w:val="99"/>
    <w:rsid w:val="00832DAD"/>
    <w:rPr>
      <w:rFonts w:asciiTheme="minorHAnsi" w:hAnsiTheme="minorHAnsi"/>
      <w:b/>
      <w:bCs/>
      <w:i/>
      <w:iCs/>
      <w:szCs w:val="24"/>
    </w:rPr>
  </w:style>
  <w:style w:type="paragraph" w:styleId="ndice1">
    <w:name w:val="index 1"/>
    <w:basedOn w:val="Normal"/>
    <w:next w:val="Normal"/>
    <w:autoRedefine/>
    <w:uiPriority w:val="99"/>
    <w:rsid w:val="00832DAD"/>
    <w:pPr>
      <w:ind w:left="200" w:hanging="200"/>
    </w:pPr>
    <w:rPr>
      <w:rFonts w:asciiTheme="minorHAnsi" w:hAnsi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rsid w:val="00832DAD"/>
    <w:pPr>
      <w:ind w:left="400" w:hanging="200"/>
    </w:pPr>
    <w:rPr>
      <w:rFonts w:asciiTheme="minorHAnsi" w:hAnsiTheme="minorHAnsi"/>
      <w:sz w:val="18"/>
      <w:szCs w:val="18"/>
    </w:rPr>
  </w:style>
  <w:style w:type="table" w:styleId="Tablabsica1">
    <w:name w:val="Table Simple 1"/>
    <w:basedOn w:val="Tablanormal"/>
    <w:rsid w:val="00832DAD"/>
    <w:pPr>
      <w:spacing w:before="240" w:after="240" w:line="360" w:lineRule="auto"/>
      <w:ind w:left="578" w:hanging="578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Ttulo0">
    <w:name w:val="Título 0"/>
    <w:basedOn w:val="Ttulo1"/>
    <w:link w:val="Ttulo0Car"/>
    <w:autoRedefine/>
    <w:qFormat/>
    <w:rsid w:val="00832DAD"/>
    <w:pPr>
      <w:numPr>
        <w:numId w:val="0"/>
      </w:numPr>
      <w:spacing w:before="480" w:after="480"/>
      <w:jc w:val="center"/>
    </w:pPr>
    <w:rPr>
      <w:spacing w:val="28"/>
      <w:szCs w:val="24"/>
    </w:rPr>
  </w:style>
  <w:style w:type="character" w:customStyle="1" w:styleId="Ttulo0Car">
    <w:name w:val="Título 0 Car"/>
    <w:basedOn w:val="Ttulo1Car"/>
    <w:link w:val="Ttulo0"/>
    <w:rsid w:val="00832DAD"/>
    <w:rPr>
      <w:rFonts w:ascii="Franklin Gothic Book" w:eastAsiaTheme="majorEastAsia" w:hAnsi="Franklin Gothic Book" w:cstheme="majorBidi"/>
      <w:b/>
      <w:caps/>
      <w:color w:val="E4AD2F"/>
      <w:spacing w:val="28"/>
      <w:sz w:val="36"/>
      <w:szCs w:val="24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832DAD"/>
    <w:rPr>
      <w:color w:val="808080"/>
    </w:rPr>
  </w:style>
  <w:style w:type="character" w:styleId="nfasisintenso">
    <w:name w:val="Intense Emphasis"/>
    <w:uiPriority w:val="21"/>
    <w:qFormat/>
    <w:rsid w:val="00832DAD"/>
    <w:rPr>
      <w:rFonts w:cs="Arial"/>
      <w:b/>
      <w:i/>
    </w:rPr>
  </w:style>
  <w:style w:type="paragraph" w:customStyle="1" w:styleId="Textoindependiente32">
    <w:name w:val="Texto independiente 32"/>
    <w:basedOn w:val="Normal"/>
    <w:rsid w:val="00832DAD"/>
  </w:style>
  <w:style w:type="paragraph" w:styleId="Mapadeldocumento">
    <w:name w:val="Document Map"/>
    <w:basedOn w:val="Normal"/>
    <w:link w:val="MapadeldocumentoCar"/>
    <w:rsid w:val="00832DAD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rsid w:val="00832DAD"/>
    <w:rPr>
      <w:rFonts w:ascii="Tahoma" w:eastAsiaTheme="minorHAnsi" w:hAnsi="Tahoma" w:cs="Tahoma"/>
      <w:color w:val="404040" w:themeColor="text1" w:themeTint="BF"/>
      <w:szCs w:val="22"/>
      <w:shd w:val="clear" w:color="auto" w:fill="000080"/>
      <w:lang w:eastAsia="en-US"/>
    </w:rPr>
  </w:style>
  <w:style w:type="paragraph" w:customStyle="1" w:styleId="Resaltar">
    <w:name w:val="Resaltar"/>
    <w:basedOn w:val="Normal"/>
    <w:qFormat/>
    <w:rsid w:val="00832DAD"/>
    <w:pPr>
      <w:pBdr>
        <w:top w:val="double" w:sz="12" w:space="1" w:color="FFC000"/>
        <w:left w:val="double" w:sz="12" w:space="4" w:color="FFC000"/>
        <w:bottom w:val="double" w:sz="12" w:space="1" w:color="FFC000"/>
        <w:right w:val="double" w:sz="12" w:space="4" w:color="FFC000"/>
      </w:pBdr>
      <w:jc w:val="center"/>
    </w:pPr>
    <w:rPr>
      <w:b/>
      <w:lang w:val="es-ES_tradnl"/>
    </w:rPr>
  </w:style>
  <w:style w:type="table" w:styleId="Listaclara-nfasis5">
    <w:name w:val="Light List Accent 5"/>
    <w:basedOn w:val="Tablanormal"/>
    <w:uiPriority w:val="61"/>
    <w:rsid w:val="00832DAD"/>
    <w:pPr>
      <w:spacing w:before="240" w:after="240"/>
      <w:ind w:left="578" w:hanging="578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32DAD"/>
    <w:pPr>
      <w:spacing w:before="240" w:after="240"/>
      <w:ind w:left="578" w:hanging="578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Seresco1">
    <w:name w:val="Seresco1"/>
    <w:basedOn w:val="Tablanormal"/>
    <w:uiPriority w:val="99"/>
    <w:qFormat/>
    <w:rsid w:val="00832DAD"/>
    <w:pPr>
      <w:spacing w:before="240" w:after="240"/>
      <w:ind w:left="578" w:hanging="578"/>
    </w:pPr>
    <w:rPr>
      <w:rFonts w:asciiTheme="minorHAnsi" w:hAnsiTheme="minorHAnsi"/>
    </w:rPr>
    <w:tblPr>
      <w:tblBorders>
        <w:top w:val="single" w:sz="8" w:space="0" w:color="2E0099"/>
        <w:left w:val="single" w:sz="8" w:space="0" w:color="2E0099"/>
        <w:bottom w:val="single" w:sz="8" w:space="0" w:color="2E0099"/>
        <w:right w:val="single" w:sz="8" w:space="0" w:color="2E0099"/>
        <w:insideH w:val="single" w:sz="2" w:space="0" w:color="2B378B"/>
      </w:tblBorders>
    </w:tblPr>
    <w:tcPr>
      <w:shd w:val="clear" w:color="auto" w:fill="auto"/>
      <w:vAlign w:val="center"/>
    </w:tcPr>
    <w:tblStylePr w:type="firstRow">
      <w:pPr>
        <w:spacing w:before="0" w:after="0" w:line="240" w:lineRule="auto"/>
        <w:jc w:val="left"/>
      </w:pPr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2A378B"/>
      </w:tcPr>
    </w:tblStylePr>
    <w:tblStylePr w:type="lastRow">
      <w:pPr>
        <w:spacing w:before="0" w:after="0" w:line="240" w:lineRule="auto"/>
      </w:pPr>
      <w:rPr>
        <w:b/>
        <w:bCs/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rFonts w:ascii="Arial" w:hAnsi="Arial"/>
        <w:b/>
        <w:bCs/>
        <w:color w:val="2E0099"/>
        <w:sz w:val="20"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832DAD"/>
    <w:rPr>
      <w:rFonts w:ascii="Franklin Gothic Book" w:eastAsiaTheme="minorHAnsi" w:hAnsi="Franklin Gothic Book" w:cstheme="minorBidi"/>
      <w:color w:val="404040" w:themeColor="text1" w:themeTint="BF"/>
      <w:szCs w:val="22"/>
      <w:lang w:eastAsia="en-US"/>
    </w:rPr>
  </w:style>
  <w:style w:type="character" w:customStyle="1" w:styleId="PiedepginaCar">
    <w:name w:val="Pie de página Car"/>
    <w:aliases w:val="Pie de página izda Car"/>
    <w:basedOn w:val="Fuentedeprrafopredeter"/>
    <w:link w:val="Piedepgina"/>
    <w:uiPriority w:val="99"/>
    <w:rsid w:val="00832DAD"/>
    <w:rPr>
      <w:rFonts w:ascii="Franklin Gothic Book" w:eastAsiaTheme="minorHAnsi" w:hAnsi="Franklin Gothic Book" w:cstheme="minorBidi"/>
      <w:color w:val="404040" w:themeColor="text1" w:themeTint="BF"/>
      <w:szCs w:val="22"/>
      <w:lang w:eastAsia="en-US"/>
    </w:rPr>
  </w:style>
  <w:style w:type="paragraph" w:styleId="Textoconsangra">
    <w:name w:val="table of authorities"/>
    <w:basedOn w:val="Normal"/>
    <w:next w:val="Normal"/>
    <w:uiPriority w:val="99"/>
    <w:rsid w:val="00832DAD"/>
    <w:pPr>
      <w:ind w:left="200" w:hanging="200"/>
    </w:pPr>
    <w:rPr>
      <w:rFonts w:asciiTheme="minorHAnsi" w:hAnsiTheme="minorHAnsi"/>
    </w:rPr>
  </w:style>
  <w:style w:type="paragraph" w:styleId="ndice3">
    <w:name w:val="index 3"/>
    <w:basedOn w:val="Normal"/>
    <w:next w:val="Normal"/>
    <w:autoRedefine/>
    <w:rsid w:val="00832DAD"/>
    <w:pPr>
      <w:ind w:left="600" w:hanging="200"/>
    </w:pPr>
    <w:rPr>
      <w:rFonts w:asciiTheme="minorHAnsi" w:hAnsiTheme="minorHAnsi"/>
      <w:sz w:val="18"/>
      <w:szCs w:val="18"/>
    </w:rPr>
  </w:style>
  <w:style w:type="paragraph" w:styleId="ndice4">
    <w:name w:val="index 4"/>
    <w:basedOn w:val="Normal"/>
    <w:next w:val="Normal"/>
    <w:autoRedefine/>
    <w:rsid w:val="00832DAD"/>
    <w:pPr>
      <w:ind w:left="800" w:hanging="200"/>
    </w:pPr>
    <w:rPr>
      <w:rFonts w:asciiTheme="minorHAnsi" w:hAnsiTheme="minorHAnsi"/>
      <w:sz w:val="18"/>
      <w:szCs w:val="18"/>
    </w:rPr>
  </w:style>
  <w:style w:type="paragraph" w:styleId="ndice5">
    <w:name w:val="index 5"/>
    <w:basedOn w:val="Normal"/>
    <w:next w:val="Normal"/>
    <w:autoRedefine/>
    <w:rsid w:val="00832DAD"/>
    <w:pPr>
      <w:ind w:left="1000" w:hanging="200"/>
    </w:pPr>
    <w:rPr>
      <w:rFonts w:asciiTheme="minorHAnsi" w:hAnsiTheme="minorHAnsi"/>
      <w:sz w:val="18"/>
      <w:szCs w:val="18"/>
    </w:rPr>
  </w:style>
  <w:style w:type="paragraph" w:styleId="ndice6">
    <w:name w:val="index 6"/>
    <w:basedOn w:val="Normal"/>
    <w:next w:val="Normal"/>
    <w:autoRedefine/>
    <w:rsid w:val="00832DAD"/>
    <w:pPr>
      <w:ind w:left="1200" w:hanging="200"/>
    </w:pPr>
    <w:rPr>
      <w:rFonts w:asciiTheme="minorHAnsi" w:hAnsiTheme="minorHAnsi"/>
      <w:sz w:val="18"/>
      <w:szCs w:val="18"/>
    </w:rPr>
  </w:style>
  <w:style w:type="paragraph" w:styleId="ndice7">
    <w:name w:val="index 7"/>
    <w:basedOn w:val="Normal"/>
    <w:next w:val="Normal"/>
    <w:autoRedefine/>
    <w:rsid w:val="00832DAD"/>
    <w:pPr>
      <w:ind w:left="1400" w:hanging="200"/>
    </w:pPr>
    <w:rPr>
      <w:rFonts w:asciiTheme="minorHAnsi" w:hAnsiTheme="minorHAnsi"/>
      <w:sz w:val="18"/>
      <w:szCs w:val="18"/>
    </w:rPr>
  </w:style>
  <w:style w:type="paragraph" w:styleId="ndice8">
    <w:name w:val="index 8"/>
    <w:basedOn w:val="Normal"/>
    <w:next w:val="Normal"/>
    <w:autoRedefine/>
    <w:rsid w:val="00832DAD"/>
    <w:pPr>
      <w:ind w:left="1600" w:hanging="200"/>
    </w:pPr>
    <w:rPr>
      <w:rFonts w:asciiTheme="minorHAnsi" w:hAnsiTheme="minorHAnsi"/>
      <w:sz w:val="18"/>
      <w:szCs w:val="18"/>
    </w:rPr>
  </w:style>
  <w:style w:type="paragraph" w:styleId="ndice9">
    <w:name w:val="index 9"/>
    <w:basedOn w:val="Normal"/>
    <w:next w:val="Normal"/>
    <w:autoRedefine/>
    <w:rsid w:val="00832DAD"/>
    <w:pPr>
      <w:ind w:left="1800" w:hanging="200"/>
    </w:pPr>
    <w:rPr>
      <w:rFonts w:asciiTheme="minorHAnsi" w:hAnsiTheme="minorHAnsi"/>
      <w:sz w:val="18"/>
      <w:szCs w:val="18"/>
    </w:rPr>
  </w:style>
  <w:style w:type="paragraph" w:styleId="Ttulodendice">
    <w:name w:val="index heading"/>
    <w:basedOn w:val="Normal"/>
    <w:next w:val="ndice1"/>
    <w:rsid w:val="00832DAD"/>
    <w:pPr>
      <w:pBdr>
        <w:top w:val="single" w:sz="12" w:space="0" w:color="auto"/>
      </w:pBdr>
      <w:spacing w:before="360"/>
    </w:pPr>
    <w:rPr>
      <w:rFonts w:asciiTheme="minorHAnsi" w:hAnsiTheme="minorHAnsi"/>
      <w:b/>
      <w:bCs/>
      <w:i/>
      <w:iCs/>
      <w:sz w:val="26"/>
      <w:szCs w:val="26"/>
    </w:rPr>
  </w:style>
  <w:style w:type="table" w:customStyle="1" w:styleId="Seresco2">
    <w:name w:val="Seresco2"/>
    <w:basedOn w:val="Tablanormal"/>
    <w:uiPriority w:val="99"/>
    <w:qFormat/>
    <w:rsid w:val="00832DAD"/>
    <w:pPr>
      <w:spacing w:before="240" w:after="240"/>
      <w:ind w:left="578" w:hanging="578"/>
    </w:pPr>
    <w:rPr>
      <w:rFonts w:ascii="Arial" w:hAnsi="Arial"/>
    </w:rPr>
    <w:tblPr>
      <w:tblBorders>
        <w:top w:val="single" w:sz="2" w:space="0" w:color="FFC000"/>
        <w:left w:val="single" w:sz="2" w:space="0" w:color="FFC000"/>
        <w:bottom w:val="single" w:sz="2" w:space="0" w:color="FFC000"/>
        <w:right w:val="single" w:sz="2" w:space="0" w:color="FFC000"/>
        <w:insideH w:val="single" w:sz="2" w:space="0" w:color="FFC000"/>
      </w:tblBorders>
    </w:tblPr>
    <w:tblStylePr w:type="firstRow">
      <w:rPr>
        <w:rFonts w:ascii="Arial" w:hAnsi="Arial"/>
        <w:b/>
        <w:color w:val="FFFFFF" w:themeColor="background1"/>
        <w:sz w:val="20"/>
      </w:rPr>
      <w:tblPr/>
      <w:tcPr>
        <w:tcBorders>
          <w:bottom w:val="single" w:sz="18" w:space="0" w:color="FFC000"/>
        </w:tcBorders>
        <w:shd w:val="clear" w:color="auto" w:fill="7F7F7F" w:themeFill="text1" w:themeFillTint="80"/>
      </w:tcPr>
    </w:tblStylePr>
  </w:style>
  <w:style w:type="character" w:customStyle="1" w:styleId="TextonotapieCar">
    <w:name w:val="Texto nota pie Car"/>
    <w:basedOn w:val="Fuentedeprrafopredeter"/>
    <w:link w:val="Textonotapie"/>
    <w:semiHidden/>
    <w:rsid w:val="00832DAD"/>
    <w:rPr>
      <w:rFonts w:ascii="Franklin Gothic Book" w:eastAsiaTheme="minorHAnsi" w:hAnsi="Franklin Gothic Book" w:cstheme="minorBidi"/>
      <w:color w:val="404040" w:themeColor="text1" w:themeTint="BF"/>
      <w:sz w:val="16"/>
      <w:szCs w:val="22"/>
      <w:lang w:eastAsia="en-US"/>
    </w:rPr>
  </w:style>
  <w:style w:type="table" w:customStyle="1" w:styleId="Listaclara-nfasis12">
    <w:name w:val="Lista clara - Énfasis 12"/>
    <w:basedOn w:val="Tablanormal"/>
    <w:uiPriority w:val="61"/>
    <w:rsid w:val="00832D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staclara-nfasis13">
    <w:name w:val="Lista clara - Énfasis 13"/>
    <w:basedOn w:val="Tablanormal"/>
    <w:uiPriority w:val="61"/>
    <w:rsid w:val="00832DAD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bsica2">
    <w:name w:val="Table Simple 2"/>
    <w:basedOn w:val="Tablanormal"/>
    <w:rsid w:val="00832DAD"/>
    <w:pPr>
      <w:spacing w:line="36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postbody1">
    <w:name w:val="postbody1"/>
    <w:basedOn w:val="Fuentedeprrafopredeter"/>
    <w:rsid w:val="00832DAD"/>
    <w:rPr>
      <w:sz w:val="18"/>
      <w:szCs w:val="18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832DAD"/>
    <w:rPr>
      <w:rFonts w:eastAsiaTheme="minorHAnsi" w:cstheme="minorBidi"/>
      <w:color w:val="404040" w:themeColor="text1" w:themeTint="BF"/>
      <w:szCs w:val="22"/>
      <w:lang w:val="es-ES_tradnl" w:eastAsia="en-US"/>
    </w:rPr>
  </w:style>
  <w:style w:type="character" w:customStyle="1" w:styleId="Ttulo4Car">
    <w:name w:val="Título 4 Car"/>
    <w:aliases w:val="SerescoTitulo4 Car,H4 Car,4 Car,heading 4 Car,41 Car,42 Car,43 Car,44 Car,45 Car,411 Car,421 Car,431 Car,46 Car,412 Car,422 Car,432 Car,47 Car,413 Car,423 Car,433 Car,48 Car,414 Car,424 Car,434 Car,441 Car,451 Car,4111 Car,4211 Car,4311 Car"/>
    <w:basedOn w:val="Fuentedeprrafopredeter"/>
    <w:link w:val="Ttulo4"/>
    <w:uiPriority w:val="9"/>
    <w:rsid w:val="00832DAD"/>
    <w:rPr>
      <w:rFonts w:ascii="Franklin Gothic Book" w:eastAsiaTheme="majorEastAsia" w:hAnsi="Franklin Gothic Book" w:cstheme="majorBidi"/>
      <w:i/>
      <w:iCs/>
      <w:color w:val="2A378B"/>
      <w:sz w:val="24"/>
      <w:szCs w:val="22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2DAD"/>
    <w:rPr>
      <w:rFonts w:ascii="Tahoma" w:eastAsiaTheme="minorHAnsi" w:hAnsi="Tahoma" w:cs="Tahoma"/>
      <w:color w:val="404040" w:themeColor="text1" w:themeTint="BF"/>
      <w:sz w:val="16"/>
      <w:szCs w:val="16"/>
      <w:lang w:eastAsia="en-US"/>
    </w:rPr>
  </w:style>
  <w:style w:type="table" w:customStyle="1" w:styleId="Cuadrculaclara-nfasis11">
    <w:name w:val="Cuadrícula clara - Énfasis 11"/>
    <w:basedOn w:val="Tablanormal"/>
    <w:uiPriority w:val="62"/>
    <w:rsid w:val="00832D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Pginapar">
    <w:name w:val="Página par"/>
    <w:basedOn w:val="Piedepgina"/>
    <w:qFormat/>
    <w:rsid w:val="00832DAD"/>
    <w:pPr>
      <w:jc w:val="right"/>
    </w:pPr>
    <w:rPr>
      <w:rFonts w:cstheme="minorHAnsi"/>
      <w:color w:val="E4AD2F"/>
    </w:rPr>
  </w:style>
  <w:style w:type="paragraph" w:customStyle="1" w:styleId="Estilo4">
    <w:name w:val="Estilo4"/>
    <w:basedOn w:val="Normal"/>
    <w:qFormat/>
    <w:rsid w:val="00832DAD"/>
    <w:pPr>
      <w:jc w:val="right"/>
    </w:pPr>
    <w:rPr>
      <w:rFonts w:cstheme="minorHAnsi"/>
      <w:color w:val="E4AD2F"/>
      <w:sz w:val="18"/>
      <w:szCs w:val="18"/>
    </w:rPr>
  </w:style>
  <w:style w:type="paragraph" w:customStyle="1" w:styleId="Estilo5">
    <w:name w:val="Estilo5"/>
    <w:basedOn w:val="Normal"/>
    <w:qFormat/>
    <w:rsid w:val="00832DAD"/>
    <w:rPr>
      <w:b/>
      <w:color w:val="2A378B"/>
    </w:rPr>
  </w:style>
  <w:style w:type="paragraph" w:customStyle="1" w:styleId="Piepginadcha">
    <w:name w:val="Pie página dcha"/>
    <w:basedOn w:val="Normal"/>
    <w:qFormat/>
    <w:rsid w:val="00832DAD"/>
    <w:pPr>
      <w:spacing w:before="100" w:beforeAutospacing="1" w:after="100" w:afterAutospacing="1"/>
      <w:jc w:val="right"/>
    </w:pPr>
    <w:rPr>
      <w:rFonts w:cstheme="minorHAnsi"/>
      <w:color w:val="E4AD2F"/>
      <w:sz w:val="18"/>
      <w:szCs w:val="18"/>
    </w:rPr>
  </w:style>
  <w:style w:type="paragraph" w:customStyle="1" w:styleId="Epigrafe">
    <w:name w:val="Epigrafe"/>
    <w:basedOn w:val="Normal"/>
    <w:qFormat/>
    <w:rsid w:val="00832DAD"/>
    <w:pPr>
      <w:jc w:val="center"/>
    </w:pPr>
    <w:rPr>
      <w:sz w:val="18"/>
    </w:rPr>
  </w:style>
  <w:style w:type="character" w:customStyle="1" w:styleId="PrrafodelistaCar">
    <w:name w:val="Párrafo de lista Car"/>
    <w:aliases w:val="Bullet 1 Car,Use Case List Paragraph Car,Title 4 Car,titulo 5 Car"/>
    <w:basedOn w:val="Fuentedeprrafopredeter"/>
    <w:link w:val="Prrafodelista"/>
    <w:uiPriority w:val="34"/>
    <w:rsid w:val="00832DAD"/>
    <w:rPr>
      <w:rFonts w:ascii="Franklin Gothic Book" w:eastAsiaTheme="minorHAnsi" w:hAnsi="Franklin Gothic Book" w:cstheme="minorBidi"/>
      <w:color w:val="404040" w:themeColor="text1" w:themeTint="BF"/>
      <w:szCs w:val="22"/>
      <w:lang w:eastAsia="en-US"/>
    </w:rPr>
  </w:style>
  <w:style w:type="paragraph" w:customStyle="1" w:styleId="Vietaseresco2">
    <w:name w:val="Viñetaseresco2"/>
    <w:basedOn w:val="Normal"/>
    <w:autoRedefine/>
    <w:rsid w:val="00832DAD"/>
    <w:pPr>
      <w:numPr>
        <w:ilvl w:val="3"/>
        <w:numId w:val="2"/>
      </w:numPr>
      <w:spacing w:after="200" w:line="280" w:lineRule="exact"/>
      <w:contextualSpacing/>
    </w:pPr>
    <w:rPr>
      <w:rFonts w:asciiTheme="minorHAnsi" w:eastAsiaTheme="minorEastAsia" w:hAnsiTheme="minorHAnsi"/>
      <w:lang w:bidi="en-US"/>
    </w:rPr>
  </w:style>
  <w:style w:type="numbering" w:customStyle="1" w:styleId="Serescolista2">
    <w:name w:val="Serescolista2"/>
    <w:basedOn w:val="Sinlista"/>
    <w:uiPriority w:val="99"/>
    <w:rsid w:val="00832DAD"/>
    <w:pPr>
      <w:numPr>
        <w:numId w:val="1"/>
      </w:numPr>
    </w:pPr>
  </w:style>
  <w:style w:type="paragraph" w:styleId="Revisin">
    <w:name w:val="Revision"/>
    <w:hidden/>
    <w:uiPriority w:val="99"/>
    <w:semiHidden/>
    <w:rsid w:val="00832DAD"/>
    <w:rPr>
      <w:rFonts w:ascii="Arial" w:hAnsi="Arial"/>
      <w:szCs w:val="22"/>
    </w:rPr>
  </w:style>
  <w:style w:type="paragraph" w:customStyle="1" w:styleId="Epgrafe">
    <w:name w:val="Epígrafe"/>
    <w:basedOn w:val="Normal"/>
    <w:next w:val="Normal"/>
    <w:qFormat/>
    <w:rsid w:val="00832DAD"/>
    <w:pPr>
      <w:jc w:val="center"/>
      <w:outlineLvl w:val="0"/>
    </w:pPr>
    <w:rPr>
      <w:sz w:val="18"/>
    </w:rPr>
  </w:style>
  <w:style w:type="table" w:styleId="Tablaconcuadrcula4-nfasis1">
    <w:name w:val="Grid Table 4 Accent 1"/>
    <w:basedOn w:val="Tablanormal"/>
    <w:uiPriority w:val="49"/>
    <w:rsid w:val="00832DA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extoindependienteCar">
    <w:name w:val="Texto independiente Car"/>
    <w:aliases w:val="Body Car"/>
    <w:basedOn w:val="Fuentedeprrafopredeter"/>
    <w:link w:val="Textoindependiente"/>
    <w:rsid w:val="00832DAD"/>
    <w:rPr>
      <w:rFonts w:ascii="Franklin Gothic Book" w:eastAsiaTheme="minorHAnsi" w:hAnsi="Franklin Gothic Book" w:cstheme="minorBidi"/>
      <w:color w:val="404040" w:themeColor="text1" w:themeTint="BF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sid w:val="00832DAD"/>
    <w:pPr>
      <w:widowControl w:val="0"/>
      <w:spacing w:before="7"/>
      <w:ind w:left="210"/>
      <w:jc w:val="center"/>
    </w:pPr>
    <w:rPr>
      <w:rFonts w:ascii="Calibri" w:eastAsia="Calibri" w:hAnsi="Calibri" w:cs="Calibri"/>
      <w:lang w:val="en-US"/>
    </w:rPr>
  </w:style>
  <w:style w:type="paragraph" w:customStyle="1" w:styleId="Estilo6">
    <w:name w:val="Estilo6"/>
    <w:basedOn w:val="Normal"/>
    <w:link w:val="Estilo6Car"/>
    <w:qFormat/>
    <w:rsid w:val="00832DAD"/>
    <w:pPr>
      <w:jc w:val="center"/>
    </w:pPr>
    <w:rPr>
      <w:sz w:val="18"/>
    </w:rPr>
  </w:style>
  <w:style w:type="character" w:customStyle="1" w:styleId="Estilo6Car">
    <w:name w:val="Estilo6 Car"/>
    <w:basedOn w:val="Fuentedeprrafopredeter"/>
    <w:link w:val="Estilo6"/>
    <w:rsid w:val="00832DAD"/>
    <w:rPr>
      <w:rFonts w:ascii="Franklin Gothic Book" w:eastAsiaTheme="minorHAnsi" w:hAnsi="Franklin Gothic Book" w:cstheme="minorBidi"/>
      <w:color w:val="404040" w:themeColor="text1" w:themeTint="BF"/>
      <w:sz w:val="18"/>
      <w:szCs w:val="22"/>
      <w:lang w:eastAsia="en-US"/>
    </w:rPr>
  </w:style>
  <w:style w:type="paragraph" w:customStyle="1" w:styleId="Normal1">
    <w:name w:val="Normal1"/>
    <w:basedOn w:val="Normal"/>
    <w:rsid w:val="00832DAD"/>
  </w:style>
  <w:style w:type="paragraph" w:customStyle="1" w:styleId="Epgrafe1">
    <w:name w:val="Epígrafe1"/>
    <w:basedOn w:val="Normal"/>
    <w:next w:val="Normal"/>
    <w:qFormat/>
    <w:rsid w:val="00832DAD"/>
    <w:pPr>
      <w:jc w:val="center"/>
    </w:pPr>
    <w:rPr>
      <w:sz w:val="18"/>
    </w:rPr>
  </w:style>
  <w:style w:type="character" w:customStyle="1" w:styleId="usertext">
    <w:name w:val="usertext"/>
    <w:basedOn w:val="Fuentedeprrafopredeter"/>
    <w:rsid w:val="00832DAD"/>
  </w:style>
  <w:style w:type="character" w:styleId="Mencinsinresolver">
    <w:name w:val="Unresolved Mention"/>
    <w:basedOn w:val="Fuentedeprrafopredeter"/>
    <w:uiPriority w:val="99"/>
    <w:semiHidden/>
    <w:unhideWhenUsed/>
    <w:rsid w:val="00832DAD"/>
    <w:rPr>
      <w:color w:val="605E5C"/>
      <w:shd w:val="clear" w:color="auto" w:fill="E1DFDD"/>
    </w:rPr>
  </w:style>
  <w:style w:type="character" w:customStyle="1" w:styleId="Ttulo5Car">
    <w:name w:val="Título 5 Car"/>
    <w:aliases w:val="SerescoTitulo5 Car"/>
    <w:basedOn w:val="Fuentedeprrafopredeter"/>
    <w:link w:val="Ttulo5"/>
    <w:uiPriority w:val="9"/>
    <w:rsid w:val="00832DAD"/>
    <w:rPr>
      <w:rFonts w:ascii="Franklin Gothic Book" w:eastAsiaTheme="majorEastAsia" w:hAnsi="Franklin Gothic Book" w:cstheme="majorBidi"/>
      <w:i/>
      <w:color w:val="2A378B"/>
      <w:szCs w:val="22"/>
      <w:lang w:eastAsia="en-US"/>
    </w:rPr>
  </w:style>
  <w:style w:type="character" w:customStyle="1" w:styleId="Ttulo6Car">
    <w:name w:val="Título 6 Car"/>
    <w:aliases w:val="SerescoTitulo6 Car"/>
    <w:basedOn w:val="Fuentedeprrafopredeter"/>
    <w:link w:val="Ttulo6"/>
    <w:uiPriority w:val="9"/>
    <w:rsid w:val="00832DAD"/>
    <w:rPr>
      <w:rFonts w:ascii="Franklin Gothic Book" w:eastAsiaTheme="majorEastAsia" w:hAnsi="Franklin Gothic Book" w:cstheme="majorBidi"/>
      <w:i/>
      <w:color w:val="92CDDC" w:themeColor="accent5" w:themeTint="99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rsid w:val="00832DAD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character" w:customStyle="1" w:styleId="Ttulo8Car">
    <w:name w:val="Título 8 Car"/>
    <w:aliases w:val="TítuloA 8 Car"/>
    <w:basedOn w:val="Fuentedeprrafopredeter"/>
    <w:link w:val="Ttulo8"/>
    <w:uiPriority w:val="9"/>
    <w:rsid w:val="00832DA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rsid w:val="00832D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Sinespaciado">
    <w:name w:val="No Spacing"/>
    <w:link w:val="SinespaciadoCar"/>
    <w:uiPriority w:val="1"/>
    <w:rsid w:val="00832DAD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32DAD"/>
    <w:rPr>
      <w:rFonts w:asciiTheme="minorHAnsi" w:eastAsiaTheme="minorEastAsia" w:hAnsiTheme="minorHAnsi" w:cstheme="minorBidi"/>
      <w:sz w:val="22"/>
      <w:szCs w:val="22"/>
    </w:rPr>
  </w:style>
  <w:style w:type="table" w:styleId="Listaclara">
    <w:name w:val="Light List"/>
    <w:basedOn w:val="Tablanormal"/>
    <w:uiPriority w:val="61"/>
    <w:rsid w:val="00832DAD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ita">
    <w:name w:val="Quote"/>
    <w:basedOn w:val="Normal"/>
    <w:next w:val="Normal"/>
    <w:link w:val="CitaCar"/>
    <w:uiPriority w:val="29"/>
    <w:rsid w:val="00832DAD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32DAD"/>
    <w:rPr>
      <w:rFonts w:ascii="Franklin Gothic Book" w:eastAsiaTheme="minorHAnsi" w:hAnsi="Franklin Gothic Book" w:cstheme="minorBidi"/>
      <w:i/>
      <w:iCs/>
      <w:color w:val="404040" w:themeColor="text1" w:themeTint="BF"/>
      <w:szCs w:val="22"/>
      <w:lang w:eastAsia="en-US"/>
    </w:rPr>
  </w:style>
  <w:style w:type="character" w:customStyle="1" w:styleId="Textoencursiva">
    <w:name w:val="Texto en cursiva"/>
    <w:uiPriority w:val="1"/>
    <w:qFormat/>
    <w:rsid w:val="00832DAD"/>
    <w:rPr>
      <w:rFonts w:ascii="Franklin Gothic Book" w:hAnsi="Franklin Gothic Book"/>
      <w:i/>
      <w:sz w:val="20"/>
    </w:rPr>
  </w:style>
  <w:style w:type="character" w:customStyle="1" w:styleId="Textoennegrita0">
    <w:name w:val="Texto en negrita_"/>
    <w:uiPriority w:val="1"/>
    <w:qFormat/>
    <w:rsid w:val="00832DAD"/>
    <w:rPr>
      <w:rFonts w:ascii="Franklin Gothic Book" w:hAnsi="Franklin Gothic Book"/>
      <w:b/>
      <w:color w:val="262626" w:themeColor="text1" w:themeTint="D9"/>
      <w:sz w:val="20"/>
    </w:rPr>
  </w:style>
  <w:style w:type="character" w:customStyle="1" w:styleId="Textodestacado">
    <w:name w:val="Texto destacado"/>
    <w:uiPriority w:val="1"/>
    <w:qFormat/>
    <w:rsid w:val="00832DAD"/>
    <w:rPr>
      <w:rFonts w:ascii="Franklin Gothic Book" w:hAnsi="Franklin Gothic Book"/>
      <w:b/>
      <w:color w:val="2A378B"/>
      <w:sz w:val="20"/>
    </w:rPr>
  </w:style>
  <w:style w:type="character" w:customStyle="1" w:styleId="Textoennegritaycursiva">
    <w:name w:val="Texto en negrita y cursiva"/>
    <w:uiPriority w:val="1"/>
    <w:qFormat/>
    <w:rsid w:val="00832DAD"/>
    <w:rPr>
      <w:rFonts w:ascii="Franklin Gothic Book" w:hAnsi="Franklin Gothic Book"/>
      <w:b/>
      <w:i/>
      <w:color w:val="262626" w:themeColor="text1" w:themeTint="D9"/>
      <w:sz w:val="20"/>
    </w:rPr>
  </w:style>
  <w:style w:type="paragraph" w:customStyle="1" w:styleId="Estiloprrafo2">
    <w:name w:val="Estilo párrafo 2"/>
    <w:basedOn w:val="Normal"/>
    <w:next w:val="Default"/>
    <w:link w:val="Estiloprrafo2Car"/>
    <w:rsid w:val="00832DAD"/>
    <w:pPr>
      <w:ind w:left="454"/>
    </w:pPr>
  </w:style>
  <w:style w:type="paragraph" w:customStyle="1" w:styleId="Estiloprrafo3">
    <w:name w:val="Estilo párrafo 3"/>
    <w:basedOn w:val="Normal"/>
    <w:next w:val="Default"/>
    <w:link w:val="Estiloprrafo3Car"/>
    <w:rsid w:val="00832DAD"/>
    <w:pPr>
      <w:ind w:left="1191"/>
    </w:pPr>
  </w:style>
  <w:style w:type="character" w:customStyle="1" w:styleId="Estiloprrafo2Car">
    <w:name w:val="Estilo párrafo 2 Car"/>
    <w:basedOn w:val="Fuentedeprrafopredeter"/>
    <w:link w:val="Estiloprrafo2"/>
    <w:rsid w:val="00832DAD"/>
    <w:rPr>
      <w:rFonts w:ascii="Franklin Gothic Book" w:eastAsiaTheme="minorHAnsi" w:hAnsi="Franklin Gothic Book" w:cstheme="minorBidi"/>
      <w:color w:val="404040" w:themeColor="text1" w:themeTint="BF"/>
      <w:szCs w:val="22"/>
      <w:lang w:eastAsia="en-US"/>
    </w:rPr>
  </w:style>
  <w:style w:type="paragraph" w:customStyle="1" w:styleId="Estiloprrafo4">
    <w:name w:val="Estilo párrafo 4"/>
    <w:basedOn w:val="Normal"/>
    <w:link w:val="Estiloprrafo4Car"/>
    <w:rsid w:val="00832DAD"/>
    <w:pPr>
      <w:ind w:left="1928"/>
    </w:pPr>
  </w:style>
  <w:style w:type="character" w:customStyle="1" w:styleId="Estiloprrafo3Car">
    <w:name w:val="Estilo párrafo 3 Car"/>
    <w:basedOn w:val="Fuentedeprrafopredeter"/>
    <w:link w:val="Estiloprrafo3"/>
    <w:rsid w:val="00832DAD"/>
    <w:rPr>
      <w:rFonts w:ascii="Franklin Gothic Book" w:eastAsiaTheme="minorHAnsi" w:hAnsi="Franklin Gothic Book" w:cstheme="minorBidi"/>
      <w:color w:val="404040" w:themeColor="text1" w:themeTint="BF"/>
      <w:szCs w:val="22"/>
      <w:lang w:eastAsia="en-US"/>
    </w:rPr>
  </w:style>
  <w:style w:type="paragraph" w:customStyle="1" w:styleId="Estiloprrafo5">
    <w:name w:val="Estilo párrafo 5"/>
    <w:basedOn w:val="Normal"/>
    <w:link w:val="Estiloprrafo5Car"/>
    <w:rsid w:val="00832DAD"/>
    <w:pPr>
      <w:ind w:left="2778"/>
    </w:pPr>
  </w:style>
  <w:style w:type="character" w:customStyle="1" w:styleId="Estiloprrafo4Car">
    <w:name w:val="Estilo párrafo 4 Car"/>
    <w:basedOn w:val="Fuentedeprrafopredeter"/>
    <w:link w:val="Estiloprrafo4"/>
    <w:rsid w:val="00832DAD"/>
    <w:rPr>
      <w:rFonts w:ascii="Franklin Gothic Book" w:eastAsiaTheme="minorHAnsi" w:hAnsi="Franklin Gothic Book" w:cstheme="minorBidi"/>
      <w:color w:val="404040" w:themeColor="text1" w:themeTint="BF"/>
      <w:szCs w:val="22"/>
      <w:lang w:eastAsia="en-US"/>
    </w:rPr>
  </w:style>
  <w:style w:type="paragraph" w:customStyle="1" w:styleId="Estiloprrafo6">
    <w:name w:val="Estilo párrafo 6"/>
    <w:basedOn w:val="Normal"/>
    <w:link w:val="Estiloprrafo6Car"/>
    <w:rsid w:val="00832DAD"/>
    <w:pPr>
      <w:ind w:left="3629"/>
    </w:pPr>
  </w:style>
  <w:style w:type="character" w:customStyle="1" w:styleId="Estiloprrafo5Car">
    <w:name w:val="Estilo párrafo 5 Car"/>
    <w:basedOn w:val="Fuentedeprrafopredeter"/>
    <w:link w:val="Estiloprrafo5"/>
    <w:rsid w:val="00832DAD"/>
    <w:rPr>
      <w:rFonts w:ascii="Franklin Gothic Book" w:eastAsiaTheme="minorHAnsi" w:hAnsi="Franklin Gothic Book" w:cstheme="minorBidi"/>
      <w:color w:val="404040" w:themeColor="text1" w:themeTint="BF"/>
      <w:szCs w:val="22"/>
      <w:lang w:eastAsia="en-US"/>
    </w:rPr>
  </w:style>
  <w:style w:type="character" w:customStyle="1" w:styleId="Estiloprrafo6Car">
    <w:name w:val="Estilo párrafo 6 Car"/>
    <w:basedOn w:val="Fuentedeprrafopredeter"/>
    <w:link w:val="Estiloprrafo6"/>
    <w:rsid w:val="00832DAD"/>
    <w:rPr>
      <w:rFonts w:ascii="Franklin Gothic Book" w:eastAsiaTheme="minorHAnsi" w:hAnsi="Franklin Gothic Book" w:cstheme="minorBidi"/>
      <w:color w:val="404040" w:themeColor="text1" w:themeTint="BF"/>
      <w:szCs w:val="22"/>
      <w:lang w:eastAsia="en-US"/>
    </w:rPr>
  </w:style>
  <w:style w:type="table" w:styleId="Tablaconcuadrcula5oscura-nfasis1">
    <w:name w:val="Grid Table 5 Dark Accent 1"/>
    <w:basedOn w:val="Tablanormal"/>
    <w:uiPriority w:val="50"/>
    <w:rsid w:val="00832DAD"/>
    <w:pPr>
      <w:spacing w:before="20" w:after="20"/>
    </w:pPr>
    <w:rPr>
      <w:rFonts w:ascii="Corbel" w:eastAsiaTheme="minorHAnsi" w:hAnsi="Corbel" w:cstheme="minorBidi"/>
      <w:szCs w:val="22"/>
      <w:lang w:eastAsia="en-US"/>
    </w:rPr>
    <w:tblPr>
      <w:tblStyleRowBandSize w:val="1"/>
      <w:tblStyleColBandSize w:val="1"/>
      <w:tblBorders>
        <w:top w:val="single" w:sz="2" w:space="0" w:color="2A378B"/>
        <w:left w:val="single" w:sz="2" w:space="0" w:color="2A378B"/>
        <w:bottom w:val="single" w:sz="2" w:space="0" w:color="2A378B"/>
        <w:right w:val="single" w:sz="2" w:space="0" w:color="2A378B"/>
        <w:insideH w:val="single" w:sz="2" w:space="0" w:color="2A378B"/>
        <w:insideV w:val="single" w:sz="2" w:space="0" w:color="2A378B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normal1">
    <w:name w:val="Plain Table 1"/>
    <w:basedOn w:val="Tablanormal"/>
    <w:uiPriority w:val="41"/>
    <w:rsid w:val="00832DAD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5oscura-nfasis2">
    <w:name w:val="Grid Table 5 Dark Accent 2"/>
    <w:basedOn w:val="Tablanormal"/>
    <w:uiPriority w:val="50"/>
    <w:rsid w:val="00832DAD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832DAD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832DAD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adecuadrcula4">
    <w:name w:val="Grid Table 4"/>
    <w:basedOn w:val="Tablanormal"/>
    <w:uiPriority w:val="49"/>
    <w:rsid w:val="00832DAD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3">
    <w:name w:val="Grid Table 3"/>
    <w:basedOn w:val="Tablanormal"/>
    <w:uiPriority w:val="48"/>
    <w:rsid w:val="00832DAD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Seresco">
    <w:name w:val="Tabla Seresco"/>
    <w:basedOn w:val="Tablanormal"/>
    <w:uiPriority w:val="99"/>
    <w:rsid w:val="00832DAD"/>
    <w:pPr>
      <w:jc w:val="center"/>
    </w:pPr>
    <w:rPr>
      <w:rFonts w:ascii="Franklin Gothic Book" w:eastAsiaTheme="minorHAnsi" w:hAnsi="Franklin Gothic Book" w:cstheme="minorBidi"/>
      <w:color w:val="595959" w:themeColor="text1" w:themeTint="A6"/>
      <w:szCs w:val="22"/>
      <w:lang w:eastAsia="en-US"/>
    </w:rPr>
    <w:tblPr>
      <w:jc w:val="center"/>
      <w:tblBorders>
        <w:top w:val="single" w:sz="4" w:space="0" w:color="2A378B"/>
        <w:left w:val="single" w:sz="4" w:space="0" w:color="2A378B"/>
        <w:bottom w:val="single" w:sz="4" w:space="0" w:color="2A378B"/>
        <w:right w:val="single" w:sz="4" w:space="0" w:color="2A378B"/>
        <w:insideH w:val="single" w:sz="4" w:space="0" w:color="2A378B"/>
        <w:insideV w:val="single" w:sz="4" w:space="0" w:color="2A378B"/>
      </w:tblBorders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="Garamond" w:hAnsi="Garamond"/>
        <w:b/>
        <w:caps/>
        <w:smallCaps w:val="0"/>
        <w:color w:val="595959" w:themeColor="text1" w:themeTint="A6"/>
        <w:sz w:val="22"/>
      </w:rPr>
      <w:tblPr/>
      <w:tcPr>
        <w:shd w:val="clear" w:color="auto" w:fill="FFC000"/>
      </w:tcPr>
    </w:tblStylePr>
    <w:tblStylePr w:type="firstCol">
      <w:rPr>
        <w:rFonts w:ascii="Garamond" w:hAnsi="Garamond"/>
        <w:sz w:val="20"/>
      </w:rPr>
      <w:tblPr/>
      <w:tcPr>
        <w:shd w:val="clear" w:color="auto" w:fill="DBE5F1" w:themeFill="accent1" w:themeFillTint="33"/>
      </w:tcPr>
    </w:tblStylePr>
  </w:style>
  <w:style w:type="table" w:styleId="Listaclara-nfasis3">
    <w:name w:val="Light List Accent 3"/>
    <w:basedOn w:val="Tablanormal"/>
    <w:uiPriority w:val="61"/>
    <w:rsid w:val="00832DAD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832DAD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832DAD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4">
    <w:name w:val="Plain Table 4"/>
    <w:basedOn w:val="Tablanormal"/>
    <w:uiPriority w:val="44"/>
    <w:rsid w:val="00832DAD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832DAD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832DAD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1clara-nfasis6">
    <w:name w:val="Grid Table 1 Light Accent 6"/>
    <w:basedOn w:val="Tablanormal"/>
    <w:uiPriority w:val="46"/>
    <w:rsid w:val="00832DAD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254205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Normal1">
    <w:name w:val="Table Normal1"/>
    <w:uiPriority w:val="2"/>
    <w:semiHidden/>
    <w:unhideWhenUsed/>
    <w:qFormat/>
    <w:rsid w:val="0007253E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decuadrcula4-nfasis12">
    <w:name w:val="Tabla de cuadrícula 4 - Énfasis 12"/>
    <w:basedOn w:val="Tablanormal"/>
    <w:uiPriority w:val="49"/>
    <w:rsid w:val="007266D5"/>
    <w:pPr>
      <w:spacing w:before="0" w:after="0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7C6426"/>
    <w:pPr>
      <w:spacing w:before="0"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Referenciaintensa">
    <w:name w:val="Intense Reference"/>
    <w:basedOn w:val="Fuentedeprrafopredeter"/>
    <w:uiPriority w:val="32"/>
    <w:qFormat/>
    <w:rsid w:val="004440E3"/>
    <w:rPr>
      <w:b/>
      <w:bCs/>
      <w:smallCaps/>
      <w:color w:val="4F81BD" w:themeColor="accent1"/>
      <w:spacing w:val="5"/>
    </w:rPr>
  </w:style>
  <w:style w:type="character" w:customStyle="1" w:styleId="ui-provider">
    <w:name w:val="ui-provider"/>
    <w:basedOn w:val="Fuentedeprrafopredeter"/>
    <w:rsid w:val="007A5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46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57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0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294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6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8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9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0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9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0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3168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6908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147302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5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315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5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2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gela\Documents\Plantillas%20personalizadas%20de%20Office\Plantilla%20Angela%2006_2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04200ee-50b9-4898-b245-40fa889b0a5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D044D7EFA38247AECFBE9238D9CAA4" ma:contentTypeVersion="6" ma:contentTypeDescription="Crear nuevo documento." ma:contentTypeScope="" ma:versionID="00a52a351a8fff2c54fdc7a15a79ae89">
  <xsd:schema xmlns:xsd="http://www.w3.org/2001/XMLSchema" xmlns:xs="http://www.w3.org/2001/XMLSchema" xmlns:p="http://schemas.microsoft.com/office/2006/metadata/properties" xmlns:ns3="61462a8f-8f8c-4acb-8030-daf22067a427" xmlns:ns4="d04200ee-50b9-4898-b245-40fa889b0a50" targetNamespace="http://schemas.microsoft.com/office/2006/metadata/properties" ma:root="true" ma:fieldsID="e1b2acdd68290cc1aef9bacdd02bd8b5" ns3:_="" ns4:_="">
    <xsd:import namespace="61462a8f-8f8c-4acb-8030-daf22067a427"/>
    <xsd:import namespace="d04200ee-50b9-4898-b245-40fa889b0a5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activity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462a8f-8f8c-4acb-8030-daf22067a4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4200ee-50b9-4898-b245-40fa889b0a50" elementFormDefault="qualified">
    <xsd:import namespace="http://schemas.microsoft.com/office/2006/documentManagement/types"/>
    <xsd:import namespace="http://schemas.microsoft.com/office/infopath/2007/PartnerControls"/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00C0CD3-8075-4F4F-ABBA-FA95E8BB03D7}">
  <ds:schemaRefs>
    <ds:schemaRef ds:uri="http://schemas.microsoft.com/office/2006/metadata/properties"/>
    <ds:schemaRef ds:uri="http://schemas.microsoft.com/office/infopath/2007/PartnerControls"/>
    <ds:schemaRef ds:uri="d04200ee-50b9-4898-b245-40fa889b0a50"/>
  </ds:schemaRefs>
</ds:datastoreItem>
</file>

<file path=customXml/itemProps2.xml><?xml version="1.0" encoding="utf-8"?>
<ds:datastoreItem xmlns:ds="http://schemas.openxmlformats.org/officeDocument/2006/customXml" ds:itemID="{37446B20-1C7F-4B68-8361-F730C18279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462a8f-8f8c-4acb-8030-daf22067a427"/>
    <ds:schemaRef ds:uri="d04200ee-50b9-4898-b245-40fa889b0a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30A413-F938-4FC4-9BA8-5710055F46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C114E6-2F75-4944-ACEF-22124100D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Angela 06_22.dotx</Template>
  <TotalTime>128</TotalTime>
  <Pages>12</Pages>
  <Words>810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Respuesta al informe de validación</vt:lpstr>
    </vt:vector>
  </TitlesOfParts>
  <Company>Seresco S.A.</Company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Respuesta al informe de validación</dc:title>
  <dc:subject>Colombia BM_2021</dc:subject>
  <dc:creator>merce@seresco.es</dc:creator>
  <cp:keywords>CM_IGAC</cp:keywords>
  <dc:description/>
  <cp:lastModifiedBy>Pablo Lopez Diaz</cp:lastModifiedBy>
  <cp:revision>11</cp:revision>
  <cp:lastPrinted>2023-02-20T07:36:00Z</cp:lastPrinted>
  <dcterms:created xsi:type="dcterms:W3CDTF">2024-04-19T06:19:00Z</dcterms:created>
  <dcterms:modified xsi:type="dcterms:W3CDTF">2024-06-10T18:18:00Z</dcterms:modified>
  <cp:category>INSTUTITO GEOGRAFICO AGUSTIN CODAZZI –IGAC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breCliente">
    <vt:lpwstr>Nombre del cliente</vt:lpwstr>
  </property>
  <property fmtid="{D5CDD505-2E9C-101B-9397-08002B2CF9AE}" pid="3" name="Expediente">
    <vt:lpwstr>Número documento y/o expediente</vt:lpwstr>
  </property>
  <property fmtid="{D5CDD505-2E9C-101B-9397-08002B2CF9AE}" pid="4" name="Version">
    <vt:lpwstr>Número versión</vt:lpwstr>
  </property>
  <property fmtid="{D5CDD505-2E9C-101B-9397-08002B2CF9AE}" pid="5" name="FechaVersion">
    <vt:filetime>2009-12-31T22:00:00Z</vt:filetime>
  </property>
  <property fmtid="{D5CDD505-2E9C-101B-9397-08002B2CF9AE}" pid="6" name="DontUpdate">
    <vt:lpwstr>0</vt:lpwstr>
  </property>
  <property fmtid="{D5CDD505-2E9C-101B-9397-08002B2CF9AE}" pid="7" name="ContentTypeId">
    <vt:lpwstr>0x010100A5D044D7EFA38247AECFBE9238D9CAA4</vt:lpwstr>
  </property>
</Properties>
</file>