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C56570" w14:textId="3B489C14" w:rsidR="00AE1FCE" w:rsidRDefault="00726E4C" w:rsidP="001F7A2D">
      <w:bookmarkStart w:id="0" w:name="_Hlk156827681"/>
      <w:bookmarkEnd w:id="0"/>
      <w:r>
        <w:rPr>
          <w:noProof/>
        </w:rPr>
        <w:drawing>
          <wp:anchor distT="0" distB="0" distL="114300" distR="114300" simplePos="0" relativeHeight="251657216" behindDoc="1" locked="0" layoutInCell="1" allowOverlap="1" wp14:anchorId="0070CF56" wp14:editId="00E2BF12">
            <wp:simplePos x="0" y="0"/>
            <wp:positionH relativeFrom="page">
              <wp:align>left</wp:align>
            </wp:positionH>
            <wp:positionV relativeFrom="paragraph">
              <wp:posOffset>-1332229</wp:posOffset>
            </wp:positionV>
            <wp:extent cx="7559643" cy="11112914"/>
            <wp:effectExtent l="0" t="0" r="3810" b="0"/>
            <wp:wrapNone/>
            <wp:docPr id="94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9643" cy="111129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6BB864C" w14:textId="12D2C7D3" w:rsidR="00965DF0" w:rsidRDefault="00965DF0" w:rsidP="001F7A2D"/>
    <w:p w14:paraId="7B05311A" w14:textId="4BE17E38" w:rsidR="0068771C" w:rsidRDefault="0068771C" w:rsidP="001F7A2D"/>
    <w:p w14:paraId="6EA9AEE9" w14:textId="792763B6" w:rsidR="0068771C" w:rsidRDefault="0068771C" w:rsidP="001F7A2D"/>
    <w:p w14:paraId="13CD0D7A" w14:textId="3C5C81DE" w:rsidR="0068771C" w:rsidRDefault="0068771C" w:rsidP="001F7A2D"/>
    <w:p w14:paraId="43EEF3D8" w14:textId="7FA91B1C" w:rsidR="00380FA5" w:rsidRDefault="00380FA5" w:rsidP="001F7A2D"/>
    <w:p w14:paraId="55BDFB8F" w14:textId="77777777" w:rsidR="007F3529" w:rsidRDefault="007F3529" w:rsidP="007F3529">
      <w:pPr>
        <w:pStyle w:val="Sinespaciado"/>
        <w:rPr>
          <w:rFonts w:ascii="Franklin Gothic Book" w:hAnsi="Franklin Gothic Book"/>
          <w:b/>
          <w:bCs/>
          <w:color w:val="FFFFFF" w:themeColor="background1"/>
          <w:sz w:val="52"/>
          <w:szCs w:val="52"/>
        </w:rPr>
      </w:pPr>
    </w:p>
    <w:p w14:paraId="66F2716E" w14:textId="77777777" w:rsidR="007F3529" w:rsidRDefault="007F3529" w:rsidP="007F3529">
      <w:pPr>
        <w:pStyle w:val="Sinespaciado"/>
        <w:rPr>
          <w:rFonts w:ascii="Franklin Gothic Book" w:hAnsi="Franklin Gothic Book"/>
          <w:b/>
          <w:bCs/>
          <w:color w:val="FFFFFF" w:themeColor="background1"/>
          <w:sz w:val="52"/>
          <w:szCs w:val="52"/>
        </w:rPr>
      </w:pPr>
    </w:p>
    <w:p w14:paraId="75E1E2F6" w14:textId="77777777" w:rsidR="007F3529" w:rsidRDefault="007F3529" w:rsidP="007F3529">
      <w:pPr>
        <w:pStyle w:val="Sinespaciado"/>
        <w:rPr>
          <w:rFonts w:ascii="Franklin Gothic Book" w:hAnsi="Franklin Gothic Book"/>
          <w:b/>
          <w:bCs/>
          <w:color w:val="FFFFFF" w:themeColor="background1"/>
          <w:sz w:val="52"/>
          <w:szCs w:val="52"/>
        </w:rPr>
      </w:pPr>
    </w:p>
    <w:p w14:paraId="56107862" w14:textId="7122D5F7" w:rsidR="00333F9D" w:rsidRDefault="00C46F76" w:rsidP="00333F9D">
      <w:pPr>
        <w:pStyle w:val="Sinespaciado"/>
        <w:spacing w:line="360" w:lineRule="auto"/>
        <w:rPr>
          <w:rFonts w:ascii="Franklin Gothic Book" w:hAnsi="Franklin Gothic Book"/>
          <w:b/>
          <w:bCs/>
          <w:color w:val="FFFFFF" w:themeColor="background1"/>
          <w:sz w:val="50"/>
          <w:szCs w:val="50"/>
        </w:rPr>
      </w:pPr>
      <w:r>
        <w:rPr>
          <w:rFonts w:ascii="Franklin Gothic Book" w:hAnsi="Franklin Gothic Book"/>
          <w:b/>
          <w:bCs/>
          <w:color w:val="FFFFFF" w:themeColor="background1"/>
          <w:sz w:val="50"/>
          <w:szCs w:val="50"/>
        </w:rPr>
        <w:t>Procesos SEGIPSA</w:t>
      </w:r>
    </w:p>
    <w:p w14:paraId="66CAC4A9" w14:textId="52058261" w:rsidR="008226B3" w:rsidRDefault="00A925E7" w:rsidP="008226B3">
      <w:pPr>
        <w:pStyle w:val="Sinespaciado"/>
        <w:spacing w:line="360" w:lineRule="auto"/>
        <w:rPr>
          <w:rFonts w:ascii="Franklin Gothic Book" w:hAnsi="Franklin Gothic Book"/>
          <w:b/>
          <w:bCs/>
          <w:color w:val="FFFFFF" w:themeColor="background1"/>
          <w:sz w:val="50"/>
          <w:szCs w:val="50"/>
        </w:rPr>
      </w:pPr>
      <w:r>
        <w:rPr>
          <w:rFonts w:ascii="Franklin Gothic Book" w:hAnsi="Franklin Gothic Book"/>
          <w:b/>
          <w:bCs/>
          <w:color w:val="FFFFFF" w:themeColor="background1"/>
          <w:sz w:val="50"/>
          <w:szCs w:val="50"/>
        </w:rPr>
        <w:t xml:space="preserve">Generar </w:t>
      </w:r>
      <w:r w:rsidR="00390203">
        <w:rPr>
          <w:rFonts w:ascii="Franklin Gothic Book" w:hAnsi="Franklin Gothic Book"/>
          <w:b/>
          <w:bCs/>
          <w:color w:val="FFFFFF" w:themeColor="background1"/>
          <w:sz w:val="50"/>
          <w:szCs w:val="50"/>
        </w:rPr>
        <w:t>Ficha Resumen</w:t>
      </w:r>
    </w:p>
    <w:p w14:paraId="4663AAF7" w14:textId="77777777" w:rsidR="0004262B" w:rsidRDefault="0004262B" w:rsidP="008226B3">
      <w:pPr>
        <w:pStyle w:val="Sinespaciado"/>
        <w:spacing w:line="360" w:lineRule="auto"/>
        <w:rPr>
          <w:rFonts w:ascii="Franklin Gothic Book" w:hAnsi="Franklin Gothic Book"/>
          <w:b/>
          <w:bCs/>
          <w:color w:val="FFFFFF" w:themeColor="background1"/>
          <w:sz w:val="50"/>
          <w:szCs w:val="50"/>
        </w:rPr>
      </w:pPr>
    </w:p>
    <w:p w14:paraId="50E71CB8" w14:textId="357A85A2" w:rsidR="00333F9D" w:rsidRDefault="00333F9D" w:rsidP="00333F9D">
      <w:pPr>
        <w:pStyle w:val="Sinespaciado"/>
        <w:spacing w:line="360" w:lineRule="auto"/>
        <w:rPr>
          <w:rFonts w:ascii="Franklin Gothic Book" w:hAnsi="Franklin Gothic Book"/>
          <w:b/>
          <w:bCs/>
          <w:color w:val="FFFFFF" w:themeColor="background1"/>
          <w:sz w:val="50"/>
          <w:szCs w:val="50"/>
        </w:rPr>
      </w:pPr>
    </w:p>
    <w:p w14:paraId="4A9D7D86" w14:textId="77777777" w:rsidR="008226B3" w:rsidRDefault="008226B3" w:rsidP="00333F9D">
      <w:pPr>
        <w:pStyle w:val="Sinespaciado"/>
        <w:spacing w:line="360" w:lineRule="auto"/>
        <w:rPr>
          <w:rFonts w:ascii="Franklin Gothic Book" w:hAnsi="Franklin Gothic Book"/>
          <w:b/>
          <w:bCs/>
          <w:color w:val="FFFFFF" w:themeColor="background1"/>
          <w:sz w:val="50"/>
          <w:szCs w:val="50"/>
        </w:rPr>
      </w:pPr>
    </w:p>
    <w:p w14:paraId="03F92C7D" w14:textId="0A6E7A33" w:rsidR="00333F9D" w:rsidRPr="00ED7179" w:rsidRDefault="00943E94" w:rsidP="00333F9D">
      <w:pPr>
        <w:pStyle w:val="Sinespaciado"/>
        <w:spacing w:line="360" w:lineRule="auto"/>
        <w:rPr>
          <w:rFonts w:ascii="Franklin Gothic Book" w:hAnsi="Franklin Gothic Book"/>
          <w:color w:val="FFFFFF" w:themeColor="background1"/>
          <w:sz w:val="32"/>
          <w:szCs w:val="32"/>
        </w:rPr>
      </w:pPr>
      <w:r>
        <w:rPr>
          <w:rFonts w:ascii="Franklin Gothic Book" w:hAnsi="Franklin Gothic Book"/>
          <w:color w:val="FFFFFF" w:themeColor="background1"/>
          <w:sz w:val="36"/>
          <w:szCs w:val="36"/>
        </w:rPr>
        <w:t>Junio</w:t>
      </w:r>
      <w:r w:rsidR="00333F9D">
        <w:rPr>
          <w:rFonts w:ascii="Franklin Gothic Book" w:hAnsi="Franklin Gothic Book"/>
          <w:color w:val="FFFFFF" w:themeColor="background1"/>
          <w:sz w:val="36"/>
          <w:szCs w:val="36"/>
        </w:rPr>
        <w:t xml:space="preserve"> 202</w:t>
      </w:r>
      <w:r w:rsidR="00F410F9">
        <w:rPr>
          <w:rFonts w:ascii="Franklin Gothic Book" w:hAnsi="Franklin Gothic Book"/>
          <w:color w:val="FFFFFF" w:themeColor="background1"/>
          <w:sz w:val="36"/>
          <w:szCs w:val="36"/>
        </w:rPr>
        <w:t>4</w:t>
      </w:r>
    </w:p>
    <w:p w14:paraId="092C6E09" w14:textId="77777777" w:rsidR="00333F9D" w:rsidRDefault="00333F9D" w:rsidP="001F7A2D"/>
    <w:p w14:paraId="088612B5" w14:textId="4DBD0641" w:rsidR="00333F9D" w:rsidRDefault="00333F9D" w:rsidP="001F7A2D">
      <w:r w:rsidRPr="00354E5A">
        <w:fldChar w:fldCharType="begin"/>
      </w:r>
      <w:r w:rsidRPr="00354E5A">
        <w:instrText xml:space="preserve"> SUBJECT   \* MERGEFORMAT </w:instrText>
      </w:r>
      <w:r w:rsidRPr="00354E5A">
        <w:fldChar w:fldCharType="end"/>
      </w:r>
    </w:p>
    <w:p w14:paraId="28DC3C86" w14:textId="1491B7E9" w:rsidR="00333F9D" w:rsidRPr="007F3529" w:rsidRDefault="00333F9D" w:rsidP="001F7A2D">
      <w:r w:rsidRPr="007F3529">
        <w:t xml:space="preserve">Fecha de documento: </w:t>
      </w:r>
      <w:r w:rsidR="00943E94">
        <w:t>10</w:t>
      </w:r>
      <w:r>
        <w:t>/0</w:t>
      </w:r>
      <w:r w:rsidR="00943E94">
        <w:t>6</w:t>
      </w:r>
      <w:r>
        <w:t>/202</w:t>
      </w:r>
      <w:r w:rsidR="00F410F9">
        <w:t>4</w:t>
      </w:r>
    </w:p>
    <w:p w14:paraId="62917C06" w14:textId="3148E5A9" w:rsidR="00400050" w:rsidRDefault="00400050" w:rsidP="001F7A2D"/>
    <w:p w14:paraId="2BC6A8B7" w14:textId="77777777" w:rsidR="0080201C" w:rsidRDefault="0080201C" w:rsidP="001F7A2D">
      <w:pPr>
        <w:rPr>
          <w:rFonts w:eastAsiaTheme="majorEastAsia" w:cstheme="majorBidi"/>
          <w:color w:val="E4AD2F"/>
          <w:spacing w:val="28"/>
          <w:sz w:val="36"/>
        </w:rPr>
      </w:pPr>
      <w:bookmarkStart w:id="1" w:name="_Toc155944200"/>
      <w:r>
        <w:br w:type="page"/>
      </w:r>
    </w:p>
    <w:bookmarkStart w:id="2" w:name="_Toc164355331" w:displacedByCustomXml="next"/>
    <w:sdt>
      <w:sdtPr>
        <w:rPr>
          <w:rFonts w:eastAsiaTheme="minorHAnsi" w:cstheme="minorBidi"/>
          <w:b w:val="0"/>
          <w:caps w:val="0"/>
          <w:color w:val="404040" w:themeColor="text1" w:themeTint="BF"/>
          <w:sz w:val="20"/>
          <w:szCs w:val="22"/>
          <w:lang w:eastAsia="en-US"/>
        </w:rPr>
        <w:id w:val="-97722907"/>
        <w:docPartObj>
          <w:docPartGallery w:val="Table of Contents"/>
          <w:docPartUnique/>
        </w:docPartObj>
      </w:sdtPr>
      <w:sdtEndPr>
        <w:rPr>
          <w:rFonts w:eastAsia="Times New Roman" w:cs="Arial"/>
          <w:color w:val="auto"/>
          <w:szCs w:val="20"/>
          <w:lang w:eastAsia="es-ES"/>
        </w:rPr>
      </w:sdtEndPr>
      <w:sdtContent>
        <w:p w14:paraId="043D83EE" w14:textId="7057237F" w:rsidR="009B17E6" w:rsidRPr="00F701FD" w:rsidRDefault="00F701FD" w:rsidP="00650314">
          <w:pPr>
            <w:pStyle w:val="Ttulo1"/>
            <w:numPr>
              <w:ilvl w:val="0"/>
              <w:numId w:val="0"/>
            </w:numPr>
            <w:ind w:left="432"/>
          </w:pPr>
          <w:r w:rsidRPr="00F701FD">
            <w:t xml:space="preserve">índice de </w:t>
          </w:r>
          <w:r w:rsidR="009B17E6" w:rsidRPr="00F701FD">
            <w:t>Contenido</w:t>
          </w:r>
          <w:bookmarkEnd w:id="2"/>
        </w:p>
        <w:p w14:paraId="55B7F692" w14:textId="77777777" w:rsidR="00F701FD" w:rsidRPr="00F701FD" w:rsidRDefault="00F701FD" w:rsidP="001F7A2D"/>
        <w:p w14:paraId="56DF22E2" w14:textId="4A0AE89C" w:rsidR="00650314" w:rsidRDefault="009B17E6">
          <w:pPr>
            <w:pStyle w:val="TDC1"/>
            <w:rPr>
              <w:rFonts w:asciiTheme="minorHAnsi" w:eastAsiaTheme="minorEastAsia" w:hAnsiTheme="minorHAnsi" w:cstheme="minorBidi"/>
              <w:b w:val="0"/>
              <w:caps w:val="0"/>
              <w:noProof/>
              <w:color w:val="auto"/>
              <w:kern w:val="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4355331" w:history="1">
            <w:r w:rsidR="00650314" w:rsidRPr="00F95B83">
              <w:rPr>
                <w:rStyle w:val="Hipervnculo"/>
                <w:rFonts w:eastAsiaTheme="minorHAnsi"/>
                <w:noProof/>
              </w:rPr>
              <w:t>índice de Contenido</w:t>
            </w:r>
            <w:r w:rsidR="00650314">
              <w:rPr>
                <w:noProof/>
                <w:webHidden/>
              </w:rPr>
              <w:tab/>
            </w:r>
            <w:r w:rsidR="00650314">
              <w:rPr>
                <w:noProof/>
                <w:webHidden/>
              </w:rPr>
              <w:fldChar w:fldCharType="begin"/>
            </w:r>
            <w:r w:rsidR="00650314">
              <w:rPr>
                <w:noProof/>
                <w:webHidden/>
              </w:rPr>
              <w:instrText xml:space="preserve"> PAGEREF _Toc164355331 \h </w:instrText>
            </w:r>
            <w:r w:rsidR="00650314">
              <w:rPr>
                <w:noProof/>
                <w:webHidden/>
              </w:rPr>
            </w:r>
            <w:r w:rsidR="00650314">
              <w:rPr>
                <w:noProof/>
                <w:webHidden/>
              </w:rPr>
              <w:fldChar w:fldCharType="separate"/>
            </w:r>
            <w:r w:rsidR="00650314">
              <w:rPr>
                <w:noProof/>
                <w:webHidden/>
              </w:rPr>
              <w:t>2</w:t>
            </w:r>
            <w:r w:rsidR="00650314">
              <w:rPr>
                <w:noProof/>
                <w:webHidden/>
              </w:rPr>
              <w:fldChar w:fldCharType="end"/>
            </w:r>
          </w:hyperlink>
        </w:p>
        <w:p w14:paraId="494A1B62" w14:textId="71AF76DC" w:rsidR="00650314" w:rsidRDefault="00000000">
          <w:pPr>
            <w:pStyle w:val="TDC1"/>
            <w:rPr>
              <w:rFonts w:asciiTheme="minorHAnsi" w:eastAsiaTheme="minorEastAsia" w:hAnsiTheme="minorHAnsi" w:cstheme="minorBidi"/>
              <w:b w:val="0"/>
              <w:caps w:val="0"/>
              <w:noProof/>
              <w:color w:val="auto"/>
              <w:kern w:val="2"/>
              <w14:ligatures w14:val="standardContextual"/>
            </w:rPr>
          </w:pPr>
          <w:hyperlink w:anchor="_Toc164355332" w:history="1">
            <w:r w:rsidR="00650314" w:rsidRPr="00F95B83">
              <w:rPr>
                <w:rStyle w:val="Hipervnculo"/>
                <w:rFonts w:eastAsiaTheme="minorHAnsi"/>
                <w:noProof/>
              </w:rPr>
              <w:t>TÉRMINOS Y DEFINICIONES</w:t>
            </w:r>
            <w:r w:rsidR="00650314">
              <w:rPr>
                <w:noProof/>
                <w:webHidden/>
              </w:rPr>
              <w:tab/>
            </w:r>
            <w:r w:rsidR="00650314">
              <w:rPr>
                <w:noProof/>
                <w:webHidden/>
              </w:rPr>
              <w:fldChar w:fldCharType="begin"/>
            </w:r>
            <w:r w:rsidR="00650314">
              <w:rPr>
                <w:noProof/>
                <w:webHidden/>
              </w:rPr>
              <w:instrText xml:space="preserve"> PAGEREF _Toc164355332 \h </w:instrText>
            </w:r>
            <w:r w:rsidR="00650314">
              <w:rPr>
                <w:noProof/>
                <w:webHidden/>
              </w:rPr>
            </w:r>
            <w:r w:rsidR="00650314">
              <w:rPr>
                <w:noProof/>
                <w:webHidden/>
              </w:rPr>
              <w:fldChar w:fldCharType="separate"/>
            </w:r>
            <w:r w:rsidR="00650314">
              <w:rPr>
                <w:noProof/>
                <w:webHidden/>
              </w:rPr>
              <w:t>3</w:t>
            </w:r>
            <w:r w:rsidR="00650314">
              <w:rPr>
                <w:noProof/>
                <w:webHidden/>
              </w:rPr>
              <w:fldChar w:fldCharType="end"/>
            </w:r>
          </w:hyperlink>
        </w:p>
        <w:p w14:paraId="3B094BEE" w14:textId="505D41A5" w:rsidR="00650314" w:rsidRDefault="00000000">
          <w:pPr>
            <w:pStyle w:val="TDC1"/>
            <w:rPr>
              <w:rFonts w:asciiTheme="minorHAnsi" w:eastAsiaTheme="minorEastAsia" w:hAnsiTheme="minorHAnsi" w:cstheme="minorBidi"/>
              <w:b w:val="0"/>
              <w:caps w:val="0"/>
              <w:noProof/>
              <w:color w:val="auto"/>
              <w:kern w:val="2"/>
              <w14:ligatures w14:val="standardContextual"/>
            </w:rPr>
          </w:pPr>
          <w:hyperlink w:anchor="_Toc164355333" w:history="1">
            <w:r w:rsidR="00650314" w:rsidRPr="00F95B83">
              <w:rPr>
                <w:rStyle w:val="Hipervnculo"/>
                <w:rFonts w:eastAsiaTheme="minorHAnsi"/>
                <w:noProof/>
              </w:rPr>
              <w:t>ABREVIATURAS</w:t>
            </w:r>
            <w:r w:rsidR="00650314">
              <w:rPr>
                <w:noProof/>
                <w:webHidden/>
              </w:rPr>
              <w:tab/>
            </w:r>
            <w:r w:rsidR="00650314">
              <w:rPr>
                <w:noProof/>
                <w:webHidden/>
              </w:rPr>
              <w:fldChar w:fldCharType="begin"/>
            </w:r>
            <w:r w:rsidR="00650314">
              <w:rPr>
                <w:noProof/>
                <w:webHidden/>
              </w:rPr>
              <w:instrText xml:space="preserve"> PAGEREF _Toc164355333 \h </w:instrText>
            </w:r>
            <w:r w:rsidR="00650314">
              <w:rPr>
                <w:noProof/>
                <w:webHidden/>
              </w:rPr>
            </w:r>
            <w:r w:rsidR="00650314">
              <w:rPr>
                <w:noProof/>
                <w:webHidden/>
              </w:rPr>
              <w:fldChar w:fldCharType="separate"/>
            </w:r>
            <w:r w:rsidR="00650314">
              <w:rPr>
                <w:noProof/>
                <w:webHidden/>
              </w:rPr>
              <w:t>4</w:t>
            </w:r>
            <w:r w:rsidR="00650314">
              <w:rPr>
                <w:noProof/>
                <w:webHidden/>
              </w:rPr>
              <w:fldChar w:fldCharType="end"/>
            </w:r>
          </w:hyperlink>
        </w:p>
        <w:p w14:paraId="6EB2AE51" w14:textId="6AB03894" w:rsidR="00650314" w:rsidRDefault="00000000">
          <w:pPr>
            <w:pStyle w:val="TDC1"/>
            <w:rPr>
              <w:rFonts w:asciiTheme="minorHAnsi" w:eastAsiaTheme="minorEastAsia" w:hAnsiTheme="minorHAnsi" w:cstheme="minorBidi"/>
              <w:b w:val="0"/>
              <w:caps w:val="0"/>
              <w:noProof/>
              <w:color w:val="auto"/>
              <w:kern w:val="2"/>
              <w14:ligatures w14:val="standardContextual"/>
            </w:rPr>
          </w:pPr>
          <w:hyperlink w:anchor="_Toc164355334" w:history="1">
            <w:r w:rsidR="00650314" w:rsidRPr="00F95B83">
              <w:rPr>
                <w:rStyle w:val="Hipervnculo"/>
                <w:rFonts w:eastAsiaTheme="minorHAnsi"/>
                <w:noProof/>
              </w:rPr>
              <w:t>1</w:t>
            </w:r>
            <w:r w:rsidR="00650314">
              <w:rPr>
                <w:rFonts w:asciiTheme="minorHAnsi" w:eastAsiaTheme="minorEastAsia" w:hAnsiTheme="minorHAnsi" w:cstheme="minorBidi"/>
                <w:b w:val="0"/>
                <w:caps w:val="0"/>
                <w:noProof/>
                <w:color w:val="auto"/>
                <w:kern w:val="2"/>
                <w14:ligatures w14:val="standardContextual"/>
              </w:rPr>
              <w:tab/>
            </w:r>
            <w:r w:rsidR="00650314" w:rsidRPr="00F95B83">
              <w:rPr>
                <w:rStyle w:val="Hipervnculo"/>
                <w:rFonts w:eastAsiaTheme="minorHAnsi"/>
                <w:noProof/>
              </w:rPr>
              <w:t>INTRODUCCION</w:t>
            </w:r>
            <w:r w:rsidR="00650314">
              <w:rPr>
                <w:noProof/>
                <w:webHidden/>
              </w:rPr>
              <w:tab/>
            </w:r>
            <w:r w:rsidR="00650314">
              <w:rPr>
                <w:noProof/>
                <w:webHidden/>
              </w:rPr>
              <w:fldChar w:fldCharType="begin"/>
            </w:r>
            <w:r w:rsidR="00650314">
              <w:rPr>
                <w:noProof/>
                <w:webHidden/>
              </w:rPr>
              <w:instrText xml:space="preserve"> PAGEREF _Toc164355334 \h </w:instrText>
            </w:r>
            <w:r w:rsidR="00650314">
              <w:rPr>
                <w:noProof/>
                <w:webHidden/>
              </w:rPr>
            </w:r>
            <w:r w:rsidR="00650314">
              <w:rPr>
                <w:noProof/>
                <w:webHidden/>
              </w:rPr>
              <w:fldChar w:fldCharType="separate"/>
            </w:r>
            <w:r w:rsidR="00650314">
              <w:rPr>
                <w:noProof/>
                <w:webHidden/>
              </w:rPr>
              <w:t>5</w:t>
            </w:r>
            <w:r w:rsidR="00650314">
              <w:rPr>
                <w:noProof/>
                <w:webHidden/>
              </w:rPr>
              <w:fldChar w:fldCharType="end"/>
            </w:r>
          </w:hyperlink>
        </w:p>
        <w:p w14:paraId="57D656DB" w14:textId="274B80E5" w:rsidR="00650314" w:rsidRDefault="00000000">
          <w:pPr>
            <w:pStyle w:val="TDC1"/>
            <w:rPr>
              <w:rFonts w:asciiTheme="minorHAnsi" w:eastAsiaTheme="minorEastAsia" w:hAnsiTheme="minorHAnsi" w:cstheme="minorBidi"/>
              <w:b w:val="0"/>
              <w:caps w:val="0"/>
              <w:noProof/>
              <w:color w:val="auto"/>
              <w:kern w:val="2"/>
              <w14:ligatures w14:val="standardContextual"/>
            </w:rPr>
          </w:pPr>
          <w:hyperlink w:anchor="_Toc164355335" w:history="1">
            <w:r w:rsidR="00650314" w:rsidRPr="00F95B83">
              <w:rPr>
                <w:rStyle w:val="Hipervnculo"/>
                <w:rFonts w:eastAsiaTheme="minorHAnsi"/>
                <w:noProof/>
              </w:rPr>
              <w:t>2</w:t>
            </w:r>
            <w:r w:rsidR="00650314">
              <w:rPr>
                <w:rFonts w:asciiTheme="minorHAnsi" w:eastAsiaTheme="minorEastAsia" w:hAnsiTheme="minorHAnsi" w:cstheme="minorBidi"/>
                <w:b w:val="0"/>
                <w:caps w:val="0"/>
                <w:noProof/>
                <w:color w:val="auto"/>
                <w:kern w:val="2"/>
                <w14:ligatures w14:val="standardContextual"/>
              </w:rPr>
              <w:tab/>
            </w:r>
            <w:r w:rsidR="00650314" w:rsidRPr="00F95B83">
              <w:rPr>
                <w:rStyle w:val="Hipervnculo"/>
                <w:rFonts w:eastAsiaTheme="minorHAnsi"/>
                <w:noProof/>
              </w:rPr>
              <w:t>DATOS SAUCE</w:t>
            </w:r>
            <w:r w:rsidR="00650314">
              <w:rPr>
                <w:noProof/>
                <w:webHidden/>
              </w:rPr>
              <w:tab/>
            </w:r>
            <w:r w:rsidR="00650314">
              <w:rPr>
                <w:noProof/>
                <w:webHidden/>
              </w:rPr>
              <w:fldChar w:fldCharType="begin"/>
            </w:r>
            <w:r w:rsidR="00650314">
              <w:rPr>
                <w:noProof/>
                <w:webHidden/>
              </w:rPr>
              <w:instrText xml:space="preserve"> PAGEREF _Toc164355335 \h </w:instrText>
            </w:r>
            <w:r w:rsidR="00650314">
              <w:rPr>
                <w:noProof/>
                <w:webHidden/>
              </w:rPr>
            </w:r>
            <w:r w:rsidR="00650314">
              <w:rPr>
                <w:noProof/>
                <w:webHidden/>
              </w:rPr>
              <w:fldChar w:fldCharType="separate"/>
            </w:r>
            <w:r w:rsidR="00650314">
              <w:rPr>
                <w:noProof/>
                <w:webHidden/>
              </w:rPr>
              <w:t>5</w:t>
            </w:r>
            <w:r w:rsidR="00650314">
              <w:rPr>
                <w:noProof/>
                <w:webHidden/>
              </w:rPr>
              <w:fldChar w:fldCharType="end"/>
            </w:r>
          </w:hyperlink>
        </w:p>
        <w:p w14:paraId="54CEEC18" w14:textId="555656A9" w:rsidR="00650314" w:rsidRDefault="00000000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64355336" w:history="1">
            <w:r w:rsidR="00650314" w:rsidRPr="00F95B83">
              <w:rPr>
                <w:rStyle w:val="Hipervnculo"/>
                <w:rFonts w:eastAsiaTheme="minorHAnsi"/>
              </w:rPr>
              <w:t>2.1</w:t>
            </w:r>
            <w:r w:rsidR="00650314">
              <w:rPr>
                <w:rFonts w:asciiTheme="minorHAnsi" w:eastAsiaTheme="minorEastAsia" w:hAnsiTheme="minorHAnsi" w:cstheme="minorBidi"/>
                <w:b w:val="0"/>
                <w:bCs w:val="0"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650314" w:rsidRPr="00F95B83">
              <w:rPr>
                <w:rStyle w:val="Hipervnculo"/>
                <w:rFonts w:eastAsiaTheme="minorHAnsi"/>
              </w:rPr>
              <w:t>Fichero SAUCE</w:t>
            </w:r>
            <w:r w:rsidR="00650314">
              <w:rPr>
                <w:webHidden/>
              </w:rPr>
              <w:tab/>
            </w:r>
            <w:r w:rsidR="00650314">
              <w:rPr>
                <w:webHidden/>
              </w:rPr>
              <w:fldChar w:fldCharType="begin"/>
            </w:r>
            <w:r w:rsidR="00650314">
              <w:rPr>
                <w:webHidden/>
              </w:rPr>
              <w:instrText xml:space="preserve"> PAGEREF _Toc164355336 \h </w:instrText>
            </w:r>
            <w:r w:rsidR="00650314">
              <w:rPr>
                <w:webHidden/>
              </w:rPr>
            </w:r>
            <w:r w:rsidR="00650314">
              <w:rPr>
                <w:webHidden/>
              </w:rPr>
              <w:fldChar w:fldCharType="separate"/>
            </w:r>
            <w:r w:rsidR="00650314">
              <w:rPr>
                <w:webHidden/>
              </w:rPr>
              <w:t>5</w:t>
            </w:r>
            <w:r w:rsidR="00650314">
              <w:rPr>
                <w:webHidden/>
              </w:rPr>
              <w:fldChar w:fldCharType="end"/>
            </w:r>
          </w:hyperlink>
        </w:p>
        <w:p w14:paraId="21443B13" w14:textId="39FD4084" w:rsidR="00650314" w:rsidRDefault="00000000">
          <w:pPr>
            <w:pStyle w:val="TDC3"/>
            <w:rPr>
              <w:rFonts w:asciiTheme="minorHAnsi" w:hAnsiTheme="minorHAnsi" w:cstheme="minorBidi"/>
              <w:kern w:val="2"/>
              <w:sz w:val="24"/>
              <w:szCs w:val="24"/>
              <w14:ligatures w14:val="standardContextual"/>
            </w:rPr>
          </w:pPr>
          <w:hyperlink w:anchor="_Toc164355337" w:history="1">
            <w:r w:rsidR="00650314" w:rsidRPr="00F95B83">
              <w:rPr>
                <w:rStyle w:val="Hipervnculo"/>
              </w:rPr>
              <w:t>2.1.1</w:t>
            </w:r>
            <w:r w:rsidR="00650314">
              <w:rPr>
                <w:rFonts w:asciiTheme="minorHAnsi" w:hAnsiTheme="minorHAnsi" w:cstheme="minorBidi"/>
                <w:kern w:val="2"/>
                <w:sz w:val="24"/>
                <w:szCs w:val="24"/>
                <w14:ligatures w14:val="standardContextual"/>
              </w:rPr>
              <w:tab/>
            </w:r>
            <w:r w:rsidR="00650314" w:rsidRPr="00F95B83">
              <w:rPr>
                <w:rStyle w:val="Hipervnculo"/>
              </w:rPr>
              <w:t>Datos EXPEDIENTE</w:t>
            </w:r>
            <w:r w:rsidR="00650314">
              <w:rPr>
                <w:webHidden/>
              </w:rPr>
              <w:tab/>
            </w:r>
            <w:r w:rsidR="00650314">
              <w:rPr>
                <w:webHidden/>
              </w:rPr>
              <w:fldChar w:fldCharType="begin"/>
            </w:r>
            <w:r w:rsidR="00650314">
              <w:rPr>
                <w:webHidden/>
              </w:rPr>
              <w:instrText xml:space="preserve"> PAGEREF _Toc164355337 \h </w:instrText>
            </w:r>
            <w:r w:rsidR="00650314">
              <w:rPr>
                <w:webHidden/>
              </w:rPr>
            </w:r>
            <w:r w:rsidR="00650314">
              <w:rPr>
                <w:webHidden/>
              </w:rPr>
              <w:fldChar w:fldCharType="separate"/>
            </w:r>
            <w:r w:rsidR="00650314">
              <w:rPr>
                <w:webHidden/>
              </w:rPr>
              <w:t>7</w:t>
            </w:r>
            <w:r w:rsidR="00650314">
              <w:rPr>
                <w:webHidden/>
              </w:rPr>
              <w:fldChar w:fldCharType="end"/>
            </w:r>
          </w:hyperlink>
        </w:p>
        <w:p w14:paraId="519B0006" w14:textId="376AA2DD" w:rsidR="00650314" w:rsidRDefault="00000000">
          <w:pPr>
            <w:pStyle w:val="TDC3"/>
            <w:rPr>
              <w:rFonts w:asciiTheme="minorHAnsi" w:hAnsiTheme="minorHAnsi" w:cstheme="minorBidi"/>
              <w:kern w:val="2"/>
              <w:sz w:val="24"/>
              <w:szCs w:val="24"/>
              <w14:ligatures w14:val="standardContextual"/>
            </w:rPr>
          </w:pPr>
          <w:hyperlink w:anchor="_Toc164355338" w:history="1">
            <w:r w:rsidR="00650314" w:rsidRPr="00F95B83">
              <w:rPr>
                <w:rStyle w:val="Hipervnculo"/>
              </w:rPr>
              <w:t>2.1.2</w:t>
            </w:r>
            <w:r w:rsidR="00650314">
              <w:rPr>
                <w:rFonts w:asciiTheme="minorHAnsi" w:hAnsiTheme="minorHAnsi" w:cstheme="minorBidi"/>
                <w:kern w:val="2"/>
                <w:sz w:val="24"/>
                <w:szCs w:val="24"/>
                <w14:ligatures w14:val="standardContextual"/>
              </w:rPr>
              <w:tab/>
            </w:r>
            <w:r w:rsidR="00650314" w:rsidRPr="00F95B83">
              <w:rPr>
                <w:rStyle w:val="Hipervnculo"/>
              </w:rPr>
              <w:t>Datos FINCAS</w:t>
            </w:r>
            <w:r w:rsidR="00650314">
              <w:rPr>
                <w:webHidden/>
              </w:rPr>
              <w:tab/>
            </w:r>
            <w:r w:rsidR="00650314">
              <w:rPr>
                <w:webHidden/>
              </w:rPr>
              <w:fldChar w:fldCharType="begin"/>
            </w:r>
            <w:r w:rsidR="00650314">
              <w:rPr>
                <w:webHidden/>
              </w:rPr>
              <w:instrText xml:space="preserve"> PAGEREF _Toc164355338 \h </w:instrText>
            </w:r>
            <w:r w:rsidR="00650314">
              <w:rPr>
                <w:webHidden/>
              </w:rPr>
            </w:r>
            <w:r w:rsidR="00650314">
              <w:rPr>
                <w:webHidden/>
              </w:rPr>
              <w:fldChar w:fldCharType="separate"/>
            </w:r>
            <w:r w:rsidR="00650314">
              <w:rPr>
                <w:webHidden/>
              </w:rPr>
              <w:t>7</w:t>
            </w:r>
            <w:r w:rsidR="00650314">
              <w:rPr>
                <w:webHidden/>
              </w:rPr>
              <w:fldChar w:fldCharType="end"/>
            </w:r>
          </w:hyperlink>
        </w:p>
        <w:p w14:paraId="425CC1E4" w14:textId="003743FE" w:rsidR="00650314" w:rsidRDefault="00000000">
          <w:pPr>
            <w:pStyle w:val="TDC3"/>
            <w:rPr>
              <w:rFonts w:asciiTheme="minorHAnsi" w:hAnsiTheme="minorHAnsi" w:cstheme="minorBidi"/>
              <w:kern w:val="2"/>
              <w:sz w:val="24"/>
              <w:szCs w:val="24"/>
              <w14:ligatures w14:val="standardContextual"/>
            </w:rPr>
          </w:pPr>
          <w:hyperlink w:anchor="_Toc164355339" w:history="1">
            <w:r w:rsidR="00650314" w:rsidRPr="00F95B83">
              <w:rPr>
                <w:rStyle w:val="Hipervnculo"/>
              </w:rPr>
              <w:t>2.1.3</w:t>
            </w:r>
            <w:r w:rsidR="00650314">
              <w:rPr>
                <w:rFonts w:asciiTheme="minorHAnsi" w:hAnsiTheme="minorHAnsi" w:cstheme="minorBidi"/>
                <w:kern w:val="2"/>
                <w:sz w:val="24"/>
                <w:szCs w:val="24"/>
                <w14:ligatures w14:val="standardContextual"/>
              </w:rPr>
              <w:tab/>
            </w:r>
            <w:r w:rsidR="00650314" w:rsidRPr="00F95B83">
              <w:rPr>
                <w:rStyle w:val="Hipervnculo"/>
              </w:rPr>
              <w:t>Datos CONSTRUCCIONES</w:t>
            </w:r>
            <w:r w:rsidR="00650314">
              <w:rPr>
                <w:webHidden/>
              </w:rPr>
              <w:tab/>
            </w:r>
            <w:r w:rsidR="00650314">
              <w:rPr>
                <w:webHidden/>
              </w:rPr>
              <w:fldChar w:fldCharType="begin"/>
            </w:r>
            <w:r w:rsidR="00650314">
              <w:rPr>
                <w:webHidden/>
              </w:rPr>
              <w:instrText xml:space="preserve"> PAGEREF _Toc164355339 \h </w:instrText>
            </w:r>
            <w:r w:rsidR="00650314">
              <w:rPr>
                <w:webHidden/>
              </w:rPr>
            </w:r>
            <w:r w:rsidR="00650314">
              <w:rPr>
                <w:webHidden/>
              </w:rPr>
              <w:fldChar w:fldCharType="separate"/>
            </w:r>
            <w:r w:rsidR="00650314">
              <w:rPr>
                <w:webHidden/>
              </w:rPr>
              <w:t>8</w:t>
            </w:r>
            <w:r w:rsidR="00650314">
              <w:rPr>
                <w:webHidden/>
              </w:rPr>
              <w:fldChar w:fldCharType="end"/>
            </w:r>
          </w:hyperlink>
        </w:p>
        <w:p w14:paraId="7B872E40" w14:textId="5FA922F7" w:rsidR="00650314" w:rsidRDefault="00000000">
          <w:pPr>
            <w:pStyle w:val="TDC3"/>
            <w:rPr>
              <w:rFonts w:asciiTheme="minorHAnsi" w:hAnsiTheme="minorHAnsi" w:cstheme="minorBidi"/>
              <w:kern w:val="2"/>
              <w:sz w:val="24"/>
              <w:szCs w:val="24"/>
              <w14:ligatures w14:val="standardContextual"/>
            </w:rPr>
          </w:pPr>
          <w:hyperlink w:anchor="_Toc164355340" w:history="1">
            <w:r w:rsidR="00650314" w:rsidRPr="00F95B83">
              <w:rPr>
                <w:rStyle w:val="Hipervnculo"/>
              </w:rPr>
              <w:t>2.1.4</w:t>
            </w:r>
            <w:r w:rsidR="00650314">
              <w:rPr>
                <w:rFonts w:asciiTheme="minorHAnsi" w:hAnsiTheme="minorHAnsi" w:cstheme="minorBidi"/>
                <w:kern w:val="2"/>
                <w:sz w:val="24"/>
                <w:szCs w:val="24"/>
                <w14:ligatures w14:val="standardContextual"/>
              </w:rPr>
              <w:tab/>
            </w:r>
            <w:r w:rsidR="00650314" w:rsidRPr="00F95B83">
              <w:rPr>
                <w:rStyle w:val="Hipervnculo"/>
              </w:rPr>
              <w:t>Datos UNIDADES CONSTRUCTIVAS</w:t>
            </w:r>
            <w:r w:rsidR="00650314">
              <w:rPr>
                <w:webHidden/>
              </w:rPr>
              <w:tab/>
            </w:r>
            <w:r w:rsidR="00650314">
              <w:rPr>
                <w:webHidden/>
              </w:rPr>
              <w:fldChar w:fldCharType="begin"/>
            </w:r>
            <w:r w:rsidR="00650314">
              <w:rPr>
                <w:webHidden/>
              </w:rPr>
              <w:instrText xml:space="preserve"> PAGEREF _Toc164355340 \h </w:instrText>
            </w:r>
            <w:r w:rsidR="00650314">
              <w:rPr>
                <w:webHidden/>
              </w:rPr>
            </w:r>
            <w:r w:rsidR="00650314">
              <w:rPr>
                <w:webHidden/>
              </w:rPr>
              <w:fldChar w:fldCharType="separate"/>
            </w:r>
            <w:r w:rsidR="00650314">
              <w:rPr>
                <w:webHidden/>
              </w:rPr>
              <w:t>8</w:t>
            </w:r>
            <w:r w:rsidR="00650314">
              <w:rPr>
                <w:webHidden/>
              </w:rPr>
              <w:fldChar w:fldCharType="end"/>
            </w:r>
          </w:hyperlink>
        </w:p>
        <w:p w14:paraId="0C065912" w14:textId="4093192B" w:rsidR="00650314" w:rsidRDefault="00000000">
          <w:pPr>
            <w:pStyle w:val="TDC1"/>
            <w:rPr>
              <w:rFonts w:asciiTheme="minorHAnsi" w:eastAsiaTheme="minorEastAsia" w:hAnsiTheme="minorHAnsi" w:cstheme="minorBidi"/>
              <w:b w:val="0"/>
              <w:caps w:val="0"/>
              <w:noProof/>
              <w:color w:val="auto"/>
              <w:kern w:val="2"/>
              <w14:ligatures w14:val="standardContextual"/>
            </w:rPr>
          </w:pPr>
          <w:hyperlink w:anchor="_Toc164355341" w:history="1">
            <w:r w:rsidR="00650314" w:rsidRPr="00F95B83">
              <w:rPr>
                <w:rStyle w:val="Hipervnculo"/>
                <w:rFonts w:eastAsiaTheme="minorHAnsi"/>
                <w:noProof/>
              </w:rPr>
              <w:t>3</w:t>
            </w:r>
            <w:r w:rsidR="00650314">
              <w:rPr>
                <w:rFonts w:asciiTheme="minorHAnsi" w:eastAsiaTheme="minorEastAsia" w:hAnsiTheme="minorHAnsi" w:cstheme="minorBidi"/>
                <w:b w:val="0"/>
                <w:caps w:val="0"/>
                <w:noProof/>
                <w:color w:val="auto"/>
                <w:kern w:val="2"/>
                <w14:ligatures w14:val="standardContextual"/>
              </w:rPr>
              <w:tab/>
            </w:r>
            <w:r w:rsidR="00650314" w:rsidRPr="00F95B83">
              <w:rPr>
                <w:rStyle w:val="Hipervnculo"/>
                <w:rFonts w:eastAsiaTheme="minorHAnsi"/>
                <w:noProof/>
              </w:rPr>
              <w:t>Tabla de expedientes segipsa_placo</w:t>
            </w:r>
            <w:r w:rsidR="00650314">
              <w:rPr>
                <w:noProof/>
                <w:webHidden/>
              </w:rPr>
              <w:tab/>
            </w:r>
            <w:r w:rsidR="00650314">
              <w:rPr>
                <w:noProof/>
                <w:webHidden/>
              </w:rPr>
              <w:fldChar w:fldCharType="begin"/>
            </w:r>
            <w:r w:rsidR="00650314">
              <w:rPr>
                <w:noProof/>
                <w:webHidden/>
              </w:rPr>
              <w:instrText xml:space="preserve"> PAGEREF _Toc164355341 \h </w:instrText>
            </w:r>
            <w:r w:rsidR="00650314">
              <w:rPr>
                <w:noProof/>
                <w:webHidden/>
              </w:rPr>
            </w:r>
            <w:r w:rsidR="00650314">
              <w:rPr>
                <w:noProof/>
                <w:webHidden/>
              </w:rPr>
              <w:fldChar w:fldCharType="separate"/>
            </w:r>
            <w:r w:rsidR="00650314">
              <w:rPr>
                <w:noProof/>
                <w:webHidden/>
              </w:rPr>
              <w:t>8</w:t>
            </w:r>
            <w:r w:rsidR="00650314">
              <w:rPr>
                <w:noProof/>
                <w:webHidden/>
              </w:rPr>
              <w:fldChar w:fldCharType="end"/>
            </w:r>
          </w:hyperlink>
        </w:p>
        <w:p w14:paraId="6A93B8EA" w14:textId="3B4184A1" w:rsidR="00650314" w:rsidRDefault="00000000">
          <w:pPr>
            <w:pStyle w:val="TDC1"/>
            <w:rPr>
              <w:rFonts w:asciiTheme="minorHAnsi" w:eastAsiaTheme="minorEastAsia" w:hAnsiTheme="minorHAnsi" w:cstheme="minorBidi"/>
              <w:b w:val="0"/>
              <w:caps w:val="0"/>
              <w:noProof/>
              <w:color w:val="auto"/>
              <w:kern w:val="2"/>
              <w14:ligatures w14:val="standardContextual"/>
            </w:rPr>
          </w:pPr>
          <w:hyperlink w:anchor="_Toc164355342" w:history="1">
            <w:r w:rsidR="00650314" w:rsidRPr="00F95B83">
              <w:rPr>
                <w:rStyle w:val="Hipervnculo"/>
                <w:rFonts w:eastAsiaTheme="minorHAnsi"/>
                <w:noProof/>
              </w:rPr>
              <w:t>4</w:t>
            </w:r>
            <w:r w:rsidR="00650314">
              <w:rPr>
                <w:rFonts w:asciiTheme="minorHAnsi" w:eastAsiaTheme="minorEastAsia" w:hAnsiTheme="minorHAnsi" w:cstheme="minorBidi"/>
                <w:b w:val="0"/>
                <w:caps w:val="0"/>
                <w:noProof/>
                <w:color w:val="auto"/>
                <w:kern w:val="2"/>
                <w14:ligatures w14:val="standardContextual"/>
              </w:rPr>
              <w:tab/>
            </w:r>
            <w:r w:rsidR="00650314" w:rsidRPr="00F95B83">
              <w:rPr>
                <w:rStyle w:val="Hipervnculo"/>
                <w:rFonts w:eastAsiaTheme="minorHAnsi"/>
                <w:noProof/>
              </w:rPr>
              <w:t>generar ficha resumen</w:t>
            </w:r>
            <w:r w:rsidR="00650314">
              <w:rPr>
                <w:noProof/>
                <w:webHidden/>
              </w:rPr>
              <w:tab/>
            </w:r>
            <w:r w:rsidR="00650314">
              <w:rPr>
                <w:noProof/>
                <w:webHidden/>
              </w:rPr>
              <w:fldChar w:fldCharType="begin"/>
            </w:r>
            <w:r w:rsidR="00650314">
              <w:rPr>
                <w:noProof/>
                <w:webHidden/>
              </w:rPr>
              <w:instrText xml:space="preserve"> PAGEREF _Toc164355342 \h </w:instrText>
            </w:r>
            <w:r w:rsidR="00650314">
              <w:rPr>
                <w:noProof/>
                <w:webHidden/>
              </w:rPr>
            </w:r>
            <w:r w:rsidR="00650314">
              <w:rPr>
                <w:noProof/>
                <w:webHidden/>
              </w:rPr>
              <w:fldChar w:fldCharType="separate"/>
            </w:r>
            <w:r w:rsidR="00650314">
              <w:rPr>
                <w:noProof/>
                <w:webHidden/>
              </w:rPr>
              <w:t>9</w:t>
            </w:r>
            <w:r w:rsidR="00650314">
              <w:rPr>
                <w:noProof/>
                <w:webHidden/>
              </w:rPr>
              <w:fldChar w:fldCharType="end"/>
            </w:r>
          </w:hyperlink>
        </w:p>
        <w:p w14:paraId="4029DDBF" w14:textId="478DED54" w:rsidR="00650314" w:rsidRDefault="00000000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64355343" w:history="1">
            <w:r w:rsidR="00650314" w:rsidRPr="00F95B83">
              <w:rPr>
                <w:rStyle w:val="Hipervnculo"/>
              </w:rPr>
              <w:t>4.1</w:t>
            </w:r>
            <w:r w:rsidR="00650314">
              <w:rPr>
                <w:rFonts w:asciiTheme="minorHAnsi" w:eastAsiaTheme="minorEastAsia" w:hAnsiTheme="minorHAnsi" w:cstheme="minorBidi"/>
                <w:b w:val="0"/>
                <w:bCs w:val="0"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650314" w:rsidRPr="00F95B83">
              <w:rPr>
                <w:rStyle w:val="Hipervnculo"/>
              </w:rPr>
              <w:t>Datos incidencias</w:t>
            </w:r>
            <w:r w:rsidR="00650314">
              <w:rPr>
                <w:webHidden/>
              </w:rPr>
              <w:tab/>
            </w:r>
            <w:r w:rsidR="00650314">
              <w:rPr>
                <w:webHidden/>
              </w:rPr>
              <w:fldChar w:fldCharType="begin"/>
            </w:r>
            <w:r w:rsidR="00650314">
              <w:rPr>
                <w:webHidden/>
              </w:rPr>
              <w:instrText xml:space="preserve"> PAGEREF _Toc164355343 \h </w:instrText>
            </w:r>
            <w:r w:rsidR="00650314">
              <w:rPr>
                <w:webHidden/>
              </w:rPr>
            </w:r>
            <w:r w:rsidR="00650314">
              <w:rPr>
                <w:webHidden/>
              </w:rPr>
              <w:fldChar w:fldCharType="separate"/>
            </w:r>
            <w:r w:rsidR="00650314">
              <w:rPr>
                <w:webHidden/>
              </w:rPr>
              <w:t>10</w:t>
            </w:r>
            <w:r w:rsidR="00650314">
              <w:rPr>
                <w:webHidden/>
              </w:rPr>
              <w:fldChar w:fldCharType="end"/>
            </w:r>
          </w:hyperlink>
        </w:p>
        <w:p w14:paraId="212CC214" w14:textId="44F3A5C7" w:rsidR="00650314" w:rsidRDefault="00000000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64355344" w:history="1">
            <w:r w:rsidR="00650314" w:rsidRPr="00F95B83">
              <w:rPr>
                <w:rStyle w:val="Hipervnculo"/>
                <w:rFonts w:eastAsiaTheme="minorHAnsi"/>
              </w:rPr>
              <w:t>4.2</w:t>
            </w:r>
            <w:r w:rsidR="00650314">
              <w:rPr>
                <w:rFonts w:asciiTheme="minorHAnsi" w:eastAsiaTheme="minorEastAsia" w:hAnsiTheme="minorHAnsi" w:cstheme="minorBidi"/>
                <w:b w:val="0"/>
                <w:bCs w:val="0"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650314" w:rsidRPr="00F95B83">
              <w:rPr>
                <w:rStyle w:val="Hipervnculo"/>
                <w:rFonts w:eastAsiaTheme="minorHAnsi"/>
              </w:rPr>
              <w:t>Datos Inmueble</w:t>
            </w:r>
            <w:r w:rsidR="00650314">
              <w:rPr>
                <w:webHidden/>
              </w:rPr>
              <w:tab/>
            </w:r>
            <w:r w:rsidR="00650314">
              <w:rPr>
                <w:webHidden/>
              </w:rPr>
              <w:fldChar w:fldCharType="begin"/>
            </w:r>
            <w:r w:rsidR="00650314">
              <w:rPr>
                <w:webHidden/>
              </w:rPr>
              <w:instrText xml:space="preserve"> PAGEREF _Toc164355344 \h </w:instrText>
            </w:r>
            <w:r w:rsidR="00650314">
              <w:rPr>
                <w:webHidden/>
              </w:rPr>
            </w:r>
            <w:r w:rsidR="00650314">
              <w:rPr>
                <w:webHidden/>
              </w:rPr>
              <w:fldChar w:fldCharType="separate"/>
            </w:r>
            <w:r w:rsidR="00650314">
              <w:rPr>
                <w:webHidden/>
              </w:rPr>
              <w:t>11</w:t>
            </w:r>
            <w:r w:rsidR="00650314">
              <w:rPr>
                <w:webHidden/>
              </w:rPr>
              <w:fldChar w:fldCharType="end"/>
            </w:r>
          </w:hyperlink>
        </w:p>
        <w:p w14:paraId="4D1E3D00" w14:textId="73B140C8" w:rsidR="00650314" w:rsidRDefault="00000000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64355345" w:history="1">
            <w:r w:rsidR="00650314" w:rsidRPr="00F95B83">
              <w:rPr>
                <w:rStyle w:val="Hipervnculo"/>
                <w:rFonts w:eastAsiaTheme="minorHAnsi"/>
              </w:rPr>
              <w:t>4.3</w:t>
            </w:r>
            <w:r w:rsidR="00650314">
              <w:rPr>
                <w:rFonts w:asciiTheme="minorHAnsi" w:eastAsiaTheme="minorEastAsia" w:hAnsiTheme="minorHAnsi" w:cstheme="minorBidi"/>
                <w:b w:val="0"/>
                <w:bCs w:val="0"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650314" w:rsidRPr="00F95B83">
              <w:rPr>
                <w:rStyle w:val="Hipervnculo"/>
                <w:rFonts w:eastAsiaTheme="minorHAnsi"/>
              </w:rPr>
              <w:t>Croquis y fotografía</w:t>
            </w:r>
            <w:r w:rsidR="00650314">
              <w:rPr>
                <w:webHidden/>
              </w:rPr>
              <w:tab/>
            </w:r>
            <w:r w:rsidR="00650314">
              <w:rPr>
                <w:webHidden/>
              </w:rPr>
              <w:fldChar w:fldCharType="begin"/>
            </w:r>
            <w:r w:rsidR="00650314">
              <w:rPr>
                <w:webHidden/>
              </w:rPr>
              <w:instrText xml:space="preserve"> PAGEREF _Toc164355345 \h </w:instrText>
            </w:r>
            <w:r w:rsidR="00650314">
              <w:rPr>
                <w:webHidden/>
              </w:rPr>
            </w:r>
            <w:r w:rsidR="00650314">
              <w:rPr>
                <w:webHidden/>
              </w:rPr>
              <w:fldChar w:fldCharType="separate"/>
            </w:r>
            <w:r w:rsidR="00650314">
              <w:rPr>
                <w:webHidden/>
              </w:rPr>
              <w:t>12</w:t>
            </w:r>
            <w:r w:rsidR="00650314">
              <w:rPr>
                <w:webHidden/>
              </w:rPr>
              <w:fldChar w:fldCharType="end"/>
            </w:r>
          </w:hyperlink>
        </w:p>
        <w:p w14:paraId="1C170AA2" w14:textId="1098B57C" w:rsidR="00650314" w:rsidRDefault="00000000">
          <w:pPr>
            <w:pStyle w:val="TDC3"/>
            <w:rPr>
              <w:rFonts w:asciiTheme="minorHAnsi" w:hAnsiTheme="minorHAnsi" w:cstheme="minorBidi"/>
              <w:kern w:val="2"/>
              <w:sz w:val="24"/>
              <w:szCs w:val="24"/>
              <w14:ligatures w14:val="standardContextual"/>
            </w:rPr>
          </w:pPr>
          <w:hyperlink w:anchor="_Toc164355346" w:history="1">
            <w:r w:rsidR="00650314" w:rsidRPr="00F95B83">
              <w:rPr>
                <w:rStyle w:val="Hipervnculo"/>
              </w:rPr>
              <w:t>4.3.1</w:t>
            </w:r>
            <w:r w:rsidR="00650314">
              <w:rPr>
                <w:rFonts w:asciiTheme="minorHAnsi" w:hAnsiTheme="minorHAnsi" w:cstheme="minorBidi"/>
                <w:kern w:val="2"/>
                <w:sz w:val="24"/>
                <w:szCs w:val="24"/>
                <w14:ligatures w14:val="standardContextual"/>
              </w:rPr>
              <w:tab/>
            </w:r>
            <w:r w:rsidR="00650314" w:rsidRPr="00F95B83">
              <w:rPr>
                <w:rStyle w:val="Hipervnculo"/>
              </w:rPr>
              <w:t>Datos graficos FXCC</w:t>
            </w:r>
            <w:r w:rsidR="00650314">
              <w:rPr>
                <w:webHidden/>
              </w:rPr>
              <w:tab/>
            </w:r>
            <w:r w:rsidR="00650314">
              <w:rPr>
                <w:webHidden/>
              </w:rPr>
              <w:fldChar w:fldCharType="begin"/>
            </w:r>
            <w:r w:rsidR="00650314">
              <w:rPr>
                <w:webHidden/>
              </w:rPr>
              <w:instrText xml:space="preserve"> PAGEREF _Toc164355346 \h </w:instrText>
            </w:r>
            <w:r w:rsidR="00650314">
              <w:rPr>
                <w:webHidden/>
              </w:rPr>
            </w:r>
            <w:r w:rsidR="00650314">
              <w:rPr>
                <w:webHidden/>
              </w:rPr>
              <w:fldChar w:fldCharType="separate"/>
            </w:r>
            <w:r w:rsidR="00650314">
              <w:rPr>
                <w:webHidden/>
              </w:rPr>
              <w:t>12</w:t>
            </w:r>
            <w:r w:rsidR="00650314">
              <w:rPr>
                <w:webHidden/>
              </w:rPr>
              <w:fldChar w:fldCharType="end"/>
            </w:r>
          </w:hyperlink>
        </w:p>
        <w:p w14:paraId="572B7E31" w14:textId="3AFFB654" w:rsidR="009B17E6" w:rsidRDefault="009B17E6" w:rsidP="001F7A2D">
          <w:r>
            <w:fldChar w:fldCharType="end"/>
          </w:r>
        </w:p>
      </w:sdtContent>
    </w:sdt>
    <w:bookmarkEnd w:id="1" w:displacedByCustomXml="prev"/>
    <w:p w14:paraId="4E3F88AF" w14:textId="7DF26577" w:rsidR="00C7538A" w:rsidRPr="00B909D3" w:rsidRDefault="00DA669B" w:rsidP="001F7A2D">
      <w:r w:rsidRPr="00AE3395">
        <w:br w:type="page"/>
      </w:r>
    </w:p>
    <w:p w14:paraId="6B649560" w14:textId="35326098" w:rsidR="00254205" w:rsidRPr="00B909D3" w:rsidRDefault="00254205" w:rsidP="001F7A2D">
      <w:pPr>
        <w:pStyle w:val="Ttulo0"/>
      </w:pPr>
      <w:bookmarkStart w:id="3" w:name="_Toc155944201"/>
      <w:bookmarkStart w:id="4" w:name="_Toc164355332"/>
      <w:r w:rsidRPr="00B909D3">
        <w:lastRenderedPageBreak/>
        <w:t>TÉRMINOS Y DEFINICIONES</w:t>
      </w:r>
      <w:bookmarkEnd w:id="3"/>
      <w:bookmarkEnd w:id="4"/>
      <w:r w:rsidRPr="00B909D3">
        <w:t xml:space="preserve"> </w:t>
      </w:r>
    </w:p>
    <w:tbl>
      <w:tblPr>
        <w:tblStyle w:val="Tablaconcuadrculaclara"/>
        <w:tblW w:w="0" w:type="auto"/>
        <w:tblBorders>
          <w:top w:val="single" w:sz="4" w:space="0" w:color="FFC000"/>
          <w:left w:val="single" w:sz="4" w:space="0" w:color="FFC000"/>
          <w:bottom w:val="single" w:sz="4" w:space="0" w:color="FFC000"/>
          <w:right w:val="single" w:sz="4" w:space="0" w:color="FFC000"/>
          <w:insideH w:val="single" w:sz="4" w:space="0" w:color="FFC000"/>
          <w:insideV w:val="single" w:sz="4" w:space="0" w:color="FFC000"/>
        </w:tblBorders>
        <w:tblLook w:val="04A0" w:firstRow="1" w:lastRow="0" w:firstColumn="1" w:lastColumn="0" w:noHBand="0" w:noVBand="1"/>
      </w:tblPr>
      <w:tblGrid>
        <w:gridCol w:w="2263"/>
        <w:gridCol w:w="6797"/>
      </w:tblGrid>
      <w:tr w:rsidR="00054DF8" w:rsidRPr="00427B10" w14:paraId="39FC7B9C" w14:textId="77777777" w:rsidTr="00B909D3">
        <w:tc>
          <w:tcPr>
            <w:tcW w:w="2263" w:type="dxa"/>
          </w:tcPr>
          <w:p w14:paraId="287EF103" w14:textId="4EC746D4" w:rsidR="00054DF8" w:rsidRPr="00427B10" w:rsidRDefault="0004262B" w:rsidP="001F7A2D">
            <w:r>
              <w:t>SAUCE</w:t>
            </w:r>
          </w:p>
        </w:tc>
        <w:tc>
          <w:tcPr>
            <w:tcW w:w="6797" w:type="dxa"/>
          </w:tcPr>
          <w:p w14:paraId="28F0D3DD" w14:textId="339A143E" w:rsidR="00054DF8" w:rsidRPr="00427B10" w:rsidRDefault="0004262B" w:rsidP="001F7A2D">
            <w:r>
              <w:t>Herramienta de Catastro para la grabación de los datos alfanuméricos</w:t>
            </w:r>
          </w:p>
        </w:tc>
      </w:tr>
      <w:tr w:rsidR="0004262B" w:rsidRPr="00427B10" w14:paraId="70E5AFE3" w14:textId="77777777" w:rsidTr="00B909D3">
        <w:tc>
          <w:tcPr>
            <w:tcW w:w="2263" w:type="dxa"/>
          </w:tcPr>
          <w:p w14:paraId="6CD890D6" w14:textId="15899770" w:rsidR="0004262B" w:rsidRDefault="00650314" w:rsidP="001F7A2D">
            <w:r>
              <w:t>Ficheros SAUCE</w:t>
            </w:r>
          </w:p>
        </w:tc>
        <w:tc>
          <w:tcPr>
            <w:tcW w:w="6797" w:type="dxa"/>
          </w:tcPr>
          <w:p w14:paraId="4B395103" w14:textId="5985D116" w:rsidR="0004262B" w:rsidRDefault="00650314" w:rsidP="001F7A2D">
            <w:r>
              <w:t>Contienen la grabación de los datos realizados en la aplicación SAUCE de Catastro</w:t>
            </w:r>
          </w:p>
        </w:tc>
      </w:tr>
    </w:tbl>
    <w:p w14:paraId="06A08E11" w14:textId="2937650C" w:rsidR="00C04FB4" w:rsidRPr="002312FB" w:rsidRDefault="00C04FB4" w:rsidP="001F7A2D">
      <w:pPr>
        <w:pStyle w:val="Ttulo0"/>
        <w:rPr>
          <w:color w:val="404040" w:themeColor="text1" w:themeTint="BF"/>
          <w:sz w:val="20"/>
          <w:szCs w:val="22"/>
        </w:rPr>
      </w:pPr>
      <w:r w:rsidRPr="002312FB">
        <w:br w:type="page"/>
      </w:r>
      <w:r w:rsidR="001F7981">
        <w:lastRenderedPageBreak/>
        <w:t>TABLA DE ILUSTRACIONES</w:t>
      </w:r>
    </w:p>
    <w:tbl>
      <w:tblPr>
        <w:tblStyle w:val="Tablaconcuadrculaclara"/>
        <w:tblW w:w="0" w:type="auto"/>
        <w:tblBorders>
          <w:top w:val="single" w:sz="4" w:space="0" w:color="FFC000"/>
          <w:left w:val="single" w:sz="4" w:space="0" w:color="FFC000"/>
          <w:bottom w:val="single" w:sz="4" w:space="0" w:color="FFC000"/>
          <w:right w:val="single" w:sz="4" w:space="0" w:color="FFC000"/>
          <w:insideH w:val="single" w:sz="4" w:space="0" w:color="FFC000"/>
          <w:insideV w:val="single" w:sz="4" w:space="0" w:color="FFC000"/>
        </w:tblBorders>
        <w:tblLook w:val="04A0" w:firstRow="1" w:lastRow="0" w:firstColumn="1" w:lastColumn="0" w:noHBand="0" w:noVBand="1"/>
      </w:tblPr>
      <w:tblGrid>
        <w:gridCol w:w="9060"/>
      </w:tblGrid>
      <w:tr w:rsidR="001F7981" w14:paraId="55B808E9" w14:textId="77777777" w:rsidTr="001F7981">
        <w:tc>
          <w:tcPr>
            <w:tcW w:w="9180" w:type="dxa"/>
          </w:tcPr>
          <w:p w14:paraId="36E3CAAD" w14:textId="77777777" w:rsidR="001F7981" w:rsidRDefault="001F7981" w:rsidP="001F7981">
            <w:pPr>
              <w:pStyle w:val="Tabladeilustraciones"/>
            </w:pPr>
          </w:p>
          <w:p w14:paraId="0D80D6FC" w14:textId="4D2C4870" w:rsidR="001F7981" w:rsidRPr="001F7981" w:rsidRDefault="001F7981" w:rsidP="001F7981">
            <w:pPr>
              <w:pStyle w:val="Tabladeilustraciones"/>
              <w:rPr>
                <w:rFonts w:asciiTheme="minorHAnsi" w:eastAsiaTheme="minorEastAsia" w:hAnsiTheme="minorHAnsi" w:cstheme="minorBidi"/>
                <w:kern w:val="2"/>
                <w:sz w:val="24"/>
                <w:szCs w:val="24"/>
              </w:rPr>
            </w:pPr>
            <w:r>
              <w:fldChar w:fldCharType="begin"/>
            </w:r>
            <w:r>
              <w:instrText xml:space="preserve"> TOC \h \z \c "Ilustración" </w:instrText>
            </w:r>
            <w:r>
              <w:fldChar w:fldCharType="separate"/>
            </w:r>
            <w:hyperlink w:anchor="_Toc164355438" w:history="1">
              <w:r w:rsidRPr="00136744">
                <w:rPr>
                  <w:rStyle w:val="Hipervnculo"/>
                  <w:rFonts w:eastAsiaTheme="majorEastAsia"/>
                </w:rPr>
                <w:t>Ilustración 1 Fichero SAUCE</w:t>
              </w:r>
              <w:r>
                <w:rPr>
                  <w:webHidden/>
                </w:rPr>
                <w:tab/>
              </w:r>
              <w:r>
                <w:rPr>
                  <w:webHidden/>
                </w:rPr>
                <w:fldChar w:fldCharType="begin"/>
              </w:r>
              <w:r>
                <w:rPr>
                  <w:webHidden/>
                </w:rPr>
                <w:instrText xml:space="preserve"> PAGEREF _Toc164355438 \h </w:instrText>
              </w:r>
              <w:r>
                <w:rPr>
                  <w:webHidden/>
                </w:rPr>
              </w:r>
              <w:r>
                <w:rPr>
                  <w:webHidden/>
                </w:rPr>
                <w:fldChar w:fldCharType="separate"/>
              </w:r>
              <w:r>
                <w:rPr>
                  <w:webHidden/>
                </w:rPr>
                <w:t>6</w:t>
              </w:r>
              <w:r>
                <w:rPr>
                  <w:webHidden/>
                </w:rPr>
                <w:fldChar w:fldCharType="end"/>
              </w:r>
            </w:hyperlink>
          </w:p>
          <w:p w14:paraId="22C44C2D" w14:textId="77777777" w:rsidR="001F7981" w:rsidRPr="001F7981" w:rsidRDefault="00000000" w:rsidP="001F7981">
            <w:pPr>
              <w:pStyle w:val="Tabladeilustraciones"/>
              <w:rPr>
                <w:rFonts w:asciiTheme="minorHAnsi" w:eastAsiaTheme="minorEastAsia" w:hAnsiTheme="minorHAnsi" w:cstheme="minorBidi"/>
                <w:kern w:val="2"/>
                <w:sz w:val="24"/>
                <w:szCs w:val="24"/>
              </w:rPr>
            </w:pPr>
            <w:hyperlink w:anchor="_Toc164355439" w:history="1">
              <w:r w:rsidR="001F7981" w:rsidRPr="00136744">
                <w:rPr>
                  <w:rStyle w:val="Hipervnculo"/>
                  <w:rFonts w:eastAsiaTheme="majorEastAsia"/>
                </w:rPr>
                <w:t>Ilustración 2 tabla datos_sauce</w:t>
              </w:r>
              <w:r w:rsidR="001F7981">
                <w:rPr>
                  <w:webHidden/>
                </w:rPr>
                <w:tab/>
              </w:r>
              <w:r w:rsidR="001F7981">
                <w:rPr>
                  <w:webHidden/>
                </w:rPr>
                <w:fldChar w:fldCharType="begin"/>
              </w:r>
              <w:r w:rsidR="001F7981">
                <w:rPr>
                  <w:webHidden/>
                </w:rPr>
                <w:instrText xml:space="preserve"> PAGEREF _Toc164355439 \h </w:instrText>
              </w:r>
              <w:r w:rsidR="001F7981">
                <w:rPr>
                  <w:webHidden/>
                </w:rPr>
              </w:r>
              <w:r w:rsidR="001F7981">
                <w:rPr>
                  <w:webHidden/>
                </w:rPr>
                <w:fldChar w:fldCharType="separate"/>
              </w:r>
              <w:r w:rsidR="001F7981">
                <w:rPr>
                  <w:webHidden/>
                </w:rPr>
                <w:t>7</w:t>
              </w:r>
              <w:r w:rsidR="001F7981">
                <w:rPr>
                  <w:webHidden/>
                </w:rPr>
                <w:fldChar w:fldCharType="end"/>
              </w:r>
            </w:hyperlink>
          </w:p>
          <w:p w14:paraId="5FAB30E3" w14:textId="77777777" w:rsidR="001F7981" w:rsidRPr="001F7981" w:rsidRDefault="00000000" w:rsidP="001F7981">
            <w:pPr>
              <w:pStyle w:val="Tabladeilustraciones"/>
              <w:rPr>
                <w:rFonts w:asciiTheme="minorHAnsi" w:eastAsiaTheme="minorEastAsia" w:hAnsiTheme="minorHAnsi" w:cstheme="minorBidi"/>
                <w:kern w:val="2"/>
                <w:sz w:val="24"/>
                <w:szCs w:val="24"/>
              </w:rPr>
            </w:pPr>
            <w:hyperlink w:anchor="_Toc164355440" w:history="1">
              <w:r w:rsidR="001F7981" w:rsidRPr="00136744">
                <w:rPr>
                  <w:rStyle w:val="Hipervnculo"/>
                  <w:rFonts w:eastAsiaTheme="majorEastAsia"/>
                </w:rPr>
                <w:t>Ilustración 3 segipsa_placo</w:t>
              </w:r>
              <w:r w:rsidR="001F7981">
                <w:rPr>
                  <w:webHidden/>
                </w:rPr>
                <w:tab/>
              </w:r>
              <w:r w:rsidR="001F7981">
                <w:rPr>
                  <w:webHidden/>
                </w:rPr>
                <w:fldChar w:fldCharType="begin"/>
              </w:r>
              <w:r w:rsidR="001F7981">
                <w:rPr>
                  <w:webHidden/>
                </w:rPr>
                <w:instrText xml:space="preserve"> PAGEREF _Toc164355440 \h </w:instrText>
              </w:r>
              <w:r w:rsidR="001F7981">
                <w:rPr>
                  <w:webHidden/>
                </w:rPr>
              </w:r>
              <w:r w:rsidR="001F7981">
                <w:rPr>
                  <w:webHidden/>
                </w:rPr>
                <w:fldChar w:fldCharType="separate"/>
              </w:r>
              <w:r w:rsidR="001F7981">
                <w:rPr>
                  <w:webHidden/>
                </w:rPr>
                <w:t>8</w:t>
              </w:r>
              <w:r w:rsidR="001F7981">
                <w:rPr>
                  <w:webHidden/>
                </w:rPr>
                <w:fldChar w:fldCharType="end"/>
              </w:r>
            </w:hyperlink>
          </w:p>
          <w:p w14:paraId="457F6CCD" w14:textId="77777777" w:rsidR="001F7981" w:rsidRPr="001F7981" w:rsidRDefault="00000000" w:rsidP="001F7981">
            <w:pPr>
              <w:pStyle w:val="Tabladeilustraciones"/>
              <w:rPr>
                <w:rFonts w:asciiTheme="minorHAnsi" w:eastAsiaTheme="minorEastAsia" w:hAnsiTheme="minorHAnsi" w:cstheme="minorBidi"/>
                <w:kern w:val="2"/>
                <w:sz w:val="24"/>
                <w:szCs w:val="24"/>
              </w:rPr>
            </w:pPr>
            <w:hyperlink w:anchor="_Toc164355441" w:history="1">
              <w:r w:rsidR="001F7981" w:rsidRPr="00136744">
                <w:rPr>
                  <w:rStyle w:val="Hipervnculo"/>
                  <w:rFonts w:eastAsiaTheme="majorEastAsia"/>
                </w:rPr>
                <w:t>Ilustración 4 Datos inmuebles - campos</w:t>
              </w:r>
              <w:r w:rsidR="001F7981">
                <w:rPr>
                  <w:webHidden/>
                </w:rPr>
                <w:tab/>
              </w:r>
              <w:r w:rsidR="001F7981">
                <w:rPr>
                  <w:webHidden/>
                </w:rPr>
                <w:fldChar w:fldCharType="begin"/>
              </w:r>
              <w:r w:rsidR="001F7981">
                <w:rPr>
                  <w:webHidden/>
                </w:rPr>
                <w:instrText xml:space="preserve"> PAGEREF _Toc164355441 \h </w:instrText>
              </w:r>
              <w:r w:rsidR="001F7981">
                <w:rPr>
                  <w:webHidden/>
                </w:rPr>
              </w:r>
              <w:r w:rsidR="001F7981">
                <w:rPr>
                  <w:webHidden/>
                </w:rPr>
                <w:fldChar w:fldCharType="separate"/>
              </w:r>
              <w:r w:rsidR="001F7981">
                <w:rPr>
                  <w:webHidden/>
                </w:rPr>
                <w:t>11</w:t>
              </w:r>
              <w:r w:rsidR="001F7981">
                <w:rPr>
                  <w:webHidden/>
                </w:rPr>
                <w:fldChar w:fldCharType="end"/>
              </w:r>
            </w:hyperlink>
          </w:p>
          <w:p w14:paraId="447DC35F" w14:textId="77777777" w:rsidR="001F7981" w:rsidRPr="001F7981" w:rsidRDefault="00000000" w:rsidP="001F7981">
            <w:pPr>
              <w:pStyle w:val="Tabladeilustraciones"/>
              <w:rPr>
                <w:rFonts w:asciiTheme="minorHAnsi" w:eastAsiaTheme="minorEastAsia" w:hAnsiTheme="minorHAnsi" w:cstheme="minorBidi"/>
                <w:kern w:val="2"/>
                <w:sz w:val="24"/>
                <w:szCs w:val="24"/>
              </w:rPr>
            </w:pPr>
            <w:hyperlink w:anchor="_Toc164355442" w:history="1">
              <w:r w:rsidR="001F7981" w:rsidRPr="00136744">
                <w:rPr>
                  <w:rStyle w:val="Hipervnculo"/>
                  <w:rFonts w:eastAsiaTheme="majorEastAsia"/>
                </w:rPr>
                <w:t>Ilustración 5 Ejemplos salida hoja 2</w:t>
              </w:r>
              <w:r w:rsidR="001F7981">
                <w:rPr>
                  <w:webHidden/>
                </w:rPr>
                <w:tab/>
              </w:r>
              <w:r w:rsidR="001F7981">
                <w:rPr>
                  <w:webHidden/>
                </w:rPr>
                <w:fldChar w:fldCharType="begin"/>
              </w:r>
              <w:r w:rsidR="001F7981">
                <w:rPr>
                  <w:webHidden/>
                </w:rPr>
                <w:instrText xml:space="preserve"> PAGEREF _Toc164355442 \h </w:instrText>
              </w:r>
              <w:r w:rsidR="001F7981">
                <w:rPr>
                  <w:webHidden/>
                </w:rPr>
              </w:r>
              <w:r w:rsidR="001F7981">
                <w:rPr>
                  <w:webHidden/>
                </w:rPr>
                <w:fldChar w:fldCharType="separate"/>
              </w:r>
              <w:r w:rsidR="001F7981">
                <w:rPr>
                  <w:webHidden/>
                </w:rPr>
                <w:t>11</w:t>
              </w:r>
              <w:r w:rsidR="001F7981">
                <w:rPr>
                  <w:webHidden/>
                </w:rPr>
                <w:fldChar w:fldCharType="end"/>
              </w:r>
            </w:hyperlink>
          </w:p>
          <w:p w14:paraId="27BCF79E" w14:textId="77777777" w:rsidR="001F7981" w:rsidRPr="001F7981" w:rsidRDefault="00000000" w:rsidP="001F7981">
            <w:pPr>
              <w:pStyle w:val="Tabladeilustraciones"/>
              <w:rPr>
                <w:rFonts w:asciiTheme="minorHAnsi" w:eastAsiaTheme="minorEastAsia" w:hAnsiTheme="minorHAnsi" w:cstheme="minorBidi"/>
                <w:kern w:val="2"/>
                <w:sz w:val="24"/>
                <w:szCs w:val="24"/>
              </w:rPr>
            </w:pPr>
            <w:hyperlink w:anchor="_Toc164355443" w:history="1">
              <w:r w:rsidR="001F7981" w:rsidRPr="00136744">
                <w:rPr>
                  <w:rStyle w:val="Hipervnculo"/>
                  <w:rFonts w:eastAsiaTheme="majorEastAsia"/>
                </w:rPr>
                <w:t>Ilustración 6 Croquis y fotografía</w:t>
              </w:r>
              <w:r w:rsidR="001F7981">
                <w:rPr>
                  <w:webHidden/>
                </w:rPr>
                <w:tab/>
              </w:r>
              <w:r w:rsidR="001F7981">
                <w:rPr>
                  <w:webHidden/>
                </w:rPr>
                <w:fldChar w:fldCharType="begin"/>
              </w:r>
              <w:r w:rsidR="001F7981">
                <w:rPr>
                  <w:webHidden/>
                </w:rPr>
                <w:instrText xml:space="preserve"> PAGEREF _Toc164355443 \h </w:instrText>
              </w:r>
              <w:r w:rsidR="001F7981">
                <w:rPr>
                  <w:webHidden/>
                </w:rPr>
              </w:r>
              <w:r w:rsidR="001F7981">
                <w:rPr>
                  <w:webHidden/>
                </w:rPr>
                <w:fldChar w:fldCharType="separate"/>
              </w:r>
              <w:r w:rsidR="001F7981">
                <w:rPr>
                  <w:webHidden/>
                </w:rPr>
                <w:t>12</w:t>
              </w:r>
              <w:r w:rsidR="001F7981">
                <w:rPr>
                  <w:webHidden/>
                </w:rPr>
                <w:fldChar w:fldCharType="end"/>
              </w:r>
            </w:hyperlink>
          </w:p>
          <w:p w14:paraId="177435A7" w14:textId="77777777" w:rsidR="001F7981" w:rsidRPr="001F7981" w:rsidRDefault="00000000" w:rsidP="001F7981">
            <w:pPr>
              <w:pStyle w:val="Tabladeilustraciones"/>
              <w:rPr>
                <w:rFonts w:asciiTheme="minorHAnsi" w:eastAsiaTheme="minorEastAsia" w:hAnsiTheme="minorHAnsi" w:cstheme="minorBidi"/>
                <w:kern w:val="2"/>
                <w:sz w:val="24"/>
                <w:szCs w:val="24"/>
              </w:rPr>
            </w:pPr>
            <w:hyperlink w:anchor="_Toc164355444" w:history="1">
              <w:r w:rsidR="001F7981" w:rsidRPr="00136744">
                <w:rPr>
                  <w:rStyle w:val="Hipervnculo"/>
                  <w:rFonts w:eastAsiaTheme="majorEastAsia"/>
                </w:rPr>
                <w:t>Ilustración 7 Niveles activos</w:t>
              </w:r>
              <w:r w:rsidR="001F7981">
                <w:rPr>
                  <w:webHidden/>
                </w:rPr>
                <w:tab/>
              </w:r>
              <w:r w:rsidR="001F7981">
                <w:rPr>
                  <w:webHidden/>
                </w:rPr>
                <w:fldChar w:fldCharType="begin"/>
              </w:r>
              <w:r w:rsidR="001F7981">
                <w:rPr>
                  <w:webHidden/>
                </w:rPr>
                <w:instrText xml:space="preserve"> PAGEREF _Toc164355444 \h </w:instrText>
              </w:r>
              <w:r w:rsidR="001F7981">
                <w:rPr>
                  <w:webHidden/>
                </w:rPr>
              </w:r>
              <w:r w:rsidR="001F7981">
                <w:rPr>
                  <w:webHidden/>
                </w:rPr>
                <w:fldChar w:fldCharType="separate"/>
              </w:r>
              <w:r w:rsidR="001F7981">
                <w:rPr>
                  <w:webHidden/>
                </w:rPr>
                <w:t>12</w:t>
              </w:r>
              <w:r w:rsidR="001F7981">
                <w:rPr>
                  <w:webHidden/>
                </w:rPr>
                <w:fldChar w:fldCharType="end"/>
              </w:r>
            </w:hyperlink>
          </w:p>
          <w:p w14:paraId="603B058F" w14:textId="77777777" w:rsidR="001F7981" w:rsidRPr="001F7981" w:rsidRDefault="00000000" w:rsidP="001F7981">
            <w:pPr>
              <w:pStyle w:val="Tabladeilustraciones"/>
              <w:rPr>
                <w:rFonts w:asciiTheme="minorHAnsi" w:eastAsiaTheme="minorEastAsia" w:hAnsiTheme="minorHAnsi" w:cstheme="minorBidi"/>
                <w:kern w:val="2"/>
                <w:sz w:val="24"/>
                <w:szCs w:val="24"/>
              </w:rPr>
            </w:pPr>
            <w:hyperlink w:anchor="_Toc164355445" w:history="1">
              <w:r w:rsidR="001F7981" w:rsidRPr="00136744">
                <w:rPr>
                  <w:rStyle w:val="Hipervnculo"/>
                  <w:rFonts w:eastAsiaTheme="majorEastAsia"/>
                </w:rPr>
                <w:t>Ilustración 8 Datos gráficos FXCC</w:t>
              </w:r>
              <w:r w:rsidR="001F7981">
                <w:rPr>
                  <w:webHidden/>
                </w:rPr>
                <w:tab/>
              </w:r>
              <w:r w:rsidR="001F7981">
                <w:rPr>
                  <w:webHidden/>
                </w:rPr>
                <w:fldChar w:fldCharType="begin"/>
              </w:r>
              <w:r w:rsidR="001F7981">
                <w:rPr>
                  <w:webHidden/>
                </w:rPr>
                <w:instrText xml:space="preserve"> PAGEREF _Toc164355445 \h </w:instrText>
              </w:r>
              <w:r w:rsidR="001F7981">
                <w:rPr>
                  <w:webHidden/>
                </w:rPr>
              </w:r>
              <w:r w:rsidR="001F7981">
                <w:rPr>
                  <w:webHidden/>
                </w:rPr>
                <w:fldChar w:fldCharType="separate"/>
              </w:r>
              <w:r w:rsidR="001F7981">
                <w:rPr>
                  <w:webHidden/>
                </w:rPr>
                <w:t>13</w:t>
              </w:r>
              <w:r w:rsidR="001F7981">
                <w:rPr>
                  <w:webHidden/>
                </w:rPr>
                <w:fldChar w:fldCharType="end"/>
              </w:r>
            </w:hyperlink>
          </w:p>
          <w:p w14:paraId="53511A23" w14:textId="77777777" w:rsidR="001F7981" w:rsidRPr="001F7981" w:rsidRDefault="00000000" w:rsidP="001F7981">
            <w:pPr>
              <w:pStyle w:val="Tabladeilustraciones"/>
              <w:rPr>
                <w:rFonts w:asciiTheme="minorHAnsi" w:eastAsiaTheme="minorEastAsia" w:hAnsiTheme="minorHAnsi" w:cstheme="minorBidi"/>
                <w:kern w:val="2"/>
                <w:sz w:val="24"/>
                <w:szCs w:val="24"/>
              </w:rPr>
            </w:pPr>
            <w:hyperlink w:anchor="_Toc164355446" w:history="1">
              <w:r w:rsidR="001F7981" w:rsidRPr="00136744">
                <w:rPr>
                  <w:rStyle w:val="Hipervnculo"/>
                  <w:rFonts w:eastAsiaTheme="majorEastAsia"/>
                </w:rPr>
                <w:t>Ilustración 9 Ejemplo hoja 3</w:t>
              </w:r>
              <w:r w:rsidR="001F7981">
                <w:rPr>
                  <w:webHidden/>
                </w:rPr>
                <w:tab/>
              </w:r>
              <w:r w:rsidR="001F7981">
                <w:rPr>
                  <w:webHidden/>
                </w:rPr>
                <w:fldChar w:fldCharType="begin"/>
              </w:r>
              <w:r w:rsidR="001F7981">
                <w:rPr>
                  <w:webHidden/>
                </w:rPr>
                <w:instrText xml:space="preserve"> PAGEREF _Toc164355446 \h </w:instrText>
              </w:r>
              <w:r w:rsidR="001F7981">
                <w:rPr>
                  <w:webHidden/>
                </w:rPr>
              </w:r>
              <w:r w:rsidR="001F7981">
                <w:rPr>
                  <w:webHidden/>
                </w:rPr>
                <w:fldChar w:fldCharType="separate"/>
              </w:r>
              <w:r w:rsidR="001F7981">
                <w:rPr>
                  <w:webHidden/>
                </w:rPr>
                <w:t>13</w:t>
              </w:r>
              <w:r w:rsidR="001F7981">
                <w:rPr>
                  <w:webHidden/>
                </w:rPr>
                <w:fldChar w:fldCharType="end"/>
              </w:r>
            </w:hyperlink>
          </w:p>
          <w:p w14:paraId="58E148F0" w14:textId="69648CB9" w:rsidR="001F7981" w:rsidRDefault="001F7981" w:rsidP="001F7981">
            <w:r>
              <w:fldChar w:fldCharType="end"/>
            </w:r>
          </w:p>
        </w:tc>
      </w:tr>
    </w:tbl>
    <w:p w14:paraId="3D1EE3D2" w14:textId="3DA8BDA9" w:rsidR="00C04FB4" w:rsidRPr="00134639" w:rsidRDefault="00C04FB4" w:rsidP="001F7A2D"/>
    <w:p w14:paraId="619EBCF6" w14:textId="0042B6BC" w:rsidR="008219D4" w:rsidRDefault="008219D4" w:rsidP="001F7A2D">
      <w:r>
        <w:br w:type="page"/>
      </w:r>
    </w:p>
    <w:p w14:paraId="353D3D69" w14:textId="0FD60C44" w:rsidR="008226B3" w:rsidRDefault="0004262B" w:rsidP="001F7A2D">
      <w:pPr>
        <w:pStyle w:val="Ttulo1"/>
      </w:pPr>
      <w:bookmarkStart w:id="5" w:name="_Toc164355334"/>
      <w:bookmarkStart w:id="6" w:name="_Toc155944203"/>
      <w:r>
        <w:lastRenderedPageBreak/>
        <w:t>I</w:t>
      </w:r>
      <w:r w:rsidR="00E63A67">
        <w:t>NTRODUCCION</w:t>
      </w:r>
      <w:bookmarkEnd w:id="5"/>
    </w:p>
    <w:bookmarkEnd w:id="6"/>
    <w:p w14:paraId="3DEED2EC" w14:textId="77777777" w:rsidR="00943E94" w:rsidRPr="00DB3574" w:rsidRDefault="00943E94" w:rsidP="00943E94"/>
    <w:sectPr w:rsidR="00943E94" w:rsidRPr="00DB3574" w:rsidSect="00716243">
      <w:headerReference w:type="default" r:id="rId12"/>
      <w:footerReference w:type="default" r:id="rId13"/>
      <w:type w:val="oddPage"/>
      <w:pgSz w:w="11906" w:h="16838" w:code="9"/>
      <w:pgMar w:top="2098" w:right="1418" w:bottom="1418" w:left="1418" w:header="709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B9E1E73" w14:textId="77777777" w:rsidR="009F6D3A" w:rsidRDefault="009F6D3A" w:rsidP="001F7A2D">
      <w:r>
        <w:separator/>
      </w:r>
    </w:p>
    <w:p w14:paraId="3C02E969" w14:textId="77777777" w:rsidR="009F6D3A" w:rsidRDefault="009F6D3A" w:rsidP="001F7A2D"/>
  </w:endnote>
  <w:endnote w:type="continuationSeparator" w:id="0">
    <w:p w14:paraId="4BFB3E7F" w14:textId="77777777" w:rsidR="009F6D3A" w:rsidRDefault="009F6D3A" w:rsidP="001F7A2D">
      <w:r>
        <w:continuationSeparator/>
      </w:r>
    </w:p>
    <w:p w14:paraId="0099746B" w14:textId="77777777" w:rsidR="009F6D3A" w:rsidRDefault="009F6D3A" w:rsidP="001F7A2D"/>
  </w:endnote>
  <w:endnote w:type="continuationNotice" w:id="1">
    <w:p w14:paraId="07396C05" w14:textId="77777777" w:rsidR="009F6D3A" w:rsidRDefault="009F6D3A" w:rsidP="001F7A2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C31BEB" w14:textId="3F1BCDE0" w:rsidR="00581AC3" w:rsidRDefault="00E67FD4" w:rsidP="001F7A2D">
    <w:pPr>
      <w:pStyle w:val="Piedepgina"/>
    </w:pPr>
    <w:r>
      <w:rPr>
        <w:noProof/>
      </w:rPr>
      <mc:AlternateContent>
        <mc:Choice Requires="wps">
          <w:drawing>
            <wp:anchor distT="0" distB="0" distL="114300" distR="114300" simplePos="0" relativeHeight="251658243" behindDoc="0" locked="0" layoutInCell="1" allowOverlap="1" wp14:anchorId="43E47F9F" wp14:editId="0B7914B3">
              <wp:simplePos x="0" y="0"/>
              <wp:positionH relativeFrom="column">
                <wp:posOffset>5795010</wp:posOffset>
              </wp:positionH>
              <wp:positionV relativeFrom="paragraph">
                <wp:posOffset>340360</wp:posOffset>
              </wp:positionV>
              <wp:extent cx="847725" cy="228600"/>
              <wp:effectExtent l="0" t="0" r="0" b="0"/>
              <wp:wrapNone/>
              <wp:docPr id="1654982952" name="Cuadro de texto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47725" cy="2286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3376802B" w14:textId="12A117DB" w:rsidR="00581AC3" w:rsidRPr="00246421" w:rsidRDefault="00581AC3" w:rsidP="001F7A2D">
                          <w:pPr>
                            <w:pStyle w:val="Piepginadcha"/>
                          </w:pPr>
                          <w:r w:rsidRPr="00246421">
                            <w:fldChar w:fldCharType="begin"/>
                          </w:r>
                          <w:r w:rsidRPr="00246421">
                            <w:instrText xml:space="preserve"> PAGE   \* MERGEFORMAT </w:instrText>
                          </w:r>
                          <w:r w:rsidRPr="00246421">
                            <w:fldChar w:fldCharType="separate"/>
                          </w:r>
                          <w:r w:rsidRPr="00246421">
                            <w:rPr>
                              <w:noProof/>
                            </w:rPr>
                            <w:t>36</w:t>
                          </w:r>
                          <w:r w:rsidRPr="00246421">
                            <w:rPr>
                              <w:noProof/>
                            </w:rPr>
                            <w:fldChar w:fldCharType="end"/>
                          </w:r>
                          <w:r w:rsidRPr="00246421">
                            <w:t xml:space="preserve"> de</w:t>
                          </w:r>
                          <w:r w:rsidRPr="00246421">
                            <w:rPr>
                              <w:noProof/>
                            </w:rPr>
                            <w:t xml:space="preserve"> </w:t>
                          </w:r>
                          <w:r w:rsidRPr="00246421">
                            <w:rPr>
                              <w:noProof/>
                            </w:rPr>
                            <w:fldChar w:fldCharType="begin"/>
                          </w:r>
                          <w:r w:rsidRPr="00246421">
                            <w:rPr>
                              <w:noProof/>
                            </w:rPr>
                            <w:instrText xml:space="preserve"> NUMPAGES  */mergeformat </w:instrText>
                          </w:r>
                          <w:r w:rsidRPr="00246421">
                            <w:rPr>
                              <w:noProof/>
                            </w:rPr>
                            <w:fldChar w:fldCharType="separate"/>
                          </w:r>
                          <w:r w:rsidRPr="00246421">
                            <w:rPr>
                              <w:noProof/>
                            </w:rPr>
                            <w:t>6</w:t>
                          </w:r>
                          <w:r w:rsidRPr="00246421">
                            <w:rPr>
                              <w:noProof/>
                            </w:rPr>
                            <w:fldChar w:fldCharType="end"/>
                          </w:r>
                        </w:p>
                        <w:p w14:paraId="3F9231ED" w14:textId="77777777" w:rsidR="00581AC3" w:rsidRPr="00246421" w:rsidRDefault="00581AC3" w:rsidP="001F7A2D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3E47F9F" id="_x0000_t202" coordsize="21600,21600" o:spt="202" path="m,l,21600r21600,l21600,xe">
              <v:stroke joinstyle="miter"/>
              <v:path gradientshapeok="t" o:connecttype="rect"/>
            </v:shapetype>
            <v:shape id="Cuadro de texto 1" o:spid="_x0000_s1026" type="#_x0000_t202" style="position:absolute;margin-left:456.3pt;margin-top:26.8pt;width:66.75pt;height:18pt;z-index:25165824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" filled="f" stroked="f" strokeweight=".5pt">
              <v:textbox>
                <w:txbxContent>
                  <w:p w14:paraId="3376802B" w14:textId="12A117DB" w:rsidR="00581AC3" w:rsidRPr="00246421" w:rsidRDefault="00581AC3" w:rsidP="001F7A2D">
                    <w:pPr>
                      <w:pStyle w:val="Piepginadcha"/>
                    </w:pPr>
                    <w:r w:rsidRPr="00246421">
                      <w:fldChar w:fldCharType="begin"/>
                    </w:r>
                    <w:r w:rsidRPr="00246421">
                      <w:instrText xml:space="preserve"> PAGE   \* MERGEFORMAT </w:instrText>
                    </w:r>
                    <w:r w:rsidRPr="00246421">
                      <w:fldChar w:fldCharType="separate"/>
                    </w:r>
                    <w:r w:rsidRPr="00246421">
                      <w:rPr>
                        <w:noProof/>
                      </w:rPr>
                      <w:t>36</w:t>
                    </w:r>
                    <w:r w:rsidRPr="00246421">
                      <w:rPr>
                        <w:noProof/>
                      </w:rPr>
                      <w:fldChar w:fldCharType="end"/>
                    </w:r>
                    <w:r w:rsidRPr="00246421">
                      <w:t xml:space="preserve"> de</w:t>
                    </w:r>
                    <w:r w:rsidRPr="00246421">
                      <w:rPr>
                        <w:noProof/>
                      </w:rPr>
                      <w:t xml:space="preserve"> </w:t>
                    </w:r>
                    <w:r w:rsidRPr="00246421">
                      <w:rPr>
                        <w:noProof/>
                      </w:rPr>
                      <w:fldChar w:fldCharType="begin"/>
                    </w:r>
                    <w:r w:rsidRPr="00246421">
                      <w:rPr>
                        <w:noProof/>
                      </w:rPr>
                      <w:instrText xml:space="preserve"> NUMPAGES  */mergeformat </w:instrText>
                    </w:r>
                    <w:r w:rsidRPr="00246421">
                      <w:rPr>
                        <w:noProof/>
                      </w:rPr>
                      <w:fldChar w:fldCharType="separate"/>
                    </w:r>
                    <w:r w:rsidRPr="00246421">
                      <w:rPr>
                        <w:noProof/>
                      </w:rPr>
                      <w:t>6</w:t>
                    </w:r>
                    <w:r w:rsidRPr="00246421">
                      <w:rPr>
                        <w:noProof/>
                      </w:rPr>
                      <w:fldChar w:fldCharType="end"/>
                    </w:r>
                  </w:p>
                  <w:p w14:paraId="3F9231ED" w14:textId="77777777" w:rsidR="00581AC3" w:rsidRPr="00246421" w:rsidRDefault="00581AC3" w:rsidP="001F7A2D"/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0E2F3BF" w14:textId="77777777" w:rsidR="009F6D3A" w:rsidRDefault="009F6D3A" w:rsidP="001F7A2D">
      <w:r>
        <w:separator/>
      </w:r>
    </w:p>
    <w:p w14:paraId="6DADA4F3" w14:textId="77777777" w:rsidR="009F6D3A" w:rsidRDefault="009F6D3A" w:rsidP="001F7A2D"/>
  </w:footnote>
  <w:footnote w:type="continuationSeparator" w:id="0">
    <w:p w14:paraId="7B52BC5C" w14:textId="77777777" w:rsidR="009F6D3A" w:rsidRDefault="009F6D3A" w:rsidP="001F7A2D">
      <w:r>
        <w:continuationSeparator/>
      </w:r>
    </w:p>
    <w:p w14:paraId="301102AB" w14:textId="77777777" w:rsidR="009F6D3A" w:rsidRDefault="009F6D3A" w:rsidP="001F7A2D"/>
  </w:footnote>
  <w:footnote w:type="continuationNotice" w:id="1">
    <w:p w14:paraId="7704C0E6" w14:textId="77777777" w:rsidR="009F6D3A" w:rsidRDefault="009F6D3A" w:rsidP="001F7A2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2E970B" w14:textId="5B46AE1B" w:rsidR="00581AC3" w:rsidRPr="008B31DA" w:rsidRDefault="00581AC3" w:rsidP="001F7A2D">
    <w:pPr>
      <w:pStyle w:val="Encabezado"/>
    </w:pPr>
    <w:r w:rsidRPr="000103A5">
      <w:rPr>
        <w:noProof/>
      </w:rPr>
      <w:drawing>
        <wp:anchor distT="0" distB="0" distL="114300" distR="114300" simplePos="0" relativeHeight="251659264" behindDoc="0" locked="0" layoutInCell="1" allowOverlap="1" wp14:anchorId="68E578E3" wp14:editId="41922B4F">
          <wp:simplePos x="0" y="0"/>
          <wp:positionH relativeFrom="column">
            <wp:posOffset>-70485</wp:posOffset>
          </wp:positionH>
          <wp:positionV relativeFrom="paragraph">
            <wp:posOffset>102235</wp:posOffset>
          </wp:positionV>
          <wp:extent cx="1371600" cy="361950"/>
          <wp:effectExtent l="0" t="0" r="0" b="0"/>
          <wp:wrapNone/>
          <wp:docPr id="928" name="Imagen 9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71600" cy="3619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2" type="#_x0000_t75" style="width:470.5pt;height:544pt" o:bullet="t">
        <v:imagedata r:id="rId1" o:title="clip_image001"/>
      </v:shape>
    </w:pict>
  </w:numPicBullet>
  <w:abstractNum w:abstractNumId="0" w15:restartNumberingAfterBreak="0">
    <w:nsid w:val="A36C304B"/>
    <w:multiLevelType w:val="hybridMultilevel"/>
    <w:tmpl w:val="FFFFFFFF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2482B02"/>
    <w:multiLevelType w:val="hybridMultilevel"/>
    <w:tmpl w:val="6ABE8A16"/>
    <w:lvl w:ilvl="0" w:tplc="0C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089D170F"/>
    <w:multiLevelType w:val="hybridMultilevel"/>
    <w:tmpl w:val="AAE007B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CA205D"/>
    <w:multiLevelType w:val="hybridMultilevel"/>
    <w:tmpl w:val="86EEDF62"/>
    <w:lvl w:ilvl="0" w:tplc="F57EAC5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b w:val="0"/>
        <w:i w:val="0"/>
        <w:color w:val="auto"/>
        <w:sz w:val="22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FA0B12"/>
    <w:multiLevelType w:val="hybridMultilevel"/>
    <w:tmpl w:val="A8A6541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C02985"/>
    <w:multiLevelType w:val="hybridMultilevel"/>
    <w:tmpl w:val="1180C322"/>
    <w:lvl w:ilvl="0" w:tplc="D41E0F14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4C769A"/>
    <w:multiLevelType w:val="hybridMultilevel"/>
    <w:tmpl w:val="705025D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B57A6A"/>
    <w:multiLevelType w:val="hybridMultilevel"/>
    <w:tmpl w:val="06D4464E"/>
    <w:lvl w:ilvl="0" w:tplc="F57EAC5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b w:val="0"/>
        <w:i w:val="0"/>
        <w:color w:val="auto"/>
        <w:sz w:val="22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700137"/>
    <w:multiLevelType w:val="hybridMultilevel"/>
    <w:tmpl w:val="AA70115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897531"/>
    <w:multiLevelType w:val="multilevel"/>
    <w:tmpl w:val="6010B49E"/>
    <w:styleLink w:val="Serescolista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pStyle w:val="Vietaseresco2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auto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0" w15:restartNumberingAfterBreak="0">
    <w:nsid w:val="2536519C"/>
    <w:multiLevelType w:val="hybridMultilevel"/>
    <w:tmpl w:val="3A06512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12419B"/>
    <w:multiLevelType w:val="hybridMultilevel"/>
    <w:tmpl w:val="2C447EF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7A06F92"/>
    <w:multiLevelType w:val="hybridMultilevel"/>
    <w:tmpl w:val="E5545E5C"/>
    <w:lvl w:ilvl="0" w:tplc="F57EAC5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b w:val="0"/>
        <w:i w:val="0"/>
        <w:color w:val="auto"/>
        <w:sz w:val="22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98DE07D"/>
    <w:multiLevelType w:val="hybridMultilevel"/>
    <w:tmpl w:val="FFFFFFFF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4" w15:restartNumberingAfterBreak="0">
    <w:nsid w:val="30DC12BB"/>
    <w:multiLevelType w:val="hybridMultilevel"/>
    <w:tmpl w:val="5A12FE3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2470322"/>
    <w:multiLevelType w:val="hybridMultilevel"/>
    <w:tmpl w:val="C2BAF00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7E91561"/>
    <w:multiLevelType w:val="hybridMultilevel"/>
    <w:tmpl w:val="A43C15C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5A6DA4"/>
    <w:multiLevelType w:val="hybridMultilevel"/>
    <w:tmpl w:val="FE9E764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C611963"/>
    <w:multiLevelType w:val="hybridMultilevel"/>
    <w:tmpl w:val="E048ECB8"/>
    <w:lvl w:ilvl="0" w:tplc="69D2F678">
      <w:numFmt w:val="bullet"/>
      <w:lvlText w:val="-"/>
      <w:lvlJc w:val="left"/>
      <w:pPr>
        <w:ind w:left="720" w:hanging="360"/>
      </w:pPr>
      <w:rPr>
        <w:rFonts w:ascii="Aptos" w:eastAsia="Aptos" w:hAnsi="Aptos" w:cs="Times New Roman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CC22E78"/>
    <w:multiLevelType w:val="hybridMultilevel"/>
    <w:tmpl w:val="BDFABF3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A124809"/>
    <w:multiLevelType w:val="hybridMultilevel"/>
    <w:tmpl w:val="75B633B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A5E3C6C"/>
    <w:multiLevelType w:val="hybridMultilevel"/>
    <w:tmpl w:val="91F0293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BEB41C7"/>
    <w:multiLevelType w:val="hybridMultilevel"/>
    <w:tmpl w:val="87EE28E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5EA4438"/>
    <w:multiLevelType w:val="multilevel"/>
    <w:tmpl w:val="330A72C2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24" w15:restartNumberingAfterBreak="0">
    <w:nsid w:val="63F57426"/>
    <w:multiLevelType w:val="hybridMultilevel"/>
    <w:tmpl w:val="3F4CBC2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AFA5169"/>
    <w:multiLevelType w:val="hybridMultilevel"/>
    <w:tmpl w:val="2C447EF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B1E22F7"/>
    <w:multiLevelType w:val="hybridMultilevel"/>
    <w:tmpl w:val="8998F72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B4007BB"/>
    <w:multiLevelType w:val="hybridMultilevel"/>
    <w:tmpl w:val="6F9E8BF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C8E29CD"/>
    <w:multiLevelType w:val="multilevel"/>
    <w:tmpl w:val="6010B49E"/>
    <w:numStyleLink w:val="Serescolista2"/>
  </w:abstractNum>
  <w:num w:numId="1" w16cid:durableId="507871167">
    <w:abstractNumId w:val="9"/>
  </w:num>
  <w:num w:numId="2" w16cid:durableId="820998931">
    <w:abstractNumId w:val="28"/>
  </w:num>
  <w:num w:numId="3" w16cid:durableId="128942005">
    <w:abstractNumId w:val="23"/>
  </w:num>
  <w:num w:numId="4" w16cid:durableId="1764648728">
    <w:abstractNumId w:val="24"/>
  </w:num>
  <w:num w:numId="5" w16cid:durableId="35088908">
    <w:abstractNumId w:val="4"/>
  </w:num>
  <w:num w:numId="6" w16cid:durableId="2048674077">
    <w:abstractNumId w:val="12"/>
  </w:num>
  <w:num w:numId="7" w16cid:durableId="255480513">
    <w:abstractNumId w:val="12"/>
  </w:num>
  <w:num w:numId="8" w16cid:durableId="2116243527">
    <w:abstractNumId w:val="3"/>
  </w:num>
  <w:num w:numId="9" w16cid:durableId="1145657086">
    <w:abstractNumId w:val="7"/>
  </w:num>
  <w:num w:numId="10" w16cid:durableId="442042135">
    <w:abstractNumId w:val="18"/>
  </w:num>
  <w:num w:numId="11" w16cid:durableId="1058894532">
    <w:abstractNumId w:val="23"/>
  </w:num>
  <w:num w:numId="12" w16cid:durableId="963580762">
    <w:abstractNumId w:val="11"/>
  </w:num>
  <w:num w:numId="13" w16cid:durableId="1642880731">
    <w:abstractNumId w:val="25"/>
  </w:num>
  <w:num w:numId="14" w16cid:durableId="792141947">
    <w:abstractNumId w:val="22"/>
  </w:num>
  <w:num w:numId="15" w16cid:durableId="797184494">
    <w:abstractNumId w:val="8"/>
  </w:num>
  <w:num w:numId="16" w16cid:durableId="528958028">
    <w:abstractNumId w:val="14"/>
  </w:num>
  <w:num w:numId="17" w16cid:durableId="1775831005">
    <w:abstractNumId w:val="21"/>
  </w:num>
  <w:num w:numId="18" w16cid:durableId="1944458457">
    <w:abstractNumId w:val="5"/>
  </w:num>
  <w:num w:numId="19" w16cid:durableId="1384064905">
    <w:abstractNumId w:val="27"/>
  </w:num>
  <w:num w:numId="20" w16cid:durableId="1350444758">
    <w:abstractNumId w:val="2"/>
  </w:num>
  <w:num w:numId="21" w16cid:durableId="33970785">
    <w:abstractNumId w:val="6"/>
  </w:num>
  <w:num w:numId="22" w16cid:durableId="958297501">
    <w:abstractNumId w:val="26"/>
  </w:num>
  <w:num w:numId="23" w16cid:durableId="1052001689">
    <w:abstractNumId w:val="20"/>
  </w:num>
  <w:num w:numId="24" w16cid:durableId="1522935831">
    <w:abstractNumId w:val="15"/>
  </w:num>
  <w:num w:numId="25" w16cid:durableId="113212537">
    <w:abstractNumId w:val="23"/>
  </w:num>
  <w:num w:numId="26" w16cid:durableId="502549583">
    <w:abstractNumId w:val="19"/>
  </w:num>
  <w:num w:numId="27" w16cid:durableId="964043842">
    <w:abstractNumId w:val="16"/>
  </w:num>
  <w:num w:numId="28" w16cid:durableId="1784350246">
    <w:abstractNumId w:val="1"/>
  </w:num>
  <w:num w:numId="29" w16cid:durableId="1901479580">
    <w:abstractNumId w:val="10"/>
  </w:num>
  <w:num w:numId="30" w16cid:durableId="972634671">
    <w:abstractNumId w:val="0"/>
  </w:num>
  <w:num w:numId="31" w16cid:durableId="3751169">
    <w:abstractNumId w:val="13"/>
  </w:num>
  <w:num w:numId="32" w16cid:durableId="1791851426">
    <w:abstractNumId w:val="17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attachedTemplate r:id="rId1"/>
  <w:linkStyles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2050" fillcolor="white">
      <v:fill color="white"/>
      <o:colormru v:ext="edit" colors="#ffc,#cff,#003d5c,#d8780e,#f8a30a,#f418da,#f30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F83"/>
    <w:rsid w:val="000005C5"/>
    <w:rsid w:val="000011B7"/>
    <w:rsid w:val="00001204"/>
    <w:rsid w:val="00001F85"/>
    <w:rsid w:val="0000260E"/>
    <w:rsid w:val="00002BF1"/>
    <w:rsid w:val="000031AF"/>
    <w:rsid w:val="0000348D"/>
    <w:rsid w:val="0000371A"/>
    <w:rsid w:val="00003977"/>
    <w:rsid w:val="000044AF"/>
    <w:rsid w:val="0000464C"/>
    <w:rsid w:val="00005740"/>
    <w:rsid w:val="00005D0B"/>
    <w:rsid w:val="00005E77"/>
    <w:rsid w:val="00006644"/>
    <w:rsid w:val="00006CE6"/>
    <w:rsid w:val="000074B4"/>
    <w:rsid w:val="00007645"/>
    <w:rsid w:val="00007C99"/>
    <w:rsid w:val="000103A5"/>
    <w:rsid w:val="000103ED"/>
    <w:rsid w:val="00010AB8"/>
    <w:rsid w:val="00010EDC"/>
    <w:rsid w:val="0001115E"/>
    <w:rsid w:val="00011660"/>
    <w:rsid w:val="00011700"/>
    <w:rsid w:val="00011993"/>
    <w:rsid w:val="00011C1B"/>
    <w:rsid w:val="00012096"/>
    <w:rsid w:val="000123C2"/>
    <w:rsid w:val="00012D2C"/>
    <w:rsid w:val="00014C58"/>
    <w:rsid w:val="000159BF"/>
    <w:rsid w:val="000162CE"/>
    <w:rsid w:val="000178B9"/>
    <w:rsid w:val="00017CB4"/>
    <w:rsid w:val="00017D11"/>
    <w:rsid w:val="00020407"/>
    <w:rsid w:val="00020CF3"/>
    <w:rsid w:val="0002212E"/>
    <w:rsid w:val="000229C8"/>
    <w:rsid w:val="000229EF"/>
    <w:rsid w:val="000231E8"/>
    <w:rsid w:val="0002335B"/>
    <w:rsid w:val="00023F74"/>
    <w:rsid w:val="000240AC"/>
    <w:rsid w:val="00024979"/>
    <w:rsid w:val="000250B8"/>
    <w:rsid w:val="00025DA1"/>
    <w:rsid w:val="00025F34"/>
    <w:rsid w:val="00026120"/>
    <w:rsid w:val="00026380"/>
    <w:rsid w:val="000273B2"/>
    <w:rsid w:val="000276E9"/>
    <w:rsid w:val="000277CE"/>
    <w:rsid w:val="00027C7F"/>
    <w:rsid w:val="0003051F"/>
    <w:rsid w:val="00030695"/>
    <w:rsid w:val="00030867"/>
    <w:rsid w:val="00030C5D"/>
    <w:rsid w:val="00030DE5"/>
    <w:rsid w:val="0003153A"/>
    <w:rsid w:val="00031C00"/>
    <w:rsid w:val="00032AE1"/>
    <w:rsid w:val="00032CA3"/>
    <w:rsid w:val="00033229"/>
    <w:rsid w:val="0003328F"/>
    <w:rsid w:val="000337ED"/>
    <w:rsid w:val="00033C43"/>
    <w:rsid w:val="000344A3"/>
    <w:rsid w:val="00034C59"/>
    <w:rsid w:val="00035C33"/>
    <w:rsid w:val="00035DAB"/>
    <w:rsid w:val="00036357"/>
    <w:rsid w:val="0003776D"/>
    <w:rsid w:val="0004021E"/>
    <w:rsid w:val="00040220"/>
    <w:rsid w:val="000403D6"/>
    <w:rsid w:val="000405D8"/>
    <w:rsid w:val="000406F1"/>
    <w:rsid w:val="000413F6"/>
    <w:rsid w:val="0004262B"/>
    <w:rsid w:val="00042B5D"/>
    <w:rsid w:val="00043131"/>
    <w:rsid w:val="00043954"/>
    <w:rsid w:val="00043B00"/>
    <w:rsid w:val="00044979"/>
    <w:rsid w:val="000449B2"/>
    <w:rsid w:val="00044A98"/>
    <w:rsid w:val="00044B8B"/>
    <w:rsid w:val="00044BFF"/>
    <w:rsid w:val="00045154"/>
    <w:rsid w:val="00045A1D"/>
    <w:rsid w:val="00046385"/>
    <w:rsid w:val="000464E2"/>
    <w:rsid w:val="00047583"/>
    <w:rsid w:val="00047CF4"/>
    <w:rsid w:val="00047D0E"/>
    <w:rsid w:val="0005035D"/>
    <w:rsid w:val="000507F3"/>
    <w:rsid w:val="00050DE1"/>
    <w:rsid w:val="000513AC"/>
    <w:rsid w:val="00051A6E"/>
    <w:rsid w:val="00051FE3"/>
    <w:rsid w:val="000523B6"/>
    <w:rsid w:val="000527EE"/>
    <w:rsid w:val="00052B17"/>
    <w:rsid w:val="00052CF5"/>
    <w:rsid w:val="00053077"/>
    <w:rsid w:val="0005307E"/>
    <w:rsid w:val="000530E5"/>
    <w:rsid w:val="0005329D"/>
    <w:rsid w:val="0005363C"/>
    <w:rsid w:val="00053E40"/>
    <w:rsid w:val="00054DF8"/>
    <w:rsid w:val="00054E32"/>
    <w:rsid w:val="0005546C"/>
    <w:rsid w:val="000556DC"/>
    <w:rsid w:val="00056608"/>
    <w:rsid w:val="00056758"/>
    <w:rsid w:val="00056AEC"/>
    <w:rsid w:val="00056E0A"/>
    <w:rsid w:val="00056F07"/>
    <w:rsid w:val="00056F47"/>
    <w:rsid w:val="00057044"/>
    <w:rsid w:val="00060FE5"/>
    <w:rsid w:val="000615EC"/>
    <w:rsid w:val="00061CBC"/>
    <w:rsid w:val="000624F1"/>
    <w:rsid w:val="000628F8"/>
    <w:rsid w:val="00062E6A"/>
    <w:rsid w:val="0006364F"/>
    <w:rsid w:val="00063F23"/>
    <w:rsid w:val="00064368"/>
    <w:rsid w:val="0006453F"/>
    <w:rsid w:val="00064E6E"/>
    <w:rsid w:val="0006603A"/>
    <w:rsid w:val="000664C8"/>
    <w:rsid w:val="000666A9"/>
    <w:rsid w:val="000666B2"/>
    <w:rsid w:val="00066756"/>
    <w:rsid w:val="00066C1A"/>
    <w:rsid w:val="000670E4"/>
    <w:rsid w:val="00067763"/>
    <w:rsid w:val="000679EB"/>
    <w:rsid w:val="00067A24"/>
    <w:rsid w:val="00070280"/>
    <w:rsid w:val="00070528"/>
    <w:rsid w:val="00070DEB"/>
    <w:rsid w:val="00071AE2"/>
    <w:rsid w:val="00071F1E"/>
    <w:rsid w:val="0007220F"/>
    <w:rsid w:val="0007253E"/>
    <w:rsid w:val="00072BE5"/>
    <w:rsid w:val="00072CF4"/>
    <w:rsid w:val="00072D7A"/>
    <w:rsid w:val="000735E6"/>
    <w:rsid w:val="00073B3D"/>
    <w:rsid w:val="00073CC3"/>
    <w:rsid w:val="000740CA"/>
    <w:rsid w:val="00074B3E"/>
    <w:rsid w:val="00075721"/>
    <w:rsid w:val="00075DDD"/>
    <w:rsid w:val="000764E5"/>
    <w:rsid w:val="00076D92"/>
    <w:rsid w:val="00077209"/>
    <w:rsid w:val="00077A43"/>
    <w:rsid w:val="0008143E"/>
    <w:rsid w:val="00081FFF"/>
    <w:rsid w:val="00082280"/>
    <w:rsid w:val="00082F33"/>
    <w:rsid w:val="00082F67"/>
    <w:rsid w:val="0008444D"/>
    <w:rsid w:val="00085F1F"/>
    <w:rsid w:val="00086038"/>
    <w:rsid w:val="000876CD"/>
    <w:rsid w:val="00087BA1"/>
    <w:rsid w:val="00087C59"/>
    <w:rsid w:val="00087CA3"/>
    <w:rsid w:val="00090156"/>
    <w:rsid w:val="000914B9"/>
    <w:rsid w:val="0009189C"/>
    <w:rsid w:val="000924C2"/>
    <w:rsid w:val="00092604"/>
    <w:rsid w:val="000933EE"/>
    <w:rsid w:val="000934A7"/>
    <w:rsid w:val="0009394A"/>
    <w:rsid w:val="00093C97"/>
    <w:rsid w:val="00094875"/>
    <w:rsid w:val="000953DB"/>
    <w:rsid w:val="0009587D"/>
    <w:rsid w:val="00095F91"/>
    <w:rsid w:val="00096031"/>
    <w:rsid w:val="00096A23"/>
    <w:rsid w:val="000971B3"/>
    <w:rsid w:val="000977F8"/>
    <w:rsid w:val="00097D14"/>
    <w:rsid w:val="000A01DA"/>
    <w:rsid w:val="000A0446"/>
    <w:rsid w:val="000A0FB6"/>
    <w:rsid w:val="000A14FD"/>
    <w:rsid w:val="000A167D"/>
    <w:rsid w:val="000A18B3"/>
    <w:rsid w:val="000A1AB3"/>
    <w:rsid w:val="000A2172"/>
    <w:rsid w:val="000A28EE"/>
    <w:rsid w:val="000A294B"/>
    <w:rsid w:val="000A2F03"/>
    <w:rsid w:val="000A3579"/>
    <w:rsid w:val="000A39C0"/>
    <w:rsid w:val="000A40A4"/>
    <w:rsid w:val="000A4108"/>
    <w:rsid w:val="000A4623"/>
    <w:rsid w:val="000A463C"/>
    <w:rsid w:val="000A47C3"/>
    <w:rsid w:val="000A4ACA"/>
    <w:rsid w:val="000A4C1C"/>
    <w:rsid w:val="000A518A"/>
    <w:rsid w:val="000A543C"/>
    <w:rsid w:val="000A5BF1"/>
    <w:rsid w:val="000A659E"/>
    <w:rsid w:val="000A65C0"/>
    <w:rsid w:val="000A6659"/>
    <w:rsid w:val="000A6BEC"/>
    <w:rsid w:val="000A73C2"/>
    <w:rsid w:val="000A779B"/>
    <w:rsid w:val="000A7B83"/>
    <w:rsid w:val="000A7CA4"/>
    <w:rsid w:val="000B012B"/>
    <w:rsid w:val="000B0163"/>
    <w:rsid w:val="000B056E"/>
    <w:rsid w:val="000B0618"/>
    <w:rsid w:val="000B1030"/>
    <w:rsid w:val="000B2110"/>
    <w:rsid w:val="000B2CC8"/>
    <w:rsid w:val="000B2E62"/>
    <w:rsid w:val="000B3741"/>
    <w:rsid w:val="000B59D7"/>
    <w:rsid w:val="000B630F"/>
    <w:rsid w:val="000B637A"/>
    <w:rsid w:val="000B7B78"/>
    <w:rsid w:val="000C0601"/>
    <w:rsid w:val="000C0642"/>
    <w:rsid w:val="000C1220"/>
    <w:rsid w:val="000C1BE7"/>
    <w:rsid w:val="000C1E61"/>
    <w:rsid w:val="000C2214"/>
    <w:rsid w:val="000C3080"/>
    <w:rsid w:val="000C32E3"/>
    <w:rsid w:val="000C3E6B"/>
    <w:rsid w:val="000C43F2"/>
    <w:rsid w:val="000C45AA"/>
    <w:rsid w:val="000C53B7"/>
    <w:rsid w:val="000C5754"/>
    <w:rsid w:val="000C5A61"/>
    <w:rsid w:val="000C646C"/>
    <w:rsid w:val="000C732E"/>
    <w:rsid w:val="000C748C"/>
    <w:rsid w:val="000C79AC"/>
    <w:rsid w:val="000D09C7"/>
    <w:rsid w:val="000D1555"/>
    <w:rsid w:val="000D1572"/>
    <w:rsid w:val="000D1793"/>
    <w:rsid w:val="000D1A91"/>
    <w:rsid w:val="000D24DC"/>
    <w:rsid w:val="000D2EFE"/>
    <w:rsid w:val="000D32AC"/>
    <w:rsid w:val="000D3608"/>
    <w:rsid w:val="000D3D29"/>
    <w:rsid w:val="000D4D76"/>
    <w:rsid w:val="000D549A"/>
    <w:rsid w:val="000D551F"/>
    <w:rsid w:val="000D5AC6"/>
    <w:rsid w:val="000D5B3E"/>
    <w:rsid w:val="000D6E7A"/>
    <w:rsid w:val="000D71AE"/>
    <w:rsid w:val="000D76D6"/>
    <w:rsid w:val="000D77E2"/>
    <w:rsid w:val="000D7AD5"/>
    <w:rsid w:val="000E0526"/>
    <w:rsid w:val="000E0658"/>
    <w:rsid w:val="000E0BDB"/>
    <w:rsid w:val="000E10A0"/>
    <w:rsid w:val="000E1306"/>
    <w:rsid w:val="000E27D7"/>
    <w:rsid w:val="000E2B1F"/>
    <w:rsid w:val="000E3848"/>
    <w:rsid w:val="000E3975"/>
    <w:rsid w:val="000E3BA9"/>
    <w:rsid w:val="000E41B7"/>
    <w:rsid w:val="000E4FA8"/>
    <w:rsid w:val="000E4FA9"/>
    <w:rsid w:val="000E5A8E"/>
    <w:rsid w:val="000E5C63"/>
    <w:rsid w:val="000E6066"/>
    <w:rsid w:val="000E623A"/>
    <w:rsid w:val="000E7A95"/>
    <w:rsid w:val="000E7FD3"/>
    <w:rsid w:val="000F097B"/>
    <w:rsid w:val="000F0CED"/>
    <w:rsid w:val="000F1B04"/>
    <w:rsid w:val="000F1B37"/>
    <w:rsid w:val="000F1C76"/>
    <w:rsid w:val="000F22E6"/>
    <w:rsid w:val="000F2500"/>
    <w:rsid w:val="000F281E"/>
    <w:rsid w:val="000F28F0"/>
    <w:rsid w:val="000F2EB1"/>
    <w:rsid w:val="000F2F25"/>
    <w:rsid w:val="000F2FFB"/>
    <w:rsid w:val="000F3488"/>
    <w:rsid w:val="000F35C0"/>
    <w:rsid w:val="000F3628"/>
    <w:rsid w:val="000F3947"/>
    <w:rsid w:val="000F3BD7"/>
    <w:rsid w:val="000F3C73"/>
    <w:rsid w:val="000F41B1"/>
    <w:rsid w:val="000F4B05"/>
    <w:rsid w:val="000F547D"/>
    <w:rsid w:val="000F5E13"/>
    <w:rsid w:val="000F63A5"/>
    <w:rsid w:val="000F6898"/>
    <w:rsid w:val="000F7069"/>
    <w:rsid w:val="000F72FA"/>
    <w:rsid w:val="000F7566"/>
    <w:rsid w:val="000F7A3B"/>
    <w:rsid w:val="000F7BC1"/>
    <w:rsid w:val="000F7D89"/>
    <w:rsid w:val="000F7E7E"/>
    <w:rsid w:val="00101334"/>
    <w:rsid w:val="0010251B"/>
    <w:rsid w:val="00102756"/>
    <w:rsid w:val="00102788"/>
    <w:rsid w:val="001029FE"/>
    <w:rsid w:val="00102B68"/>
    <w:rsid w:val="00103192"/>
    <w:rsid w:val="00103DBE"/>
    <w:rsid w:val="00104D8B"/>
    <w:rsid w:val="00104DDF"/>
    <w:rsid w:val="001050C1"/>
    <w:rsid w:val="00105261"/>
    <w:rsid w:val="001052E4"/>
    <w:rsid w:val="0010691D"/>
    <w:rsid w:val="00107269"/>
    <w:rsid w:val="00107D58"/>
    <w:rsid w:val="00107FA7"/>
    <w:rsid w:val="001101F1"/>
    <w:rsid w:val="0011055C"/>
    <w:rsid w:val="00110BA1"/>
    <w:rsid w:val="00111E68"/>
    <w:rsid w:val="00111E91"/>
    <w:rsid w:val="00112008"/>
    <w:rsid w:val="00112F13"/>
    <w:rsid w:val="00114C26"/>
    <w:rsid w:val="00114DA6"/>
    <w:rsid w:val="00114FB1"/>
    <w:rsid w:val="00115037"/>
    <w:rsid w:val="001151E4"/>
    <w:rsid w:val="001154C6"/>
    <w:rsid w:val="0011579C"/>
    <w:rsid w:val="00115BE6"/>
    <w:rsid w:val="00115DB8"/>
    <w:rsid w:val="0011637F"/>
    <w:rsid w:val="001168E6"/>
    <w:rsid w:val="00116EF6"/>
    <w:rsid w:val="0011753F"/>
    <w:rsid w:val="001179D9"/>
    <w:rsid w:val="00117B1A"/>
    <w:rsid w:val="00120F8A"/>
    <w:rsid w:val="0012113E"/>
    <w:rsid w:val="00121B61"/>
    <w:rsid w:val="00121BD7"/>
    <w:rsid w:val="00123147"/>
    <w:rsid w:val="001231D1"/>
    <w:rsid w:val="00123583"/>
    <w:rsid w:val="001236D9"/>
    <w:rsid w:val="0012386F"/>
    <w:rsid w:val="0012417C"/>
    <w:rsid w:val="00125923"/>
    <w:rsid w:val="00125E0D"/>
    <w:rsid w:val="00126287"/>
    <w:rsid w:val="00127EE7"/>
    <w:rsid w:val="00127F88"/>
    <w:rsid w:val="001315D2"/>
    <w:rsid w:val="001336E6"/>
    <w:rsid w:val="001344D2"/>
    <w:rsid w:val="00134639"/>
    <w:rsid w:val="001358CA"/>
    <w:rsid w:val="00135AD8"/>
    <w:rsid w:val="00135C1A"/>
    <w:rsid w:val="001362EC"/>
    <w:rsid w:val="001368FF"/>
    <w:rsid w:val="00136927"/>
    <w:rsid w:val="00136928"/>
    <w:rsid w:val="00137163"/>
    <w:rsid w:val="0013730A"/>
    <w:rsid w:val="001373DD"/>
    <w:rsid w:val="00137E3E"/>
    <w:rsid w:val="00140061"/>
    <w:rsid w:val="00140E53"/>
    <w:rsid w:val="00140E95"/>
    <w:rsid w:val="00141514"/>
    <w:rsid w:val="00141761"/>
    <w:rsid w:val="00141910"/>
    <w:rsid w:val="001419EA"/>
    <w:rsid w:val="00141EDF"/>
    <w:rsid w:val="001424EA"/>
    <w:rsid w:val="00142ECF"/>
    <w:rsid w:val="0014364E"/>
    <w:rsid w:val="00143651"/>
    <w:rsid w:val="00144006"/>
    <w:rsid w:val="0014408D"/>
    <w:rsid w:val="001440B7"/>
    <w:rsid w:val="00144E7F"/>
    <w:rsid w:val="00145B8E"/>
    <w:rsid w:val="00145DF1"/>
    <w:rsid w:val="00145E5D"/>
    <w:rsid w:val="0014638A"/>
    <w:rsid w:val="00146AD0"/>
    <w:rsid w:val="00146FC3"/>
    <w:rsid w:val="001474B1"/>
    <w:rsid w:val="001476A4"/>
    <w:rsid w:val="0015065E"/>
    <w:rsid w:val="0015104A"/>
    <w:rsid w:val="00151AFD"/>
    <w:rsid w:val="00151DB8"/>
    <w:rsid w:val="00151F48"/>
    <w:rsid w:val="00152790"/>
    <w:rsid w:val="0015327E"/>
    <w:rsid w:val="001532F3"/>
    <w:rsid w:val="00153356"/>
    <w:rsid w:val="001536B9"/>
    <w:rsid w:val="00153F9D"/>
    <w:rsid w:val="00154525"/>
    <w:rsid w:val="00154CCB"/>
    <w:rsid w:val="001554EB"/>
    <w:rsid w:val="00155C9F"/>
    <w:rsid w:val="00156266"/>
    <w:rsid w:val="001566F6"/>
    <w:rsid w:val="00156E6C"/>
    <w:rsid w:val="00157268"/>
    <w:rsid w:val="0015792E"/>
    <w:rsid w:val="0016045E"/>
    <w:rsid w:val="00161591"/>
    <w:rsid w:val="001615FE"/>
    <w:rsid w:val="00161D97"/>
    <w:rsid w:val="00162294"/>
    <w:rsid w:val="00162AEA"/>
    <w:rsid w:val="00163218"/>
    <w:rsid w:val="001633A7"/>
    <w:rsid w:val="00163835"/>
    <w:rsid w:val="001642B5"/>
    <w:rsid w:val="001645B1"/>
    <w:rsid w:val="001649BA"/>
    <w:rsid w:val="00164B29"/>
    <w:rsid w:val="0016504D"/>
    <w:rsid w:val="001652A6"/>
    <w:rsid w:val="00165D2B"/>
    <w:rsid w:val="0016787D"/>
    <w:rsid w:val="001679C9"/>
    <w:rsid w:val="00170C9D"/>
    <w:rsid w:val="00170D8A"/>
    <w:rsid w:val="00171CAF"/>
    <w:rsid w:val="00171E7D"/>
    <w:rsid w:val="00172045"/>
    <w:rsid w:val="0017279D"/>
    <w:rsid w:val="001735C2"/>
    <w:rsid w:val="0017370B"/>
    <w:rsid w:val="00173E83"/>
    <w:rsid w:val="00173FBA"/>
    <w:rsid w:val="00174569"/>
    <w:rsid w:val="00174933"/>
    <w:rsid w:val="001750A8"/>
    <w:rsid w:val="00175AF5"/>
    <w:rsid w:val="00175F36"/>
    <w:rsid w:val="0017619E"/>
    <w:rsid w:val="001761A9"/>
    <w:rsid w:val="00176446"/>
    <w:rsid w:val="001767AB"/>
    <w:rsid w:val="00176E15"/>
    <w:rsid w:val="00177294"/>
    <w:rsid w:val="00177742"/>
    <w:rsid w:val="0018094A"/>
    <w:rsid w:val="0018142C"/>
    <w:rsid w:val="0018206C"/>
    <w:rsid w:val="001821C3"/>
    <w:rsid w:val="00182302"/>
    <w:rsid w:val="00182F4C"/>
    <w:rsid w:val="0018326E"/>
    <w:rsid w:val="001841B5"/>
    <w:rsid w:val="00184CD8"/>
    <w:rsid w:val="00185B91"/>
    <w:rsid w:val="0018697F"/>
    <w:rsid w:val="00187589"/>
    <w:rsid w:val="00187D95"/>
    <w:rsid w:val="00190024"/>
    <w:rsid w:val="001911DB"/>
    <w:rsid w:val="001912FE"/>
    <w:rsid w:val="001916F3"/>
    <w:rsid w:val="00191785"/>
    <w:rsid w:val="0019188E"/>
    <w:rsid w:val="001921FA"/>
    <w:rsid w:val="00193203"/>
    <w:rsid w:val="0019422C"/>
    <w:rsid w:val="00194F89"/>
    <w:rsid w:val="0019506A"/>
    <w:rsid w:val="001951A6"/>
    <w:rsid w:val="001951BB"/>
    <w:rsid w:val="00195765"/>
    <w:rsid w:val="00195842"/>
    <w:rsid w:val="001960A8"/>
    <w:rsid w:val="00196A95"/>
    <w:rsid w:val="00196A9D"/>
    <w:rsid w:val="00196F6F"/>
    <w:rsid w:val="001971A5"/>
    <w:rsid w:val="001A044F"/>
    <w:rsid w:val="001A0561"/>
    <w:rsid w:val="001A07A3"/>
    <w:rsid w:val="001A098D"/>
    <w:rsid w:val="001A1B46"/>
    <w:rsid w:val="001A289C"/>
    <w:rsid w:val="001A3237"/>
    <w:rsid w:val="001A345C"/>
    <w:rsid w:val="001A37D0"/>
    <w:rsid w:val="001A3D1D"/>
    <w:rsid w:val="001A3EB0"/>
    <w:rsid w:val="001A5DC6"/>
    <w:rsid w:val="001A6272"/>
    <w:rsid w:val="001A66BF"/>
    <w:rsid w:val="001A74EE"/>
    <w:rsid w:val="001B07D7"/>
    <w:rsid w:val="001B08DE"/>
    <w:rsid w:val="001B19F7"/>
    <w:rsid w:val="001B2BCF"/>
    <w:rsid w:val="001B3045"/>
    <w:rsid w:val="001B336A"/>
    <w:rsid w:val="001B41A0"/>
    <w:rsid w:val="001B4A3C"/>
    <w:rsid w:val="001B4B34"/>
    <w:rsid w:val="001B4D89"/>
    <w:rsid w:val="001B5640"/>
    <w:rsid w:val="001B57F8"/>
    <w:rsid w:val="001B6043"/>
    <w:rsid w:val="001B6381"/>
    <w:rsid w:val="001B6B97"/>
    <w:rsid w:val="001B6FD6"/>
    <w:rsid w:val="001B6FE7"/>
    <w:rsid w:val="001B75E1"/>
    <w:rsid w:val="001B7BE6"/>
    <w:rsid w:val="001C053E"/>
    <w:rsid w:val="001C0AA7"/>
    <w:rsid w:val="001C0AFF"/>
    <w:rsid w:val="001C0C82"/>
    <w:rsid w:val="001C132B"/>
    <w:rsid w:val="001C19F6"/>
    <w:rsid w:val="001C38C5"/>
    <w:rsid w:val="001C48F4"/>
    <w:rsid w:val="001C5101"/>
    <w:rsid w:val="001C5557"/>
    <w:rsid w:val="001C6065"/>
    <w:rsid w:val="001C6158"/>
    <w:rsid w:val="001C6537"/>
    <w:rsid w:val="001C7CCA"/>
    <w:rsid w:val="001D0530"/>
    <w:rsid w:val="001D0ADC"/>
    <w:rsid w:val="001D13C4"/>
    <w:rsid w:val="001D1432"/>
    <w:rsid w:val="001D1546"/>
    <w:rsid w:val="001D167D"/>
    <w:rsid w:val="001D193B"/>
    <w:rsid w:val="001D27DE"/>
    <w:rsid w:val="001D352E"/>
    <w:rsid w:val="001D3584"/>
    <w:rsid w:val="001D3880"/>
    <w:rsid w:val="001D389D"/>
    <w:rsid w:val="001D39E0"/>
    <w:rsid w:val="001D3F56"/>
    <w:rsid w:val="001D4186"/>
    <w:rsid w:val="001D4192"/>
    <w:rsid w:val="001D5505"/>
    <w:rsid w:val="001D5654"/>
    <w:rsid w:val="001D5CA2"/>
    <w:rsid w:val="001D5D25"/>
    <w:rsid w:val="001D606A"/>
    <w:rsid w:val="001D634D"/>
    <w:rsid w:val="001D6674"/>
    <w:rsid w:val="001D7528"/>
    <w:rsid w:val="001D76D0"/>
    <w:rsid w:val="001D7BC9"/>
    <w:rsid w:val="001E102D"/>
    <w:rsid w:val="001E11ED"/>
    <w:rsid w:val="001E1828"/>
    <w:rsid w:val="001E27D1"/>
    <w:rsid w:val="001E40AE"/>
    <w:rsid w:val="001E429A"/>
    <w:rsid w:val="001E5AE7"/>
    <w:rsid w:val="001E6301"/>
    <w:rsid w:val="001E7668"/>
    <w:rsid w:val="001F0460"/>
    <w:rsid w:val="001F04C5"/>
    <w:rsid w:val="001F07D8"/>
    <w:rsid w:val="001F0C45"/>
    <w:rsid w:val="001F2803"/>
    <w:rsid w:val="001F30A5"/>
    <w:rsid w:val="001F3656"/>
    <w:rsid w:val="001F3C85"/>
    <w:rsid w:val="001F434B"/>
    <w:rsid w:val="001F4CFC"/>
    <w:rsid w:val="001F590A"/>
    <w:rsid w:val="001F5C26"/>
    <w:rsid w:val="001F6726"/>
    <w:rsid w:val="001F67ED"/>
    <w:rsid w:val="001F706D"/>
    <w:rsid w:val="001F7271"/>
    <w:rsid w:val="001F7981"/>
    <w:rsid w:val="001F7A2D"/>
    <w:rsid w:val="001F7C07"/>
    <w:rsid w:val="001F7CAA"/>
    <w:rsid w:val="002000D9"/>
    <w:rsid w:val="00200EA6"/>
    <w:rsid w:val="00201389"/>
    <w:rsid w:val="00201820"/>
    <w:rsid w:val="00201BD8"/>
    <w:rsid w:val="00202D23"/>
    <w:rsid w:val="00202F59"/>
    <w:rsid w:val="00203FA0"/>
    <w:rsid w:val="0020454F"/>
    <w:rsid w:val="0020475B"/>
    <w:rsid w:val="00204B18"/>
    <w:rsid w:val="002051E1"/>
    <w:rsid w:val="00205670"/>
    <w:rsid w:val="00205F6D"/>
    <w:rsid w:val="00206819"/>
    <w:rsid w:val="00206B6D"/>
    <w:rsid w:val="002076D1"/>
    <w:rsid w:val="00207DA6"/>
    <w:rsid w:val="00207DB7"/>
    <w:rsid w:val="00210388"/>
    <w:rsid w:val="00210E5B"/>
    <w:rsid w:val="00211507"/>
    <w:rsid w:val="00212576"/>
    <w:rsid w:val="00212DBB"/>
    <w:rsid w:val="00213BD3"/>
    <w:rsid w:val="00213D64"/>
    <w:rsid w:val="002149F3"/>
    <w:rsid w:val="00214E29"/>
    <w:rsid w:val="00215023"/>
    <w:rsid w:val="0021547F"/>
    <w:rsid w:val="002159CB"/>
    <w:rsid w:val="002160E4"/>
    <w:rsid w:val="002162DE"/>
    <w:rsid w:val="00216944"/>
    <w:rsid w:val="00217894"/>
    <w:rsid w:val="00220885"/>
    <w:rsid w:val="00220DDC"/>
    <w:rsid w:val="00221212"/>
    <w:rsid w:val="00221837"/>
    <w:rsid w:val="00221C86"/>
    <w:rsid w:val="00222320"/>
    <w:rsid w:val="00222E0E"/>
    <w:rsid w:val="00222E6B"/>
    <w:rsid w:val="00223536"/>
    <w:rsid w:val="002238E5"/>
    <w:rsid w:val="00223C45"/>
    <w:rsid w:val="0022492B"/>
    <w:rsid w:val="00224B66"/>
    <w:rsid w:val="00224CA1"/>
    <w:rsid w:val="00224F82"/>
    <w:rsid w:val="0022510F"/>
    <w:rsid w:val="0022574F"/>
    <w:rsid w:val="00226128"/>
    <w:rsid w:val="00226563"/>
    <w:rsid w:val="00226B98"/>
    <w:rsid w:val="00226F4A"/>
    <w:rsid w:val="00227DA1"/>
    <w:rsid w:val="00227FC5"/>
    <w:rsid w:val="00230160"/>
    <w:rsid w:val="0023116D"/>
    <w:rsid w:val="002312FB"/>
    <w:rsid w:val="00231D3F"/>
    <w:rsid w:val="00231E57"/>
    <w:rsid w:val="002323CC"/>
    <w:rsid w:val="00232814"/>
    <w:rsid w:val="00233E36"/>
    <w:rsid w:val="002345D2"/>
    <w:rsid w:val="00234B0E"/>
    <w:rsid w:val="00234E48"/>
    <w:rsid w:val="002351BC"/>
    <w:rsid w:val="002353A0"/>
    <w:rsid w:val="00235F29"/>
    <w:rsid w:val="00236919"/>
    <w:rsid w:val="00236D88"/>
    <w:rsid w:val="00236FD6"/>
    <w:rsid w:val="0023700E"/>
    <w:rsid w:val="002375F7"/>
    <w:rsid w:val="0024022B"/>
    <w:rsid w:val="0024049C"/>
    <w:rsid w:val="0024073B"/>
    <w:rsid w:val="002407C1"/>
    <w:rsid w:val="00240B97"/>
    <w:rsid w:val="00240CFD"/>
    <w:rsid w:val="00241243"/>
    <w:rsid w:val="002412D1"/>
    <w:rsid w:val="0024157C"/>
    <w:rsid w:val="002418C4"/>
    <w:rsid w:val="00241B99"/>
    <w:rsid w:val="00242D55"/>
    <w:rsid w:val="00242DB3"/>
    <w:rsid w:val="00242FB0"/>
    <w:rsid w:val="00243C28"/>
    <w:rsid w:val="00244565"/>
    <w:rsid w:val="002445F4"/>
    <w:rsid w:val="0024471F"/>
    <w:rsid w:val="002458DE"/>
    <w:rsid w:val="00245F54"/>
    <w:rsid w:val="00246421"/>
    <w:rsid w:val="00246E76"/>
    <w:rsid w:val="002477D9"/>
    <w:rsid w:val="0025092C"/>
    <w:rsid w:val="002523B6"/>
    <w:rsid w:val="00252489"/>
    <w:rsid w:val="002525E2"/>
    <w:rsid w:val="00252726"/>
    <w:rsid w:val="002530C2"/>
    <w:rsid w:val="00253217"/>
    <w:rsid w:val="0025359E"/>
    <w:rsid w:val="00253644"/>
    <w:rsid w:val="0025375E"/>
    <w:rsid w:val="002537F0"/>
    <w:rsid w:val="00253ECF"/>
    <w:rsid w:val="00254205"/>
    <w:rsid w:val="0025498D"/>
    <w:rsid w:val="00254AC9"/>
    <w:rsid w:val="00254B00"/>
    <w:rsid w:val="002559D6"/>
    <w:rsid w:val="00255E4F"/>
    <w:rsid w:val="00255EF5"/>
    <w:rsid w:val="00255F24"/>
    <w:rsid w:val="002565B0"/>
    <w:rsid w:val="00256FA3"/>
    <w:rsid w:val="00256FA6"/>
    <w:rsid w:val="002605C5"/>
    <w:rsid w:val="002613B5"/>
    <w:rsid w:val="0026151C"/>
    <w:rsid w:val="00261A5B"/>
    <w:rsid w:val="00262125"/>
    <w:rsid w:val="0026254F"/>
    <w:rsid w:val="002626A4"/>
    <w:rsid w:val="00262805"/>
    <w:rsid w:val="00262A51"/>
    <w:rsid w:val="00262F35"/>
    <w:rsid w:val="002630B4"/>
    <w:rsid w:val="00263CED"/>
    <w:rsid w:val="00263DA8"/>
    <w:rsid w:val="002643FE"/>
    <w:rsid w:val="00264507"/>
    <w:rsid w:val="002645B4"/>
    <w:rsid w:val="00265765"/>
    <w:rsid w:val="00266903"/>
    <w:rsid w:val="00267C6E"/>
    <w:rsid w:val="0027076F"/>
    <w:rsid w:val="00270BA1"/>
    <w:rsid w:val="00270FA0"/>
    <w:rsid w:val="00273218"/>
    <w:rsid w:val="002732E2"/>
    <w:rsid w:val="00273EA3"/>
    <w:rsid w:val="002741AE"/>
    <w:rsid w:val="00275B89"/>
    <w:rsid w:val="00276657"/>
    <w:rsid w:val="00276983"/>
    <w:rsid w:val="00277085"/>
    <w:rsid w:val="00277565"/>
    <w:rsid w:val="00277833"/>
    <w:rsid w:val="00277AF7"/>
    <w:rsid w:val="00280A26"/>
    <w:rsid w:val="002816C4"/>
    <w:rsid w:val="00283CE8"/>
    <w:rsid w:val="002847CC"/>
    <w:rsid w:val="002850E2"/>
    <w:rsid w:val="002860B5"/>
    <w:rsid w:val="00286C1C"/>
    <w:rsid w:val="00287888"/>
    <w:rsid w:val="00287E40"/>
    <w:rsid w:val="00290906"/>
    <w:rsid w:val="00290993"/>
    <w:rsid w:val="00291204"/>
    <w:rsid w:val="00291929"/>
    <w:rsid w:val="00292D18"/>
    <w:rsid w:val="00293106"/>
    <w:rsid w:val="0029334B"/>
    <w:rsid w:val="00293540"/>
    <w:rsid w:val="0029470F"/>
    <w:rsid w:val="00294AA2"/>
    <w:rsid w:val="0029567B"/>
    <w:rsid w:val="00295FA5"/>
    <w:rsid w:val="002A0559"/>
    <w:rsid w:val="002A0705"/>
    <w:rsid w:val="002A0B0E"/>
    <w:rsid w:val="002A0BDD"/>
    <w:rsid w:val="002A0D32"/>
    <w:rsid w:val="002A0F72"/>
    <w:rsid w:val="002A14EB"/>
    <w:rsid w:val="002A1A79"/>
    <w:rsid w:val="002A1BD5"/>
    <w:rsid w:val="002A46FC"/>
    <w:rsid w:val="002A4EA0"/>
    <w:rsid w:val="002A54BF"/>
    <w:rsid w:val="002A628F"/>
    <w:rsid w:val="002A7B9B"/>
    <w:rsid w:val="002B01C4"/>
    <w:rsid w:val="002B157B"/>
    <w:rsid w:val="002B24F1"/>
    <w:rsid w:val="002B2D47"/>
    <w:rsid w:val="002B3F2E"/>
    <w:rsid w:val="002B422C"/>
    <w:rsid w:val="002B496C"/>
    <w:rsid w:val="002B4ECC"/>
    <w:rsid w:val="002B73CE"/>
    <w:rsid w:val="002B75EC"/>
    <w:rsid w:val="002B7B0C"/>
    <w:rsid w:val="002C0670"/>
    <w:rsid w:val="002C0A3F"/>
    <w:rsid w:val="002C1306"/>
    <w:rsid w:val="002C13E8"/>
    <w:rsid w:val="002C230F"/>
    <w:rsid w:val="002C2B48"/>
    <w:rsid w:val="002C2C11"/>
    <w:rsid w:val="002C3C3C"/>
    <w:rsid w:val="002C3D8B"/>
    <w:rsid w:val="002C425B"/>
    <w:rsid w:val="002C510B"/>
    <w:rsid w:val="002C5146"/>
    <w:rsid w:val="002C5643"/>
    <w:rsid w:val="002C57EF"/>
    <w:rsid w:val="002C5A64"/>
    <w:rsid w:val="002C6221"/>
    <w:rsid w:val="002C64E1"/>
    <w:rsid w:val="002C6507"/>
    <w:rsid w:val="002C6FEA"/>
    <w:rsid w:val="002C7396"/>
    <w:rsid w:val="002C7B3E"/>
    <w:rsid w:val="002C7B84"/>
    <w:rsid w:val="002D00F0"/>
    <w:rsid w:val="002D0114"/>
    <w:rsid w:val="002D0B8F"/>
    <w:rsid w:val="002D12CE"/>
    <w:rsid w:val="002D148F"/>
    <w:rsid w:val="002D1A1A"/>
    <w:rsid w:val="002D1E21"/>
    <w:rsid w:val="002D2324"/>
    <w:rsid w:val="002D2EF2"/>
    <w:rsid w:val="002D345B"/>
    <w:rsid w:val="002D362C"/>
    <w:rsid w:val="002D3A83"/>
    <w:rsid w:val="002D3CEE"/>
    <w:rsid w:val="002D3D31"/>
    <w:rsid w:val="002D4177"/>
    <w:rsid w:val="002D4CFB"/>
    <w:rsid w:val="002D5F14"/>
    <w:rsid w:val="002D5F1B"/>
    <w:rsid w:val="002D6024"/>
    <w:rsid w:val="002D6C2D"/>
    <w:rsid w:val="002D7413"/>
    <w:rsid w:val="002D766E"/>
    <w:rsid w:val="002D7AE9"/>
    <w:rsid w:val="002D7DF7"/>
    <w:rsid w:val="002E036C"/>
    <w:rsid w:val="002E05B0"/>
    <w:rsid w:val="002E073C"/>
    <w:rsid w:val="002E0DAF"/>
    <w:rsid w:val="002E0E09"/>
    <w:rsid w:val="002E1373"/>
    <w:rsid w:val="002E1F4C"/>
    <w:rsid w:val="002E212C"/>
    <w:rsid w:val="002E2C36"/>
    <w:rsid w:val="002E37AB"/>
    <w:rsid w:val="002E4111"/>
    <w:rsid w:val="002E436C"/>
    <w:rsid w:val="002E48A3"/>
    <w:rsid w:val="002E525A"/>
    <w:rsid w:val="002E6073"/>
    <w:rsid w:val="002E65FB"/>
    <w:rsid w:val="002E66F9"/>
    <w:rsid w:val="002E7C55"/>
    <w:rsid w:val="002F02CB"/>
    <w:rsid w:val="002F0506"/>
    <w:rsid w:val="002F14C4"/>
    <w:rsid w:val="002F4063"/>
    <w:rsid w:val="002F4784"/>
    <w:rsid w:val="002F4C43"/>
    <w:rsid w:val="002F61EC"/>
    <w:rsid w:val="002F63BB"/>
    <w:rsid w:val="002F6FC3"/>
    <w:rsid w:val="002F76B1"/>
    <w:rsid w:val="002F7F61"/>
    <w:rsid w:val="0030115D"/>
    <w:rsid w:val="003014E3"/>
    <w:rsid w:val="00301AB5"/>
    <w:rsid w:val="00302817"/>
    <w:rsid w:val="00302E35"/>
    <w:rsid w:val="00302ED3"/>
    <w:rsid w:val="0030310C"/>
    <w:rsid w:val="00304010"/>
    <w:rsid w:val="003045F9"/>
    <w:rsid w:val="003059B7"/>
    <w:rsid w:val="00305A01"/>
    <w:rsid w:val="00305EB0"/>
    <w:rsid w:val="00306368"/>
    <w:rsid w:val="0030677B"/>
    <w:rsid w:val="003067CA"/>
    <w:rsid w:val="0030709F"/>
    <w:rsid w:val="00307179"/>
    <w:rsid w:val="003074A2"/>
    <w:rsid w:val="00307DD3"/>
    <w:rsid w:val="00310A80"/>
    <w:rsid w:val="00310DF8"/>
    <w:rsid w:val="00311AE0"/>
    <w:rsid w:val="0031298D"/>
    <w:rsid w:val="003131BF"/>
    <w:rsid w:val="00313452"/>
    <w:rsid w:val="003136C2"/>
    <w:rsid w:val="0031416F"/>
    <w:rsid w:val="003144D1"/>
    <w:rsid w:val="003149D4"/>
    <w:rsid w:val="00314E74"/>
    <w:rsid w:val="003153F3"/>
    <w:rsid w:val="00315CE3"/>
    <w:rsid w:val="0031644C"/>
    <w:rsid w:val="003165F1"/>
    <w:rsid w:val="003169CC"/>
    <w:rsid w:val="00316BDF"/>
    <w:rsid w:val="00316EEC"/>
    <w:rsid w:val="00317068"/>
    <w:rsid w:val="0031713C"/>
    <w:rsid w:val="00320263"/>
    <w:rsid w:val="003204C3"/>
    <w:rsid w:val="00320884"/>
    <w:rsid w:val="00320F79"/>
    <w:rsid w:val="00320F9D"/>
    <w:rsid w:val="00321B74"/>
    <w:rsid w:val="00321F99"/>
    <w:rsid w:val="003222AA"/>
    <w:rsid w:val="00322302"/>
    <w:rsid w:val="003223E3"/>
    <w:rsid w:val="00322668"/>
    <w:rsid w:val="0032309F"/>
    <w:rsid w:val="00323394"/>
    <w:rsid w:val="003239A3"/>
    <w:rsid w:val="0032466F"/>
    <w:rsid w:val="00325248"/>
    <w:rsid w:val="0032571C"/>
    <w:rsid w:val="003258FF"/>
    <w:rsid w:val="00325F28"/>
    <w:rsid w:val="00325FEF"/>
    <w:rsid w:val="00326B3A"/>
    <w:rsid w:val="00327A2A"/>
    <w:rsid w:val="00327BC5"/>
    <w:rsid w:val="00330C72"/>
    <w:rsid w:val="00330E36"/>
    <w:rsid w:val="0033151B"/>
    <w:rsid w:val="00331AE8"/>
    <w:rsid w:val="00332422"/>
    <w:rsid w:val="003339F1"/>
    <w:rsid w:val="00333F9D"/>
    <w:rsid w:val="00334CD4"/>
    <w:rsid w:val="00335158"/>
    <w:rsid w:val="00336748"/>
    <w:rsid w:val="00336D13"/>
    <w:rsid w:val="003376D2"/>
    <w:rsid w:val="003403D6"/>
    <w:rsid w:val="00340DFB"/>
    <w:rsid w:val="00341F5D"/>
    <w:rsid w:val="00342F11"/>
    <w:rsid w:val="0034302D"/>
    <w:rsid w:val="0034364D"/>
    <w:rsid w:val="0034367E"/>
    <w:rsid w:val="00343E09"/>
    <w:rsid w:val="00344265"/>
    <w:rsid w:val="00344298"/>
    <w:rsid w:val="003448D7"/>
    <w:rsid w:val="00344FC4"/>
    <w:rsid w:val="00345605"/>
    <w:rsid w:val="0034612C"/>
    <w:rsid w:val="00346417"/>
    <w:rsid w:val="00347889"/>
    <w:rsid w:val="00350989"/>
    <w:rsid w:val="00350EC7"/>
    <w:rsid w:val="00351152"/>
    <w:rsid w:val="003515AF"/>
    <w:rsid w:val="003516EA"/>
    <w:rsid w:val="0035186E"/>
    <w:rsid w:val="00351DC6"/>
    <w:rsid w:val="00351ED9"/>
    <w:rsid w:val="003523CF"/>
    <w:rsid w:val="00352D41"/>
    <w:rsid w:val="00353617"/>
    <w:rsid w:val="003538C0"/>
    <w:rsid w:val="00353B61"/>
    <w:rsid w:val="00354E5A"/>
    <w:rsid w:val="003551F1"/>
    <w:rsid w:val="00355A66"/>
    <w:rsid w:val="00356125"/>
    <w:rsid w:val="0035628B"/>
    <w:rsid w:val="003565BB"/>
    <w:rsid w:val="00356D40"/>
    <w:rsid w:val="003576C3"/>
    <w:rsid w:val="003577AF"/>
    <w:rsid w:val="00357877"/>
    <w:rsid w:val="0036024D"/>
    <w:rsid w:val="00361274"/>
    <w:rsid w:val="00362B1F"/>
    <w:rsid w:val="00363EE5"/>
    <w:rsid w:val="0036488D"/>
    <w:rsid w:val="003652BE"/>
    <w:rsid w:val="003656D9"/>
    <w:rsid w:val="0036583E"/>
    <w:rsid w:val="0036642E"/>
    <w:rsid w:val="003664FA"/>
    <w:rsid w:val="003671E6"/>
    <w:rsid w:val="00367486"/>
    <w:rsid w:val="003679F9"/>
    <w:rsid w:val="003706C6"/>
    <w:rsid w:val="003711E0"/>
    <w:rsid w:val="00371A01"/>
    <w:rsid w:val="003721F3"/>
    <w:rsid w:val="00372287"/>
    <w:rsid w:val="003725C3"/>
    <w:rsid w:val="00372A33"/>
    <w:rsid w:val="00372B68"/>
    <w:rsid w:val="003734B0"/>
    <w:rsid w:val="003734E9"/>
    <w:rsid w:val="00373722"/>
    <w:rsid w:val="003738CE"/>
    <w:rsid w:val="00373FC7"/>
    <w:rsid w:val="0037405B"/>
    <w:rsid w:val="0037602D"/>
    <w:rsid w:val="003760EB"/>
    <w:rsid w:val="0037616D"/>
    <w:rsid w:val="00376316"/>
    <w:rsid w:val="0037784D"/>
    <w:rsid w:val="00377B67"/>
    <w:rsid w:val="00377D80"/>
    <w:rsid w:val="00380493"/>
    <w:rsid w:val="00380C2F"/>
    <w:rsid w:val="00380D7E"/>
    <w:rsid w:val="00380FA5"/>
    <w:rsid w:val="0038164B"/>
    <w:rsid w:val="00381D10"/>
    <w:rsid w:val="003820C7"/>
    <w:rsid w:val="00382DA5"/>
    <w:rsid w:val="00383AE2"/>
    <w:rsid w:val="00383C5C"/>
    <w:rsid w:val="00383C6B"/>
    <w:rsid w:val="00383CD4"/>
    <w:rsid w:val="003844FC"/>
    <w:rsid w:val="00384E43"/>
    <w:rsid w:val="003857C0"/>
    <w:rsid w:val="00386073"/>
    <w:rsid w:val="00386205"/>
    <w:rsid w:val="003866D2"/>
    <w:rsid w:val="0038672A"/>
    <w:rsid w:val="00386CC8"/>
    <w:rsid w:val="003876CE"/>
    <w:rsid w:val="00387BF3"/>
    <w:rsid w:val="0039009E"/>
    <w:rsid w:val="00390203"/>
    <w:rsid w:val="00390396"/>
    <w:rsid w:val="003910FF"/>
    <w:rsid w:val="0039136C"/>
    <w:rsid w:val="003921A3"/>
    <w:rsid w:val="00392207"/>
    <w:rsid w:val="00393053"/>
    <w:rsid w:val="003931AE"/>
    <w:rsid w:val="00393BD6"/>
    <w:rsid w:val="0039485D"/>
    <w:rsid w:val="00394CBC"/>
    <w:rsid w:val="0039524C"/>
    <w:rsid w:val="00395DE7"/>
    <w:rsid w:val="0039620E"/>
    <w:rsid w:val="00396887"/>
    <w:rsid w:val="00397BAD"/>
    <w:rsid w:val="003A0DA1"/>
    <w:rsid w:val="003A16A8"/>
    <w:rsid w:val="003A19B2"/>
    <w:rsid w:val="003A19BF"/>
    <w:rsid w:val="003A2246"/>
    <w:rsid w:val="003A2D0B"/>
    <w:rsid w:val="003A3303"/>
    <w:rsid w:val="003A3EB3"/>
    <w:rsid w:val="003A5820"/>
    <w:rsid w:val="003A5925"/>
    <w:rsid w:val="003A5D0D"/>
    <w:rsid w:val="003A5ED5"/>
    <w:rsid w:val="003A696D"/>
    <w:rsid w:val="003A6B9D"/>
    <w:rsid w:val="003A6C38"/>
    <w:rsid w:val="003A717A"/>
    <w:rsid w:val="003A7ADA"/>
    <w:rsid w:val="003A7B35"/>
    <w:rsid w:val="003B1B9D"/>
    <w:rsid w:val="003B37A1"/>
    <w:rsid w:val="003B40DA"/>
    <w:rsid w:val="003B44AB"/>
    <w:rsid w:val="003B557B"/>
    <w:rsid w:val="003B5F3B"/>
    <w:rsid w:val="003B6403"/>
    <w:rsid w:val="003B70FD"/>
    <w:rsid w:val="003B7197"/>
    <w:rsid w:val="003B73B4"/>
    <w:rsid w:val="003B7DE1"/>
    <w:rsid w:val="003C0A97"/>
    <w:rsid w:val="003C2432"/>
    <w:rsid w:val="003C3201"/>
    <w:rsid w:val="003C3D50"/>
    <w:rsid w:val="003C4F0A"/>
    <w:rsid w:val="003C5098"/>
    <w:rsid w:val="003C55E6"/>
    <w:rsid w:val="003C562E"/>
    <w:rsid w:val="003C5B4B"/>
    <w:rsid w:val="003C5CA0"/>
    <w:rsid w:val="003C5E65"/>
    <w:rsid w:val="003C62AE"/>
    <w:rsid w:val="003C687A"/>
    <w:rsid w:val="003C6A2B"/>
    <w:rsid w:val="003C7934"/>
    <w:rsid w:val="003C796F"/>
    <w:rsid w:val="003D0755"/>
    <w:rsid w:val="003D1EF4"/>
    <w:rsid w:val="003D21F7"/>
    <w:rsid w:val="003D2529"/>
    <w:rsid w:val="003D259A"/>
    <w:rsid w:val="003D2666"/>
    <w:rsid w:val="003D2B26"/>
    <w:rsid w:val="003D2CF2"/>
    <w:rsid w:val="003D2FDB"/>
    <w:rsid w:val="003D35C3"/>
    <w:rsid w:val="003D366D"/>
    <w:rsid w:val="003D374E"/>
    <w:rsid w:val="003D3835"/>
    <w:rsid w:val="003D3B34"/>
    <w:rsid w:val="003D3CDA"/>
    <w:rsid w:val="003D41EA"/>
    <w:rsid w:val="003D5C0A"/>
    <w:rsid w:val="003D5DCB"/>
    <w:rsid w:val="003D5E42"/>
    <w:rsid w:val="003D5E89"/>
    <w:rsid w:val="003D69AF"/>
    <w:rsid w:val="003D6B66"/>
    <w:rsid w:val="003D6C73"/>
    <w:rsid w:val="003D6DE3"/>
    <w:rsid w:val="003D741B"/>
    <w:rsid w:val="003D7522"/>
    <w:rsid w:val="003D77AD"/>
    <w:rsid w:val="003D7D60"/>
    <w:rsid w:val="003D7DCE"/>
    <w:rsid w:val="003E140D"/>
    <w:rsid w:val="003E16C5"/>
    <w:rsid w:val="003E1A20"/>
    <w:rsid w:val="003E2774"/>
    <w:rsid w:val="003E2CCD"/>
    <w:rsid w:val="003E30B6"/>
    <w:rsid w:val="003E3AAA"/>
    <w:rsid w:val="003E45AA"/>
    <w:rsid w:val="003E48A6"/>
    <w:rsid w:val="003E4BF0"/>
    <w:rsid w:val="003E4F4F"/>
    <w:rsid w:val="003E579C"/>
    <w:rsid w:val="003E5B75"/>
    <w:rsid w:val="003E5D27"/>
    <w:rsid w:val="003E5FAA"/>
    <w:rsid w:val="003E6C39"/>
    <w:rsid w:val="003F0BCA"/>
    <w:rsid w:val="003F107D"/>
    <w:rsid w:val="003F17DB"/>
    <w:rsid w:val="003F1973"/>
    <w:rsid w:val="003F1A3D"/>
    <w:rsid w:val="003F1BD4"/>
    <w:rsid w:val="003F278E"/>
    <w:rsid w:val="003F3226"/>
    <w:rsid w:val="003F365F"/>
    <w:rsid w:val="003F3AB0"/>
    <w:rsid w:val="003F3B1D"/>
    <w:rsid w:val="003F3B3B"/>
    <w:rsid w:val="003F3FDF"/>
    <w:rsid w:val="003F4C74"/>
    <w:rsid w:val="003F5CB8"/>
    <w:rsid w:val="003F6480"/>
    <w:rsid w:val="003F66B2"/>
    <w:rsid w:val="003F7E07"/>
    <w:rsid w:val="00400050"/>
    <w:rsid w:val="0040061C"/>
    <w:rsid w:val="00401761"/>
    <w:rsid w:val="00401F7E"/>
    <w:rsid w:val="00402097"/>
    <w:rsid w:val="00402636"/>
    <w:rsid w:val="004034AC"/>
    <w:rsid w:val="00403AC2"/>
    <w:rsid w:val="00403EAA"/>
    <w:rsid w:val="0040454F"/>
    <w:rsid w:val="00405707"/>
    <w:rsid w:val="00405C9F"/>
    <w:rsid w:val="00405E35"/>
    <w:rsid w:val="00406F94"/>
    <w:rsid w:val="004070A7"/>
    <w:rsid w:val="00407326"/>
    <w:rsid w:val="0040766F"/>
    <w:rsid w:val="00410529"/>
    <w:rsid w:val="004107CA"/>
    <w:rsid w:val="0041097E"/>
    <w:rsid w:val="00410F50"/>
    <w:rsid w:val="004110FC"/>
    <w:rsid w:val="00411804"/>
    <w:rsid w:val="004123D3"/>
    <w:rsid w:val="004131A9"/>
    <w:rsid w:val="004134C1"/>
    <w:rsid w:val="00414916"/>
    <w:rsid w:val="00414CAC"/>
    <w:rsid w:val="00414E36"/>
    <w:rsid w:val="004150CA"/>
    <w:rsid w:val="0041613C"/>
    <w:rsid w:val="00417014"/>
    <w:rsid w:val="00420191"/>
    <w:rsid w:val="00420192"/>
    <w:rsid w:val="0042020A"/>
    <w:rsid w:val="004202DA"/>
    <w:rsid w:val="00420962"/>
    <w:rsid w:val="00420EE4"/>
    <w:rsid w:val="00420F62"/>
    <w:rsid w:val="00421379"/>
    <w:rsid w:val="0042186C"/>
    <w:rsid w:val="00421ECE"/>
    <w:rsid w:val="00421F25"/>
    <w:rsid w:val="004220A7"/>
    <w:rsid w:val="0042211A"/>
    <w:rsid w:val="00422252"/>
    <w:rsid w:val="004236D1"/>
    <w:rsid w:val="0042388A"/>
    <w:rsid w:val="00423C94"/>
    <w:rsid w:val="00423FED"/>
    <w:rsid w:val="0042441A"/>
    <w:rsid w:val="00424855"/>
    <w:rsid w:val="00424E3E"/>
    <w:rsid w:val="004254FF"/>
    <w:rsid w:val="00425DC0"/>
    <w:rsid w:val="00426314"/>
    <w:rsid w:val="00426596"/>
    <w:rsid w:val="00427B10"/>
    <w:rsid w:val="00430328"/>
    <w:rsid w:val="004308E1"/>
    <w:rsid w:val="00430978"/>
    <w:rsid w:val="00430CC6"/>
    <w:rsid w:val="00430F9B"/>
    <w:rsid w:val="0043117E"/>
    <w:rsid w:val="004322E0"/>
    <w:rsid w:val="00432646"/>
    <w:rsid w:val="00432807"/>
    <w:rsid w:val="004330EA"/>
    <w:rsid w:val="0043326C"/>
    <w:rsid w:val="00433364"/>
    <w:rsid w:val="00433908"/>
    <w:rsid w:val="00433BCF"/>
    <w:rsid w:val="00433E23"/>
    <w:rsid w:val="00435E98"/>
    <w:rsid w:val="0043600D"/>
    <w:rsid w:val="00436924"/>
    <w:rsid w:val="00436A7D"/>
    <w:rsid w:val="00437719"/>
    <w:rsid w:val="00440355"/>
    <w:rsid w:val="00440BBC"/>
    <w:rsid w:val="00440EB5"/>
    <w:rsid w:val="00440F11"/>
    <w:rsid w:val="004413E1"/>
    <w:rsid w:val="004423CE"/>
    <w:rsid w:val="004426CF"/>
    <w:rsid w:val="00443626"/>
    <w:rsid w:val="00443739"/>
    <w:rsid w:val="004440E3"/>
    <w:rsid w:val="00444B67"/>
    <w:rsid w:val="00445622"/>
    <w:rsid w:val="00445811"/>
    <w:rsid w:val="00445914"/>
    <w:rsid w:val="00446CD5"/>
    <w:rsid w:val="00447A52"/>
    <w:rsid w:val="00447ADD"/>
    <w:rsid w:val="004522BC"/>
    <w:rsid w:val="00453F1E"/>
    <w:rsid w:val="00454688"/>
    <w:rsid w:val="00454E82"/>
    <w:rsid w:val="00454FFC"/>
    <w:rsid w:val="00455558"/>
    <w:rsid w:val="00455BBE"/>
    <w:rsid w:val="0045604A"/>
    <w:rsid w:val="00456754"/>
    <w:rsid w:val="0045691E"/>
    <w:rsid w:val="004573E6"/>
    <w:rsid w:val="0045742B"/>
    <w:rsid w:val="004574B4"/>
    <w:rsid w:val="00457860"/>
    <w:rsid w:val="004601B2"/>
    <w:rsid w:val="00460447"/>
    <w:rsid w:val="00460682"/>
    <w:rsid w:val="00460906"/>
    <w:rsid w:val="00461148"/>
    <w:rsid w:val="00461AAC"/>
    <w:rsid w:val="00463AF3"/>
    <w:rsid w:val="00463D91"/>
    <w:rsid w:val="00464453"/>
    <w:rsid w:val="0046492B"/>
    <w:rsid w:val="00464F8A"/>
    <w:rsid w:val="004651A9"/>
    <w:rsid w:val="004662CB"/>
    <w:rsid w:val="00466621"/>
    <w:rsid w:val="00466781"/>
    <w:rsid w:val="00467191"/>
    <w:rsid w:val="00467584"/>
    <w:rsid w:val="0046795D"/>
    <w:rsid w:val="00470077"/>
    <w:rsid w:val="004703C0"/>
    <w:rsid w:val="004705D5"/>
    <w:rsid w:val="00470BDB"/>
    <w:rsid w:val="004714F3"/>
    <w:rsid w:val="00472DFF"/>
    <w:rsid w:val="00473B20"/>
    <w:rsid w:val="00473C7E"/>
    <w:rsid w:val="0047426A"/>
    <w:rsid w:val="004748A9"/>
    <w:rsid w:val="00474A4A"/>
    <w:rsid w:val="00475782"/>
    <w:rsid w:val="00475811"/>
    <w:rsid w:val="0047584A"/>
    <w:rsid w:val="0047613C"/>
    <w:rsid w:val="00476299"/>
    <w:rsid w:val="00477305"/>
    <w:rsid w:val="004777B0"/>
    <w:rsid w:val="0047785D"/>
    <w:rsid w:val="004800BD"/>
    <w:rsid w:val="00480304"/>
    <w:rsid w:val="00480DBC"/>
    <w:rsid w:val="00482347"/>
    <w:rsid w:val="00483034"/>
    <w:rsid w:val="00484AAE"/>
    <w:rsid w:val="00485689"/>
    <w:rsid w:val="00486AE9"/>
    <w:rsid w:val="00486FFE"/>
    <w:rsid w:val="00487525"/>
    <w:rsid w:val="004878D5"/>
    <w:rsid w:val="00487BFF"/>
    <w:rsid w:val="00487E97"/>
    <w:rsid w:val="0049088B"/>
    <w:rsid w:val="004912E1"/>
    <w:rsid w:val="00491D27"/>
    <w:rsid w:val="0049215F"/>
    <w:rsid w:val="00492842"/>
    <w:rsid w:val="004929C3"/>
    <w:rsid w:val="00492E9E"/>
    <w:rsid w:val="0049470B"/>
    <w:rsid w:val="00495FD9"/>
    <w:rsid w:val="00497486"/>
    <w:rsid w:val="00497C14"/>
    <w:rsid w:val="004A0122"/>
    <w:rsid w:val="004A03CF"/>
    <w:rsid w:val="004A046F"/>
    <w:rsid w:val="004A0514"/>
    <w:rsid w:val="004A057E"/>
    <w:rsid w:val="004A08A0"/>
    <w:rsid w:val="004A15CD"/>
    <w:rsid w:val="004A17B8"/>
    <w:rsid w:val="004A1B62"/>
    <w:rsid w:val="004A2300"/>
    <w:rsid w:val="004A2567"/>
    <w:rsid w:val="004A27F6"/>
    <w:rsid w:val="004A2AE4"/>
    <w:rsid w:val="004A2E26"/>
    <w:rsid w:val="004A35BD"/>
    <w:rsid w:val="004A3A2A"/>
    <w:rsid w:val="004A48D7"/>
    <w:rsid w:val="004A57A4"/>
    <w:rsid w:val="004A5C0C"/>
    <w:rsid w:val="004A6347"/>
    <w:rsid w:val="004A72EE"/>
    <w:rsid w:val="004A74BC"/>
    <w:rsid w:val="004A763A"/>
    <w:rsid w:val="004A7724"/>
    <w:rsid w:val="004A7FF0"/>
    <w:rsid w:val="004B01F0"/>
    <w:rsid w:val="004B0264"/>
    <w:rsid w:val="004B03AE"/>
    <w:rsid w:val="004B187E"/>
    <w:rsid w:val="004B1962"/>
    <w:rsid w:val="004B1E05"/>
    <w:rsid w:val="004B2BAD"/>
    <w:rsid w:val="004B300D"/>
    <w:rsid w:val="004B3096"/>
    <w:rsid w:val="004B371B"/>
    <w:rsid w:val="004B38E3"/>
    <w:rsid w:val="004B3A61"/>
    <w:rsid w:val="004B3D19"/>
    <w:rsid w:val="004B599E"/>
    <w:rsid w:val="004B5B2F"/>
    <w:rsid w:val="004B624C"/>
    <w:rsid w:val="004B673C"/>
    <w:rsid w:val="004B6A56"/>
    <w:rsid w:val="004B756B"/>
    <w:rsid w:val="004B76B5"/>
    <w:rsid w:val="004B7ACB"/>
    <w:rsid w:val="004B7B66"/>
    <w:rsid w:val="004C0146"/>
    <w:rsid w:val="004C1179"/>
    <w:rsid w:val="004C1E99"/>
    <w:rsid w:val="004C2277"/>
    <w:rsid w:val="004C26DC"/>
    <w:rsid w:val="004C2A60"/>
    <w:rsid w:val="004C377D"/>
    <w:rsid w:val="004C3BC4"/>
    <w:rsid w:val="004C3CC3"/>
    <w:rsid w:val="004C4B38"/>
    <w:rsid w:val="004C521B"/>
    <w:rsid w:val="004C6087"/>
    <w:rsid w:val="004C6A09"/>
    <w:rsid w:val="004C7542"/>
    <w:rsid w:val="004D022B"/>
    <w:rsid w:val="004D0878"/>
    <w:rsid w:val="004D1466"/>
    <w:rsid w:val="004D2C70"/>
    <w:rsid w:val="004D3055"/>
    <w:rsid w:val="004D3491"/>
    <w:rsid w:val="004D3618"/>
    <w:rsid w:val="004D3A96"/>
    <w:rsid w:val="004D555B"/>
    <w:rsid w:val="004D5C0E"/>
    <w:rsid w:val="004D656B"/>
    <w:rsid w:val="004D70C3"/>
    <w:rsid w:val="004D7B0E"/>
    <w:rsid w:val="004E0F82"/>
    <w:rsid w:val="004E1509"/>
    <w:rsid w:val="004E18CF"/>
    <w:rsid w:val="004E2189"/>
    <w:rsid w:val="004E24F0"/>
    <w:rsid w:val="004E28E9"/>
    <w:rsid w:val="004E2D9B"/>
    <w:rsid w:val="004E3B37"/>
    <w:rsid w:val="004E3CC6"/>
    <w:rsid w:val="004E4D38"/>
    <w:rsid w:val="004E52F1"/>
    <w:rsid w:val="004E606A"/>
    <w:rsid w:val="004E6434"/>
    <w:rsid w:val="004E7B1D"/>
    <w:rsid w:val="004F0B9A"/>
    <w:rsid w:val="004F126E"/>
    <w:rsid w:val="004F1612"/>
    <w:rsid w:val="004F304F"/>
    <w:rsid w:val="004F30A3"/>
    <w:rsid w:val="004F30CC"/>
    <w:rsid w:val="004F35D0"/>
    <w:rsid w:val="004F41EB"/>
    <w:rsid w:val="004F4A3A"/>
    <w:rsid w:val="004F4B41"/>
    <w:rsid w:val="004F533C"/>
    <w:rsid w:val="004F60BA"/>
    <w:rsid w:val="004F6448"/>
    <w:rsid w:val="004F64AC"/>
    <w:rsid w:val="004F7784"/>
    <w:rsid w:val="004F7BEF"/>
    <w:rsid w:val="00500A09"/>
    <w:rsid w:val="0050219F"/>
    <w:rsid w:val="005027F1"/>
    <w:rsid w:val="0050290F"/>
    <w:rsid w:val="00503648"/>
    <w:rsid w:val="0050364F"/>
    <w:rsid w:val="00503734"/>
    <w:rsid w:val="005038E1"/>
    <w:rsid w:val="00503B5B"/>
    <w:rsid w:val="00503B63"/>
    <w:rsid w:val="00505438"/>
    <w:rsid w:val="00505781"/>
    <w:rsid w:val="00505B75"/>
    <w:rsid w:val="00505EED"/>
    <w:rsid w:val="005065DE"/>
    <w:rsid w:val="005068AF"/>
    <w:rsid w:val="005069E9"/>
    <w:rsid w:val="00506B1B"/>
    <w:rsid w:val="00506B8E"/>
    <w:rsid w:val="0050700D"/>
    <w:rsid w:val="00507E46"/>
    <w:rsid w:val="0051053D"/>
    <w:rsid w:val="00511277"/>
    <w:rsid w:val="005122FD"/>
    <w:rsid w:val="00512C62"/>
    <w:rsid w:val="00513085"/>
    <w:rsid w:val="00513464"/>
    <w:rsid w:val="0051384E"/>
    <w:rsid w:val="0051394B"/>
    <w:rsid w:val="00513F17"/>
    <w:rsid w:val="0051423F"/>
    <w:rsid w:val="00514761"/>
    <w:rsid w:val="00515017"/>
    <w:rsid w:val="00515F10"/>
    <w:rsid w:val="005171E4"/>
    <w:rsid w:val="00517B60"/>
    <w:rsid w:val="005208CA"/>
    <w:rsid w:val="00520D65"/>
    <w:rsid w:val="005210B7"/>
    <w:rsid w:val="00521244"/>
    <w:rsid w:val="005218B9"/>
    <w:rsid w:val="00522B4F"/>
    <w:rsid w:val="00522D2A"/>
    <w:rsid w:val="00523086"/>
    <w:rsid w:val="0052310B"/>
    <w:rsid w:val="00523362"/>
    <w:rsid w:val="00523836"/>
    <w:rsid w:val="0052396D"/>
    <w:rsid w:val="00524394"/>
    <w:rsid w:val="0052481E"/>
    <w:rsid w:val="005257BC"/>
    <w:rsid w:val="005258F6"/>
    <w:rsid w:val="00525CDE"/>
    <w:rsid w:val="00525F87"/>
    <w:rsid w:val="00526325"/>
    <w:rsid w:val="0052657B"/>
    <w:rsid w:val="00527353"/>
    <w:rsid w:val="00527E59"/>
    <w:rsid w:val="0053004E"/>
    <w:rsid w:val="00530943"/>
    <w:rsid w:val="00530EFC"/>
    <w:rsid w:val="0053124E"/>
    <w:rsid w:val="00531284"/>
    <w:rsid w:val="005314F5"/>
    <w:rsid w:val="005319C2"/>
    <w:rsid w:val="00531EA8"/>
    <w:rsid w:val="00532B8A"/>
    <w:rsid w:val="00533197"/>
    <w:rsid w:val="005334B2"/>
    <w:rsid w:val="005341ED"/>
    <w:rsid w:val="00534CE9"/>
    <w:rsid w:val="00535149"/>
    <w:rsid w:val="005354DE"/>
    <w:rsid w:val="0053584F"/>
    <w:rsid w:val="005358B4"/>
    <w:rsid w:val="00535C27"/>
    <w:rsid w:val="00535C87"/>
    <w:rsid w:val="00536F7F"/>
    <w:rsid w:val="0053707A"/>
    <w:rsid w:val="005403D9"/>
    <w:rsid w:val="0054077D"/>
    <w:rsid w:val="00541773"/>
    <w:rsid w:val="005423B1"/>
    <w:rsid w:val="0054245C"/>
    <w:rsid w:val="00542D51"/>
    <w:rsid w:val="005433BC"/>
    <w:rsid w:val="00543921"/>
    <w:rsid w:val="00544027"/>
    <w:rsid w:val="0054430C"/>
    <w:rsid w:val="00544A3B"/>
    <w:rsid w:val="00545BF5"/>
    <w:rsid w:val="00546692"/>
    <w:rsid w:val="005469C9"/>
    <w:rsid w:val="00546EF3"/>
    <w:rsid w:val="00547567"/>
    <w:rsid w:val="00547AD8"/>
    <w:rsid w:val="00550225"/>
    <w:rsid w:val="005504C3"/>
    <w:rsid w:val="00550BF2"/>
    <w:rsid w:val="0055163A"/>
    <w:rsid w:val="00551764"/>
    <w:rsid w:val="00551B06"/>
    <w:rsid w:val="00551F34"/>
    <w:rsid w:val="005520C5"/>
    <w:rsid w:val="00552970"/>
    <w:rsid w:val="005529EE"/>
    <w:rsid w:val="00553B07"/>
    <w:rsid w:val="00554DBF"/>
    <w:rsid w:val="00555274"/>
    <w:rsid w:val="005557C6"/>
    <w:rsid w:val="00555C27"/>
    <w:rsid w:val="00555C8C"/>
    <w:rsid w:val="0055601E"/>
    <w:rsid w:val="005568BA"/>
    <w:rsid w:val="0056046C"/>
    <w:rsid w:val="00560724"/>
    <w:rsid w:val="00560DF6"/>
    <w:rsid w:val="00560E87"/>
    <w:rsid w:val="005613D5"/>
    <w:rsid w:val="005616F2"/>
    <w:rsid w:val="005623F9"/>
    <w:rsid w:val="00562F01"/>
    <w:rsid w:val="00563F6B"/>
    <w:rsid w:val="00565EB9"/>
    <w:rsid w:val="00565FF7"/>
    <w:rsid w:val="00566505"/>
    <w:rsid w:val="00566B6E"/>
    <w:rsid w:val="0057046E"/>
    <w:rsid w:val="005709AA"/>
    <w:rsid w:val="00570AE5"/>
    <w:rsid w:val="005712B5"/>
    <w:rsid w:val="0057180F"/>
    <w:rsid w:val="00571ABC"/>
    <w:rsid w:val="00572040"/>
    <w:rsid w:val="00572215"/>
    <w:rsid w:val="00572D1E"/>
    <w:rsid w:val="005735DC"/>
    <w:rsid w:val="00573E8B"/>
    <w:rsid w:val="005743E0"/>
    <w:rsid w:val="00574BCE"/>
    <w:rsid w:val="005754ED"/>
    <w:rsid w:val="005760C9"/>
    <w:rsid w:val="00576CC3"/>
    <w:rsid w:val="005778F5"/>
    <w:rsid w:val="00577976"/>
    <w:rsid w:val="00577B46"/>
    <w:rsid w:val="00580061"/>
    <w:rsid w:val="005805DD"/>
    <w:rsid w:val="00580766"/>
    <w:rsid w:val="005811FB"/>
    <w:rsid w:val="0058150B"/>
    <w:rsid w:val="00581AC3"/>
    <w:rsid w:val="005822D4"/>
    <w:rsid w:val="00584880"/>
    <w:rsid w:val="00584FAD"/>
    <w:rsid w:val="005850E5"/>
    <w:rsid w:val="00585DC1"/>
    <w:rsid w:val="0058658A"/>
    <w:rsid w:val="00586E14"/>
    <w:rsid w:val="00586FB5"/>
    <w:rsid w:val="0058732B"/>
    <w:rsid w:val="00587CF2"/>
    <w:rsid w:val="005909A2"/>
    <w:rsid w:val="00590D59"/>
    <w:rsid w:val="00590DF4"/>
    <w:rsid w:val="00591198"/>
    <w:rsid w:val="005918BF"/>
    <w:rsid w:val="0059198F"/>
    <w:rsid w:val="005920F7"/>
    <w:rsid w:val="0059210E"/>
    <w:rsid w:val="005930A0"/>
    <w:rsid w:val="005930A7"/>
    <w:rsid w:val="0059338F"/>
    <w:rsid w:val="00593EE1"/>
    <w:rsid w:val="005959C1"/>
    <w:rsid w:val="00595B84"/>
    <w:rsid w:val="005960E6"/>
    <w:rsid w:val="005966E3"/>
    <w:rsid w:val="005A00A0"/>
    <w:rsid w:val="005A0A71"/>
    <w:rsid w:val="005A0FC4"/>
    <w:rsid w:val="005A15AD"/>
    <w:rsid w:val="005A16E6"/>
    <w:rsid w:val="005A18E0"/>
    <w:rsid w:val="005A2244"/>
    <w:rsid w:val="005A3367"/>
    <w:rsid w:val="005A40DC"/>
    <w:rsid w:val="005A42B0"/>
    <w:rsid w:val="005A47BE"/>
    <w:rsid w:val="005A4904"/>
    <w:rsid w:val="005A5B52"/>
    <w:rsid w:val="005A629D"/>
    <w:rsid w:val="005A678E"/>
    <w:rsid w:val="005A6CC8"/>
    <w:rsid w:val="005B046C"/>
    <w:rsid w:val="005B0E3A"/>
    <w:rsid w:val="005B1416"/>
    <w:rsid w:val="005B1829"/>
    <w:rsid w:val="005B1AAF"/>
    <w:rsid w:val="005B204A"/>
    <w:rsid w:val="005B26E6"/>
    <w:rsid w:val="005B2A6F"/>
    <w:rsid w:val="005B2A8C"/>
    <w:rsid w:val="005B2B43"/>
    <w:rsid w:val="005B35A2"/>
    <w:rsid w:val="005B396E"/>
    <w:rsid w:val="005B3E23"/>
    <w:rsid w:val="005B40BC"/>
    <w:rsid w:val="005B46DD"/>
    <w:rsid w:val="005B56AA"/>
    <w:rsid w:val="005B5B6B"/>
    <w:rsid w:val="005B5D1F"/>
    <w:rsid w:val="005B6536"/>
    <w:rsid w:val="005B67CE"/>
    <w:rsid w:val="005B6FA9"/>
    <w:rsid w:val="005B716C"/>
    <w:rsid w:val="005B7B92"/>
    <w:rsid w:val="005C0103"/>
    <w:rsid w:val="005C0263"/>
    <w:rsid w:val="005C0339"/>
    <w:rsid w:val="005C04F8"/>
    <w:rsid w:val="005C1212"/>
    <w:rsid w:val="005C19F3"/>
    <w:rsid w:val="005C1BC8"/>
    <w:rsid w:val="005C1FF7"/>
    <w:rsid w:val="005C2DAA"/>
    <w:rsid w:val="005C3180"/>
    <w:rsid w:val="005C3283"/>
    <w:rsid w:val="005C40A6"/>
    <w:rsid w:val="005C414D"/>
    <w:rsid w:val="005C4242"/>
    <w:rsid w:val="005C4897"/>
    <w:rsid w:val="005C4933"/>
    <w:rsid w:val="005C5090"/>
    <w:rsid w:val="005C57FB"/>
    <w:rsid w:val="005C6227"/>
    <w:rsid w:val="005C663A"/>
    <w:rsid w:val="005C6675"/>
    <w:rsid w:val="005C6BAC"/>
    <w:rsid w:val="005C7225"/>
    <w:rsid w:val="005C76DE"/>
    <w:rsid w:val="005C7A56"/>
    <w:rsid w:val="005C7FD6"/>
    <w:rsid w:val="005D1652"/>
    <w:rsid w:val="005D186D"/>
    <w:rsid w:val="005D1995"/>
    <w:rsid w:val="005D22DF"/>
    <w:rsid w:val="005D24A8"/>
    <w:rsid w:val="005D280B"/>
    <w:rsid w:val="005D3C5C"/>
    <w:rsid w:val="005D3C89"/>
    <w:rsid w:val="005D5090"/>
    <w:rsid w:val="005D5D11"/>
    <w:rsid w:val="005D6A3E"/>
    <w:rsid w:val="005D6A96"/>
    <w:rsid w:val="005D6E84"/>
    <w:rsid w:val="005D6FC1"/>
    <w:rsid w:val="005D733D"/>
    <w:rsid w:val="005D78E2"/>
    <w:rsid w:val="005D79AC"/>
    <w:rsid w:val="005D79CB"/>
    <w:rsid w:val="005E02EA"/>
    <w:rsid w:val="005E060C"/>
    <w:rsid w:val="005E0BC8"/>
    <w:rsid w:val="005E1274"/>
    <w:rsid w:val="005E19D1"/>
    <w:rsid w:val="005E1FE9"/>
    <w:rsid w:val="005E2589"/>
    <w:rsid w:val="005E265D"/>
    <w:rsid w:val="005E2BA3"/>
    <w:rsid w:val="005E2E14"/>
    <w:rsid w:val="005E3ADF"/>
    <w:rsid w:val="005E3B1D"/>
    <w:rsid w:val="005E43AF"/>
    <w:rsid w:val="005E4B2E"/>
    <w:rsid w:val="005E5D76"/>
    <w:rsid w:val="005E629A"/>
    <w:rsid w:val="005E6477"/>
    <w:rsid w:val="005E68C3"/>
    <w:rsid w:val="005E6A1C"/>
    <w:rsid w:val="005E72B7"/>
    <w:rsid w:val="005E737B"/>
    <w:rsid w:val="005E7A1D"/>
    <w:rsid w:val="005E7C71"/>
    <w:rsid w:val="005F0D00"/>
    <w:rsid w:val="005F0D8F"/>
    <w:rsid w:val="005F1002"/>
    <w:rsid w:val="005F113E"/>
    <w:rsid w:val="005F1C93"/>
    <w:rsid w:val="005F2502"/>
    <w:rsid w:val="005F2577"/>
    <w:rsid w:val="005F272E"/>
    <w:rsid w:val="005F2DC6"/>
    <w:rsid w:val="005F48FD"/>
    <w:rsid w:val="005F4CA9"/>
    <w:rsid w:val="005F4EC4"/>
    <w:rsid w:val="005F4FE8"/>
    <w:rsid w:val="005F52BC"/>
    <w:rsid w:val="005F58A6"/>
    <w:rsid w:val="005F5CA3"/>
    <w:rsid w:val="005F7288"/>
    <w:rsid w:val="005F754E"/>
    <w:rsid w:val="005F75EA"/>
    <w:rsid w:val="005F7BA2"/>
    <w:rsid w:val="006002CD"/>
    <w:rsid w:val="00600F9D"/>
    <w:rsid w:val="00601695"/>
    <w:rsid w:val="00602C9E"/>
    <w:rsid w:val="0060367E"/>
    <w:rsid w:val="00604328"/>
    <w:rsid w:val="006047C5"/>
    <w:rsid w:val="00604945"/>
    <w:rsid w:val="006052ED"/>
    <w:rsid w:val="0060569E"/>
    <w:rsid w:val="00605EF9"/>
    <w:rsid w:val="0060666C"/>
    <w:rsid w:val="00606A18"/>
    <w:rsid w:val="00606D6F"/>
    <w:rsid w:val="0061149D"/>
    <w:rsid w:val="006114BB"/>
    <w:rsid w:val="0061173F"/>
    <w:rsid w:val="0061185F"/>
    <w:rsid w:val="00612CF9"/>
    <w:rsid w:val="006131C2"/>
    <w:rsid w:val="00613283"/>
    <w:rsid w:val="0061380E"/>
    <w:rsid w:val="006138E1"/>
    <w:rsid w:val="00613D35"/>
    <w:rsid w:val="00613DEB"/>
    <w:rsid w:val="0061426A"/>
    <w:rsid w:val="006146A8"/>
    <w:rsid w:val="00614E49"/>
    <w:rsid w:val="0061544B"/>
    <w:rsid w:val="00615823"/>
    <w:rsid w:val="00616261"/>
    <w:rsid w:val="006167DB"/>
    <w:rsid w:val="00617535"/>
    <w:rsid w:val="006176C7"/>
    <w:rsid w:val="00617ABF"/>
    <w:rsid w:val="00617B32"/>
    <w:rsid w:val="006202F2"/>
    <w:rsid w:val="0062088A"/>
    <w:rsid w:val="0062124C"/>
    <w:rsid w:val="00621679"/>
    <w:rsid w:val="00621823"/>
    <w:rsid w:val="0062190C"/>
    <w:rsid w:val="00621A15"/>
    <w:rsid w:val="0062350A"/>
    <w:rsid w:val="0062369C"/>
    <w:rsid w:val="00623C25"/>
    <w:rsid w:val="00624408"/>
    <w:rsid w:val="006245C9"/>
    <w:rsid w:val="006245FC"/>
    <w:rsid w:val="006246A6"/>
    <w:rsid w:val="00624C11"/>
    <w:rsid w:val="006250F5"/>
    <w:rsid w:val="006253A1"/>
    <w:rsid w:val="006258F6"/>
    <w:rsid w:val="006262C8"/>
    <w:rsid w:val="00626B42"/>
    <w:rsid w:val="00627153"/>
    <w:rsid w:val="006306D6"/>
    <w:rsid w:val="0063120D"/>
    <w:rsid w:val="006312FA"/>
    <w:rsid w:val="00631CD4"/>
    <w:rsid w:val="00631D94"/>
    <w:rsid w:val="00631DD5"/>
    <w:rsid w:val="0063209E"/>
    <w:rsid w:val="0063233D"/>
    <w:rsid w:val="00632B03"/>
    <w:rsid w:val="0063428E"/>
    <w:rsid w:val="00634329"/>
    <w:rsid w:val="006344D4"/>
    <w:rsid w:val="00634751"/>
    <w:rsid w:val="006347AE"/>
    <w:rsid w:val="006351BB"/>
    <w:rsid w:val="00635948"/>
    <w:rsid w:val="006369E1"/>
    <w:rsid w:val="00636BC1"/>
    <w:rsid w:val="0063786B"/>
    <w:rsid w:val="00637D9C"/>
    <w:rsid w:val="00637E1C"/>
    <w:rsid w:val="00641D4D"/>
    <w:rsid w:val="006420C3"/>
    <w:rsid w:val="00642283"/>
    <w:rsid w:val="006422B6"/>
    <w:rsid w:val="0064250A"/>
    <w:rsid w:val="00642B59"/>
    <w:rsid w:val="006439AE"/>
    <w:rsid w:val="00643E3D"/>
    <w:rsid w:val="006449EF"/>
    <w:rsid w:val="00644C51"/>
    <w:rsid w:val="00644F79"/>
    <w:rsid w:val="00645028"/>
    <w:rsid w:val="006451DA"/>
    <w:rsid w:val="006455CB"/>
    <w:rsid w:val="00645C72"/>
    <w:rsid w:val="006468BA"/>
    <w:rsid w:val="00646EA7"/>
    <w:rsid w:val="0064705E"/>
    <w:rsid w:val="006479D6"/>
    <w:rsid w:val="00647D02"/>
    <w:rsid w:val="00650314"/>
    <w:rsid w:val="0065047D"/>
    <w:rsid w:val="00650798"/>
    <w:rsid w:val="00651AEC"/>
    <w:rsid w:val="00651C06"/>
    <w:rsid w:val="00651E9D"/>
    <w:rsid w:val="006522C9"/>
    <w:rsid w:val="00652D18"/>
    <w:rsid w:val="006535AE"/>
    <w:rsid w:val="00653BB5"/>
    <w:rsid w:val="00654A18"/>
    <w:rsid w:val="0065504B"/>
    <w:rsid w:val="00655952"/>
    <w:rsid w:val="00655A75"/>
    <w:rsid w:val="00655DE4"/>
    <w:rsid w:val="0065608A"/>
    <w:rsid w:val="0065635F"/>
    <w:rsid w:val="0065655D"/>
    <w:rsid w:val="00656EBF"/>
    <w:rsid w:val="00657B72"/>
    <w:rsid w:val="00657D45"/>
    <w:rsid w:val="00657F16"/>
    <w:rsid w:val="00660412"/>
    <w:rsid w:val="006619E6"/>
    <w:rsid w:val="00661A97"/>
    <w:rsid w:val="00662428"/>
    <w:rsid w:val="00662777"/>
    <w:rsid w:val="00662D88"/>
    <w:rsid w:val="00663204"/>
    <w:rsid w:val="00663F17"/>
    <w:rsid w:val="006640CA"/>
    <w:rsid w:val="00664720"/>
    <w:rsid w:val="006648E5"/>
    <w:rsid w:val="00665281"/>
    <w:rsid w:val="00665C5E"/>
    <w:rsid w:val="00665FA9"/>
    <w:rsid w:val="00666500"/>
    <w:rsid w:val="00666B13"/>
    <w:rsid w:val="00666B79"/>
    <w:rsid w:val="006672A9"/>
    <w:rsid w:val="00667518"/>
    <w:rsid w:val="00670181"/>
    <w:rsid w:val="00670524"/>
    <w:rsid w:val="0067086E"/>
    <w:rsid w:val="006728A2"/>
    <w:rsid w:val="00672B7B"/>
    <w:rsid w:val="00672C44"/>
    <w:rsid w:val="0067413F"/>
    <w:rsid w:val="006748CB"/>
    <w:rsid w:val="00674CB6"/>
    <w:rsid w:val="0067561F"/>
    <w:rsid w:val="00675B9F"/>
    <w:rsid w:val="0067685B"/>
    <w:rsid w:val="0067693C"/>
    <w:rsid w:val="00676C52"/>
    <w:rsid w:val="00677B66"/>
    <w:rsid w:val="00677D5C"/>
    <w:rsid w:val="0068056A"/>
    <w:rsid w:val="00680675"/>
    <w:rsid w:val="006806DC"/>
    <w:rsid w:val="00680D71"/>
    <w:rsid w:val="0068116A"/>
    <w:rsid w:val="00682003"/>
    <w:rsid w:val="00682BF2"/>
    <w:rsid w:val="00682E7C"/>
    <w:rsid w:val="00685FDC"/>
    <w:rsid w:val="00686B61"/>
    <w:rsid w:val="00686C32"/>
    <w:rsid w:val="00687256"/>
    <w:rsid w:val="00687275"/>
    <w:rsid w:val="0068771C"/>
    <w:rsid w:val="006877C0"/>
    <w:rsid w:val="00687DD3"/>
    <w:rsid w:val="00690352"/>
    <w:rsid w:val="00690614"/>
    <w:rsid w:val="0069061B"/>
    <w:rsid w:val="00690DC6"/>
    <w:rsid w:val="00690E85"/>
    <w:rsid w:val="006916A5"/>
    <w:rsid w:val="006918B4"/>
    <w:rsid w:val="00692A26"/>
    <w:rsid w:val="006943C8"/>
    <w:rsid w:val="006948E2"/>
    <w:rsid w:val="00694BC2"/>
    <w:rsid w:val="00694E8E"/>
    <w:rsid w:val="006950B5"/>
    <w:rsid w:val="00695468"/>
    <w:rsid w:val="0069562B"/>
    <w:rsid w:val="006960B6"/>
    <w:rsid w:val="006973D8"/>
    <w:rsid w:val="00697A28"/>
    <w:rsid w:val="00697FD0"/>
    <w:rsid w:val="006A0D46"/>
    <w:rsid w:val="006A10FE"/>
    <w:rsid w:val="006A14EA"/>
    <w:rsid w:val="006A1D3B"/>
    <w:rsid w:val="006A1D54"/>
    <w:rsid w:val="006A1E8A"/>
    <w:rsid w:val="006A3488"/>
    <w:rsid w:val="006A5336"/>
    <w:rsid w:val="006A5BFD"/>
    <w:rsid w:val="006A608A"/>
    <w:rsid w:val="006A6DAE"/>
    <w:rsid w:val="006A6E1D"/>
    <w:rsid w:val="006A7387"/>
    <w:rsid w:val="006A73AA"/>
    <w:rsid w:val="006A7554"/>
    <w:rsid w:val="006A7F82"/>
    <w:rsid w:val="006B0D63"/>
    <w:rsid w:val="006B144F"/>
    <w:rsid w:val="006B1AD5"/>
    <w:rsid w:val="006B28B0"/>
    <w:rsid w:val="006B31FE"/>
    <w:rsid w:val="006B403F"/>
    <w:rsid w:val="006B4B12"/>
    <w:rsid w:val="006B59E3"/>
    <w:rsid w:val="006B6067"/>
    <w:rsid w:val="006B627D"/>
    <w:rsid w:val="006B72E7"/>
    <w:rsid w:val="006B7603"/>
    <w:rsid w:val="006B79BD"/>
    <w:rsid w:val="006B7A25"/>
    <w:rsid w:val="006C008F"/>
    <w:rsid w:val="006C02E0"/>
    <w:rsid w:val="006C0FFE"/>
    <w:rsid w:val="006C1701"/>
    <w:rsid w:val="006C1719"/>
    <w:rsid w:val="006C1ED4"/>
    <w:rsid w:val="006C21E8"/>
    <w:rsid w:val="006C23D1"/>
    <w:rsid w:val="006C28F1"/>
    <w:rsid w:val="006C34F1"/>
    <w:rsid w:val="006C3AD8"/>
    <w:rsid w:val="006C3AEF"/>
    <w:rsid w:val="006C4056"/>
    <w:rsid w:val="006C4371"/>
    <w:rsid w:val="006C45AC"/>
    <w:rsid w:val="006C4E87"/>
    <w:rsid w:val="006C4FF3"/>
    <w:rsid w:val="006C542F"/>
    <w:rsid w:val="006C5AF5"/>
    <w:rsid w:val="006C6C51"/>
    <w:rsid w:val="006C7473"/>
    <w:rsid w:val="006D12C5"/>
    <w:rsid w:val="006D1CDB"/>
    <w:rsid w:val="006D1FEA"/>
    <w:rsid w:val="006D1FFA"/>
    <w:rsid w:val="006D24F1"/>
    <w:rsid w:val="006D2737"/>
    <w:rsid w:val="006D329D"/>
    <w:rsid w:val="006D36B5"/>
    <w:rsid w:val="006D3A9D"/>
    <w:rsid w:val="006D3B33"/>
    <w:rsid w:val="006D4B17"/>
    <w:rsid w:val="006D5AAE"/>
    <w:rsid w:val="006D6166"/>
    <w:rsid w:val="006D69E9"/>
    <w:rsid w:val="006D6F78"/>
    <w:rsid w:val="006D75A6"/>
    <w:rsid w:val="006D770D"/>
    <w:rsid w:val="006D7891"/>
    <w:rsid w:val="006E014D"/>
    <w:rsid w:val="006E068F"/>
    <w:rsid w:val="006E0C7B"/>
    <w:rsid w:val="006E0DA2"/>
    <w:rsid w:val="006E114F"/>
    <w:rsid w:val="006E1486"/>
    <w:rsid w:val="006E23C6"/>
    <w:rsid w:val="006E25C8"/>
    <w:rsid w:val="006E2F03"/>
    <w:rsid w:val="006E3100"/>
    <w:rsid w:val="006E330A"/>
    <w:rsid w:val="006E35CE"/>
    <w:rsid w:val="006E39D0"/>
    <w:rsid w:val="006E4797"/>
    <w:rsid w:val="006E47D1"/>
    <w:rsid w:val="006E489D"/>
    <w:rsid w:val="006E4C34"/>
    <w:rsid w:val="006E6CDB"/>
    <w:rsid w:val="006E71F7"/>
    <w:rsid w:val="006E73CB"/>
    <w:rsid w:val="006F0290"/>
    <w:rsid w:val="006F0A36"/>
    <w:rsid w:val="006F1240"/>
    <w:rsid w:val="006F190C"/>
    <w:rsid w:val="006F1953"/>
    <w:rsid w:val="006F1D62"/>
    <w:rsid w:val="006F2313"/>
    <w:rsid w:val="006F2354"/>
    <w:rsid w:val="006F245E"/>
    <w:rsid w:val="006F30C8"/>
    <w:rsid w:val="006F3391"/>
    <w:rsid w:val="006F467B"/>
    <w:rsid w:val="006F4954"/>
    <w:rsid w:val="006F5A03"/>
    <w:rsid w:val="006F6C2E"/>
    <w:rsid w:val="006F73E0"/>
    <w:rsid w:val="006F7960"/>
    <w:rsid w:val="006F7F30"/>
    <w:rsid w:val="00700017"/>
    <w:rsid w:val="00700FAD"/>
    <w:rsid w:val="007017B4"/>
    <w:rsid w:val="00701AE1"/>
    <w:rsid w:val="00701BEA"/>
    <w:rsid w:val="00701EAB"/>
    <w:rsid w:val="007028A3"/>
    <w:rsid w:val="00702A1E"/>
    <w:rsid w:val="00703164"/>
    <w:rsid w:val="00703870"/>
    <w:rsid w:val="007045C4"/>
    <w:rsid w:val="00704A80"/>
    <w:rsid w:val="00704CB4"/>
    <w:rsid w:val="00705566"/>
    <w:rsid w:val="00705FA5"/>
    <w:rsid w:val="00706A44"/>
    <w:rsid w:val="00706ACD"/>
    <w:rsid w:val="007070E4"/>
    <w:rsid w:val="0070754D"/>
    <w:rsid w:val="00707739"/>
    <w:rsid w:val="00707EAC"/>
    <w:rsid w:val="00710043"/>
    <w:rsid w:val="007102E8"/>
    <w:rsid w:val="007103F4"/>
    <w:rsid w:val="00710791"/>
    <w:rsid w:val="0071166A"/>
    <w:rsid w:val="00711BE1"/>
    <w:rsid w:val="00713C27"/>
    <w:rsid w:val="00713C6A"/>
    <w:rsid w:val="00713F44"/>
    <w:rsid w:val="007148A9"/>
    <w:rsid w:val="00715202"/>
    <w:rsid w:val="00716243"/>
    <w:rsid w:val="00716817"/>
    <w:rsid w:val="00716BF7"/>
    <w:rsid w:val="007174CB"/>
    <w:rsid w:val="0071777D"/>
    <w:rsid w:val="007202AE"/>
    <w:rsid w:val="007203A9"/>
    <w:rsid w:val="0072069C"/>
    <w:rsid w:val="0072085D"/>
    <w:rsid w:val="00721819"/>
    <w:rsid w:val="00721EED"/>
    <w:rsid w:val="00722C49"/>
    <w:rsid w:val="00722F27"/>
    <w:rsid w:val="0072332D"/>
    <w:rsid w:val="007233CE"/>
    <w:rsid w:val="0072391E"/>
    <w:rsid w:val="00724712"/>
    <w:rsid w:val="007252FE"/>
    <w:rsid w:val="0072549A"/>
    <w:rsid w:val="007266D5"/>
    <w:rsid w:val="00726A72"/>
    <w:rsid w:val="00726E4C"/>
    <w:rsid w:val="00727D2C"/>
    <w:rsid w:val="00727E7C"/>
    <w:rsid w:val="007305C7"/>
    <w:rsid w:val="007309E8"/>
    <w:rsid w:val="0073165D"/>
    <w:rsid w:val="0073214A"/>
    <w:rsid w:val="00732963"/>
    <w:rsid w:val="00732D8D"/>
    <w:rsid w:val="00733483"/>
    <w:rsid w:val="007336FA"/>
    <w:rsid w:val="00734090"/>
    <w:rsid w:val="0073477C"/>
    <w:rsid w:val="00734D95"/>
    <w:rsid w:val="00735398"/>
    <w:rsid w:val="007354E7"/>
    <w:rsid w:val="007356FA"/>
    <w:rsid w:val="00735F86"/>
    <w:rsid w:val="007361E3"/>
    <w:rsid w:val="00737047"/>
    <w:rsid w:val="00737AF0"/>
    <w:rsid w:val="007401E6"/>
    <w:rsid w:val="00740634"/>
    <w:rsid w:val="007412DA"/>
    <w:rsid w:val="00742467"/>
    <w:rsid w:val="00743365"/>
    <w:rsid w:val="00743BB1"/>
    <w:rsid w:val="00744840"/>
    <w:rsid w:val="0074558C"/>
    <w:rsid w:val="00745D06"/>
    <w:rsid w:val="00745E9F"/>
    <w:rsid w:val="00745F55"/>
    <w:rsid w:val="00746147"/>
    <w:rsid w:val="0074625B"/>
    <w:rsid w:val="0074659A"/>
    <w:rsid w:val="00746695"/>
    <w:rsid w:val="00746891"/>
    <w:rsid w:val="00746E64"/>
    <w:rsid w:val="00747227"/>
    <w:rsid w:val="00750090"/>
    <w:rsid w:val="00750595"/>
    <w:rsid w:val="0075099E"/>
    <w:rsid w:val="007510AA"/>
    <w:rsid w:val="007517F9"/>
    <w:rsid w:val="00751A41"/>
    <w:rsid w:val="007525D2"/>
    <w:rsid w:val="007527E1"/>
    <w:rsid w:val="00752E17"/>
    <w:rsid w:val="00752E4E"/>
    <w:rsid w:val="00753208"/>
    <w:rsid w:val="00753615"/>
    <w:rsid w:val="00753F9C"/>
    <w:rsid w:val="0075415B"/>
    <w:rsid w:val="00754568"/>
    <w:rsid w:val="007545E4"/>
    <w:rsid w:val="00754B12"/>
    <w:rsid w:val="00754C54"/>
    <w:rsid w:val="00755426"/>
    <w:rsid w:val="00756426"/>
    <w:rsid w:val="007564BF"/>
    <w:rsid w:val="00756F47"/>
    <w:rsid w:val="00756F53"/>
    <w:rsid w:val="0075794A"/>
    <w:rsid w:val="00757F91"/>
    <w:rsid w:val="00760073"/>
    <w:rsid w:val="00760129"/>
    <w:rsid w:val="00762000"/>
    <w:rsid w:val="00762D42"/>
    <w:rsid w:val="007641E2"/>
    <w:rsid w:val="00764333"/>
    <w:rsid w:val="0076499C"/>
    <w:rsid w:val="00764F84"/>
    <w:rsid w:val="007654B4"/>
    <w:rsid w:val="00765511"/>
    <w:rsid w:val="007655A3"/>
    <w:rsid w:val="00766414"/>
    <w:rsid w:val="0076758A"/>
    <w:rsid w:val="00767EB4"/>
    <w:rsid w:val="007700FB"/>
    <w:rsid w:val="007710B5"/>
    <w:rsid w:val="007719B2"/>
    <w:rsid w:val="00771EDD"/>
    <w:rsid w:val="00771F11"/>
    <w:rsid w:val="00772047"/>
    <w:rsid w:val="007722B6"/>
    <w:rsid w:val="00772674"/>
    <w:rsid w:val="0077288A"/>
    <w:rsid w:val="007728CD"/>
    <w:rsid w:val="00772F4E"/>
    <w:rsid w:val="007748EB"/>
    <w:rsid w:val="00774C31"/>
    <w:rsid w:val="00774D0D"/>
    <w:rsid w:val="00775A21"/>
    <w:rsid w:val="00775B3E"/>
    <w:rsid w:val="00775FE4"/>
    <w:rsid w:val="00776012"/>
    <w:rsid w:val="007774D9"/>
    <w:rsid w:val="00777648"/>
    <w:rsid w:val="00777669"/>
    <w:rsid w:val="007778F9"/>
    <w:rsid w:val="00780149"/>
    <w:rsid w:val="00780236"/>
    <w:rsid w:val="00780466"/>
    <w:rsid w:val="007804CD"/>
    <w:rsid w:val="00780828"/>
    <w:rsid w:val="00780A70"/>
    <w:rsid w:val="00781281"/>
    <w:rsid w:val="007813AF"/>
    <w:rsid w:val="00781449"/>
    <w:rsid w:val="00781CEF"/>
    <w:rsid w:val="00781E52"/>
    <w:rsid w:val="00782A65"/>
    <w:rsid w:val="00782C8E"/>
    <w:rsid w:val="00783600"/>
    <w:rsid w:val="0078374E"/>
    <w:rsid w:val="00783C98"/>
    <w:rsid w:val="007841D1"/>
    <w:rsid w:val="0078434C"/>
    <w:rsid w:val="0078496C"/>
    <w:rsid w:val="00785023"/>
    <w:rsid w:val="0078598E"/>
    <w:rsid w:val="00786552"/>
    <w:rsid w:val="007869F4"/>
    <w:rsid w:val="007869F6"/>
    <w:rsid w:val="00786B16"/>
    <w:rsid w:val="00786EDF"/>
    <w:rsid w:val="00790ECF"/>
    <w:rsid w:val="007921A6"/>
    <w:rsid w:val="00792D33"/>
    <w:rsid w:val="007931F8"/>
    <w:rsid w:val="00793CB0"/>
    <w:rsid w:val="00795311"/>
    <w:rsid w:val="007960F6"/>
    <w:rsid w:val="007962E8"/>
    <w:rsid w:val="007965AE"/>
    <w:rsid w:val="00796E9D"/>
    <w:rsid w:val="0079737B"/>
    <w:rsid w:val="00797443"/>
    <w:rsid w:val="007A0C3A"/>
    <w:rsid w:val="007A0CD4"/>
    <w:rsid w:val="007A1343"/>
    <w:rsid w:val="007A1E2F"/>
    <w:rsid w:val="007A247A"/>
    <w:rsid w:val="007A26D3"/>
    <w:rsid w:val="007A4659"/>
    <w:rsid w:val="007A4A9F"/>
    <w:rsid w:val="007A52CE"/>
    <w:rsid w:val="007A53DF"/>
    <w:rsid w:val="007A55ED"/>
    <w:rsid w:val="007A5CF4"/>
    <w:rsid w:val="007A5FE4"/>
    <w:rsid w:val="007A6269"/>
    <w:rsid w:val="007A6D4F"/>
    <w:rsid w:val="007A70DA"/>
    <w:rsid w:val="007A7D4F"/>
    <w:rsid w:val="007B01BD"/>
    <w:rsid w:val="007B06C7"/>
    <w:rsid w:val="007B0BBD"/>
    <w:rsid w:val="007B0E47"/>
    <w:rsid w:val="007B16FC"/>
    <w:rsid w:val="007B178B"/>
    <w:rsid w:val="007B18DF"/>
    <w:rsid w:val="007B21AB"/>
    <w:rsid w:val="007B24A6"/>
    <w:rsid w:val="007B24A9"/>
    <w:rsid w:val="007B2D46"/>
    <w:rsid w:val="007B423D"/>
    <w:rsid w:val="007B581A"/>
    <w:rsid w:val="007B5E24"/>
    <w:rsid w:val="007B6B03"/>
    <w:rsid w:val="007B6D04"/>
    <w:rsid w:val="007B6D90"/>
    <w:rsid w:val="007B7244"/>
    <w:rsid w:val="007B7871"/>
    <w:rsid w:val="007B7E97"/>
    <w:rsid w:val="007C0264"/>
    <w:rsid w:val="007C0EA4"/>
    <w:rsid w:val="007C231C"/>
    <w:rsid w:val="007C2C5D"/>
    <w:rsid w:val="007C3872"/>
    <w:rsid w:val="007C3ACC"/>
    <w:rsid w:val="007C4450"/>
    <w:rsid w:val="007C448D"/>
    <w:rsid w:val="007C4F06"/>
    <w:rsid w:val="007C5B68"/>
    <w:rsid w:val="007C61BE"/>
    <w:rsid w:val="007C6426"/>
    <w:rsid w:val="007C6473"/>
    <w:rsid w:val="007C6596"/>
    <w:rsid w:val="007C69E2"/>
    <w:rsid w:val="007C7040"/>
    <w:rsid w:val="007D036D"/>
    <w:rsid w:val="007D1530"/>
    <w:rsid w:val="007D1C0E"/>
    <w:rsid w:val="007D1DEF"/>
    <w:rsid w:val="007D3169"/>
    <w:rsid w:val="007D374F"/>
    <w:rsid w:val="007D394F"/>
    <w:rsid w:val="007D43A0"/>
    <w:rsid w:val="007D4873"/>
    <w:rsid w:val="007D49A7"/>
    <w:rsid w:val="007D552F"/>
    <w:rsid w:val="007D5602"/>
    <w:rsid w:val="007D5C98"/>
    <w:rsid w:val="007D64BE"/>
    <w:rsid w:val="007D651B"/>
    <w:rsid w:val="007D6DDA"/>
    <w:rsid w:val="007D7163"/>
    <w:rsid w:val="007D77DA"/>
    <w:rsid w:val="007E03FC"/>
    <w:rsid w:val="007E0D94"/>
    <w:rsid w:val="007E1136"/>
    <w:rsid w:val="007E1393"/>
    <w:rsid w:val="007E15F3"/>
    <w:rsid w:val="007E216C"/>
    <w:rsid w:val="007E309D"/>
    <w:rsid w:val="007E500F"/>
    <w:rsid w:val="007E5139"/>
    <w:rsid w:val="007E5434"/>
    <w:rsid w:val="007E595C"/>
    <w:rsid w:val="007E6EC2"/>
    <w:rsid w:val="007E6F35"/>
    <w:rsid w:val="007E744E"/>
    <w:rsid w:val="007E755C"/>
    <w:rsid w:val="007E7A6D"/>
    <w:rsid w:val="007E7F72"/>
    <w:rsid w:val="007F0F84"/>
    <w:rsid w:val="007F0FED"/>
    <w:rsid w:val="007F12C7"/>
    <w:rsid w:val="007F13B5"/>
    <w:rsid w:val="007F19F3"/>
    <w:rsid w:val="007F1A10"/>
    <w:rsid w:val="007F214B"/>
    <w:rsid w:val="007F2237"/>
    <w:rsid w:val="007F3308"/>
    <w:rsid w:val="007F3450"/>
    <w:rsid w:val="007F3529"/>
    <w:rsid w:val="007F3B15"/>
    <w:rsid w:val="007F3B8E"/>
    <w:rsid w:val="007F43FD"/>
    <w:rsid w:val="007F4645"/>
    <w:rsid w:val="007F50E5"/>
    <w:rsid w:val="007F5B9C"/>
    <w:rsid w:val="007F602E"/>
    <w:rsid w:val="007F606E"/>
    <w:rsid w:val="007F60F1"/>
    <w:rsid w:val="007F630B"/>
    <w:rsid w:val="007F692D"/>
    <w:rsid w:val="007F7241"/>
    <w:rsid w:val="007F733E"/>
    <w:rsid w:val="007F7622"/>
    <w:rsid w:val="008001AE"/>
    <w:rsid w:val="008017C7"/>
    <w:rsid w:val="008019B9"/>
    <w:rsid w:val="00801EFD"/>
    <w:rsid w:val="0080201C"/>
    <w:rsid w:val="008026B8"/>
    <w:rsid w:val="008027F4"/>
    <w:rsid w:val="00802C5A"/>
    <w:rsid w:val="0080340B"/>
    <w:rsid w:val="00803B3C"/>
    <w:rsid w:val="00803E2A"/>
    <w:rsid w:val="00804338"/>
    <w:rsid w:val="008044BA"/>
    <w:rsid w:val="0080484E"/>
    <w:rsid w:val="00805B52"/>
    <w:rsid w:val="00806D5D"/>
    <w:rsid w:val="00806DA8"/>
    <w:rsid w:val="00807181"/>
    <w:rsid w:val="008071ED"/>
    <w:rsid w:val="008072A4"/>
    <w:rsid w:val="00807455"/>
    <w:rsid w:val="00807613"/>
    <w:rsid w:val="00807FF3"/>
    <w:rsid w:val="00811003"/>
    <w:rsid w:val="00811301"/>
    <w:rsid w:val="00811315"/>
    <w:rsid w:val="008121C3"/>
    <w:rsid w:val="008124EE"/>
    <w:rsid w:val="0081268A"/>
    <w:rsid w:val="0081318F"/>
    <w:rsid w:val="00813256"/>
    <w:rsid w:val="00813BCF"/>
    <w:rsid w:val="00814338"/>
    <w:rsid w:val="00814BAE"/>
    <w:rsid w:val="0081620C"/>
    <w:rsid w:val="008163AF"/>
    <w:rsid w:val="0081647A"/>
    <w:rsid w:val="00816540"/>
    <w:rsid w:val="00816F90"/>
    <w:rsid w:val="008174E5"/>
    <w:rsid w:val="00820224"/>
    <w:rsid w:val="00820360"/>
    <w:rsid w:val="00821119"/>
    <w:rsid w:val="008214E0"/>
    <w:rsid w:val="008219D4"/>
    <w:rsid w:val="0082200B"/>
    <w:rsid w:val="008224D5"/>
    <w:rsid w:val="008226B3"/>
    <w:rsid w:val="008227B6"/>
    <w:rsid w:val="0082285E"/>
    <w:rsid w:val="00822A3D"/>
    <w:rsid w:val="00823783"/>
    <w:rsid w:val="008248ED"/>
    <w:rsid w:val="0082497A"/>
    <w:rsid w:val="00824DEC"/>
    <w:rsid w:val="0082601C"/>
    <w:rsid w:val="00826947"/>
    <w:rsid w:val="008279FA"/>
    <w:rsid w:val="008300BD"/>
    <w:rsid w:val="00830766"/>
    <w:rsid w:val="008307A7"/>
    <w:rsid w:val="00830DD6"/>
    <w:rsid w:val="0083125A"/>
    <w:rsid w:val="00831599"/>
    <w:rsid w:val="0083162F"/>
    <w:rsid w:val="00831AFB"/>
    <w:rsid w:val="008325F8"/>
    <w:rsid w:val="00832DAD"/>
    <w:rsid w:val="008330A4"/>
    <w:rsid w:val="008342E1"/>
    <w:rsid w:val="00834F4C"/>
    <w:rsid w:val="008355BB"/>
    <w:rsid w:val="008358B8"/>
    <w:rsid w:val="00836125"/>
    <w:rsid w:val="008363BB"/>
    <w:rsid w:val="008364D9"/>
    <w:rsid w:val="00836B67"/>
    <w:rsid w:val="00836D2F"/>
    <w:rsid w:val="008377A4"/>
    <w:rsid w:val="008402AE"/>
    <w:rsid w:val="0084066F"/>
    <w:rsid w:val="008407CC"/>
    <w:rsid w:val="00841300"/>
    <w:rsid w:val="00841509"/>
    <w:rsid w:val="00841694"/>
    <w:rsid w:val="008419B0"/>
    <w:rsid w:val="00843539"/>
    <w:rsid w:val="0084378A"/>
    <w:rsid w:val="00843EDB"/>
    <w:rsid w:val="00844137"/>
    <w:rsid w:val="00844178"/>
    <w:rsid w:val="008441F5"/>
    <w:rsid w:val="00844884"/>
    <w:rsid w:val="00845946"/>
    <w:rsid w:val="00845FD6"/>
    <w:rsid w:val="008474A3"/>
    <w:rsid w:val="00847947"/>
    <w:rsid w:val="00850538"/>
    <w:rsid w:val="00850C37"/>
    <w:rsid w:val="00850FDC"/>
    <w:rsid w:val="00851589"/>
    <w:rsid w:val="008518A1"/>
    <w:rsid w:val="00851BEF"/>
    <w:rsid w:val="00851EC4"/>
    <w:rsid w:val="008520E3"/>
    <w:rsid w:val="0085244B"/>
    <w:rsid w:val="008526AB"/>
    <w:rsid w:val="00852994"/>
    <w:rsid w:val="00852CC0"/>
    <w:rsid w:val="00853A38"/>
    <w:rsid w:val="0085465E"/>
    <w:rsid w:val="00854BFC"/>
    <w:rsid w:val="008556B0"/>
    <w:rsid w:val="00855C1A"/>
    <w:rsid w:val="00856262"/>
    <w:rsid w:val="008568B8"/>
    <w:rsid w:val="00857D67"/>
    <w:rsid w:val="00860AAE"/>
    <w:rsid w:val="00861924"/>
    <w:rsid w:val="0086195E"/>
    <w:rsid w:val="00862415"/>
    <w:rsid w:val="00862499"/>
    <w:rsid w:val="00862521"/>
    <w:rsid w:val="00862643"/>
    <w:rsid w:val="00862B75"/>
    <w:rsid w:val="00863369"/>
    <w:rsid w:val="00863821"/>
    <w:rsid w:val="00863BD0"/>
    <w:rsid w:val="00864173"/>
    <w:rsid w:val="00864627"/>
    <w:rsid w:val="00864CE3"/>
    <w:rsid w:val="00864DE1"/>
    <w:rsid w:val="0086526B"/>
    <w:rsid w:val="008654A8"/>
    <w:rsid w:val="008655ED"/>
    <w:rsid w:val="0086578E"/>
    <w:rsid w:val="00865C50"/>
    <w:rsid w:val="00866565"/>
    <w:rsid w:val="0086699C"/>
    <w:rsid w:val="008669DB"/>
    <w:rsid w:val="00867336"/>
    <w:rsid w:val="0086779B"/>
    <w:rsid w:val="00867E82"/>
    <w:rsid w:val="008705FA"/>
    <w:rsid w:val="00870B2F"/>
    <w:rsid w:val="00870F04"/>
    <w:rsid w:val="00871D13"/>
    <w:rsid w:val="008722A1"/>
    <w:rsid w:val="0087451A"/>
    <w:rsid w:val="008757D7"/>
    <w:rsid w:val="008758A2"/>
    <w:rsid w:val="00876462"/>
    <w:rsid w:val="00876C94"/>
    <w:rsid w:val="00880175"/>
    <w:rsid w:val="008804A9"/>
    <w:rsid w:val="00881535"/>
    <w:rsid w:val="00881557"/>
    <w:rsid w:val="00881766"/>
    <w:rsid w:val="00881A23"/>
    <w:rsid w:val="00881BE5"/>
    <w:rsid w:val="0088222C"/>
    <w:rsid w:val="00882CFD"/>
    <w:rsid w:val="00883915"/>
    <w:rsid w:val="00883F20"/>
    <w:rsid w:val="00884634"/>
    <w:rsid w:val="008847DF"/>
    <w:rsid w:val="00884C86"/>
    <w:rsid w:val="00887D88"/>
    <w:rsid w:val="0089123E"/>
    <w:rsid w:val="0089177C"/>
    <w:rsid w:val="00891B8B"/>
    <w:rsid w:val="00892077"/>
    <w:rsid w:val="00892506"/>
    <w:rsid w:val="008932F8"/>
    <w:rsid w:val="00893623"/>
    <w:rsid w:val="00894E2A"/>
    <w:rsid w:val="00895F24"/>
    <w:rsid w:val="008961A6"/>
    <w:rsid w:val="008961FA"/>
    <w:rsid w:val="0089706D"/>
    <w:rsid w:val="00897B00"/>
    <w:rsid w:val="008A0223"/>
    <w:rsid w:val="008A0DD7"/>
    <w:rsid w:val="008A15D5"/>
    <w:rsid w:val="008A15DE"/>
    <w:rsid w:val="008A1F74"/>
    <w:rsid w:val="008A41F9"/>
    <w:rsid w:val="008A4365"/>
    <w:rsid w:val="008A52A6"/>
    <w:rsid w:val="008A5865"/>
    <w:rsid w:val="008A5B80"/>
    <w:rsid w:val="008A79F5"/>
    <w:rsid w:val="008B0A5A"/>
    <w:rsid w:val="008B2246"/>
    <w:rsid w:val="008B31DA"/>
    <w:rsid w:val="008B35FA"/>
    <w:rsid w:val="008B4188"/>
    <w:rsid w:val="008B4610"/>
    <w:rsid w:val="008B5142"/>
    <w:rsid w:val="008B602C"/>
    <w:rsid w:val="008B73D1"/>
    <w:rsid w:val="008C0882"/>
    <w:rsid w:val="008C0A80"/>
    <w:rsid w:val="008C0B5E"/>
    <w:rsid w:val="008C0CE7"/>
    <w:rsid w:val="008C189F"/>
    <w:rsid w:val="008C245B"/>
    <w:rsid w:val="008C252D"/>
    <w:rsid w:val="008C2531"/>
    <w:rsid w:val="008C2E3C"/>
    <w:rsid w:val="008C4022"/>
    <w:rsid w:val="008C497E"/>
    <w:rsid w:val="008C4C4B"/>
    <w:rsid w:val="008C54E1"/>
    <w:rsid w:val="008C5705"/>
    <w:rsid w:val="008C5729"/>
    <w:rsid w:val="008C574E"/>
    <w:rsid w:val="008C6B96"/>
    <w:rsid w:val="008C7148"/>
    <w:rsid w:val="008C7279"/>
    <w:rsid w:val="008C73E2"/>
    <w:rsid w:val="008C77CB"/>
    <w:rsid w:val="008C7AEA"/>
    <w:rsid w:val="008C7EFD"/>
    <w:rsid w:val="008D026D"/>
    <w:rsid w:val="008D03E0"/>
    <w:rsid w:val="008D0C13"/>
    <w:rsid w:val="008D0E72"/>
    <w:rsid w:val="008D1149"/>
    <w:rsid w:val="008D2284"/>
    <w:rsid w:val="008D2BE0"/>
    <w:rsid w:val="008D2C53"/>
    <w:rsid w:val="008D38B1"/>
    <w:rsid w:val="008D47D7"/>
    <w:rsid w:val="008D4F8E"/>
    <w:rsid w:val="008D599A"/>
    <w:rsid w:val="008D5A7B"/>
    <w:rsid w:val="008D6101"/>
    <w:rsid w:val="008D6F3B"/>
    <w:rsid w:val="008D73B7"/>
    <w:rsid w:val="008D73F1"/>
    <w:rsid w:val="008D79B0"/>
    <w:rsid w:val="008D79DC"/>
    <w:rsid w:val="008E02A5"/>
    <w:rsid w:val="008E0429"/>
    <w:rsid w:val="008E0EB6"/>
    <w:rsid w:val="008E156A"/>
    <w:rsid w:val="008E19C1"/>
    <w:rsid w:val="008E2CBD"/>
    <w:rsid w:val="008E4151"/>
    <w:rsid w:val="008E41DC"/>
    <w:rsid w:val="008E43EC"/>
    <w:rsid w:val="008E51AC"/>
    <w:rsid w:val="008E5750"/>
    <w:rsid w:val="008E6392"/>
    <w:rsid w:val="008E6786"/>
    <w:rsid w:val="008E6A0B"/>
    <w:rsid w:val="008E6F76"/>
    <w:rsid w:val="008E776E"/>
    <w:rsid w:val="008E77BE"/>
    <w:rsid w:val="008F00A9"/>
    <w:rsid w:val="008F0A44"/>
    <w:rsid w:val="008F225C"/>
    <w:rsid w:val="008F292F"/>
    <w:rsid w:val="008F331F"/>
    <w:rsid w:val="008F36BE"/>
    <w:rsid w:val="008F36CB"/>
    <w:rsid w:val="008F3B50"/>
    <w:rsid w:val="008F4223"/>
    <w:rsid w:val="008F4C20"/>
    <w:rsid w:val="008F4E12"/>
    <w:rsid w:val="008F5035"/>
    <w:rsid w:val="008F591C"/>
    <w:rsid w:val="008F59FE"/>
    <w:rsid w:val="008F6A65"/>
    <w:rsid w:val="008F6F64"/>
    <w:rsid w:val="009011F0"/>
    <w:rsid w:val="009016D7"/>
    <w:rsid w:val="00901A5B"/>
    <w:rsid w:val="00902034"/>
    <w:rsid w:val="009027F5"/>
    <w:rsid w:val="00902957"/>
    <w:rsid w:val="00902F4D"/>
    <w:rsid w:val="009033ED"/>
    <w:rsid w:val="0090401D"/>
    <w:rsid w:val="00904D2C"/>
    <w:rsid w:val="00904D6A"/>
    <w:rsid w:val="00905216"/>
    <w:rsid w:val="009055C4"/>
    <w:rsid w:val="00905C03"/>
    <w:rsid w:val="00905D41"/>
    <w:rsid w:val="00906712"/>
    <w:rsid w:val="00906873"/>
    <w:rsid w:val="00906A57"/>
    <w:rsid w:val="00907EF1"/>
    <w:rsid w:val="00910093"/>
    <w:rsid w:val="00910A99"/>
    <w:rsid w:val="00910DED"/>
    <w:rsid w:val="00911036"/>
    <w:rsid w:val="009118A1"/>
    <w:rsid w:val="00912137"/>
    <w:rsid w:val="009124EE"/>
    <w:rsid w:val="00912720"/>
    <w:rsid w:val="009128A2"/>
    <w:rsid w:val="0091298D"/>
    <w:rsid w:val="00912ED3"/>
    <w:rsid w:val="0091365A"/>
    <w:rsid w:val="009136A4"/>
    <w:rsid w:val="00913723"/>
    <w:rsid w:val="00913894"/>
    <w:rsid w:val="009139E9"/>
    <w:rsid w:val="00913ED3"/>
    <w:rsid w:val="009149C4"/>
    <w:rsid w:val="00914F5D"/>
    <w:rsid w:val="00915155"/>
    <w:rsid w:val="00915841"/>
    <w:rsid w:val="009158E9"/>
    <w:rsid w:val="00915A0F"/>
    <w:rsid w:val="00916B95"/>
    <w:rsid w:val="009171AC"/>
    <w:rsid w:val="00917340"/>
    <w:rsid w:val="00917BE8"/>
    <w:rsid w:val="00920902"/>
    <w:rsid w:val="00921074"/>
    <w:rsid w:val="009216B8"/>
    <w:rsid w:val="009222EC"/>
    <w:rsid w:val="009225C5"/>
    <w:rsid w:val="00922FB6"/>
    <w:rsid w:val="00923AFB"/>
    <w:rsid w:val="009248F6"/>
    <w:rsid w:val="00924AD8"/>
    <w:rsid w:val="009252E9"/>
    <w:rsid w:val="00925803"/>
    <w:rsid w:val="00925B84"/>
    <w:rsid w:val="00926E89"/>
    <w:rsid w:val="009275A5"/>
    <w:rsid w:val="009276FE"/>
    <w:rsid w:val="0092782E"/>
    <w:rsid w:val="00927CEA"/>
    <w:rsid w:val="009306C8"/>
    <w:rsid w:val="00930989"/>
    <w:rsid w:val="00930AA9"/>
    <w:rsid w:val="00930B09"/>
    <w:rsid w:val="009313E4"/>
    <w:rsid w:val="00931861"/>
    <w:rsid w:val="00931A37"/>
    <w:rsid w:val="00933A4E"/>
    <w:rsid w:val="00934024"/>
    <w:rsid w:val="0093416A"/>
    <w:rsid w:val="00934279"/>
    <w:rsid w:val="00934720"/>
    <w:rsid w:val="00934AB4"/>
    <w:rsid w:val="009356FC"/>
    <w:rsid w:val="00935717"/>
    <w:rsid w:val="00935C63"/>
    <w:rsid w:val="00935D7B"/>
    <w:rsid w:val="00935EB2"/>
    <w:rsid w:val="00935FA2"/>
    <w:rsid w:val="0093603B"/>
    <w:rsid w:val="009361B1"/>
    <w:rsid w:val="009362AD"/>
    <w:rsid w:val="0093765E"/>
    <w:rsid w:val="00937707"/>
    <w:rsid w:val="00937809"/>
    <w:rsid w:val="00937F35"/>
    <w:rsid w:val="0094087F"/>
    <w:rsid w:val="00942197"/>
    <w:rsid w:val="00942FBB"/>
    <w:rsid w:val="00943050"/>
    <w:rsid w:val="00943572"/>
    <w:rsid w:val="00943BA8"/>
    <w:rsid w:val="00943CD6"/>
    <w:rsid w:val="00943E94"/>
    <w:rsid w:val="00943FDC"/>
    <w:rsid w:val="009449AF"/>
    <w:rsid w:val="00945241"/>
    <w:rsid w:val="009452E0"/>
    <w:rsid w:val="009455F2"/>
    <w:rsid w:val="009459E3"/>
    <w:rsid w:val="00945D1A"/>
    <w:rsid w:val="00946145"/>
    <w:rsid w:val="009468B3"/>
    <w:rsid w:val="009502DA"/>
    <w:rsid w:val="0095053C"/>
    <w:rsid w:val="009515B0"/>
    <w:rsid w:val="00951846"/>
    <w:rsid w:val="00951874"/>
    <w:rsid w:val="00951DFE"/>
    <w:rsid w:val="00953043"/>
    <w:rsid w:val="009532B5"/>
    <w:rsid w:val="009532D3"/>
    <w:rsid w:val="009535E1"/>
    <w:rsid w:val="0095379E"/>
    <w:rsid w:val="0095398F"/>
    <w:rsid w:val="00953F68"/>
    <w:rsid w:val="009542C2"/>
    <w:rsid w:val="00954843"/>
    <w:rsid w:val="00954861"/>
    <w:rsid w:val="009549C2"/>
    <w:rsid w:val="00954C5B"/>
    <w:rsid w:val="009554C5"/>
    <w:rsid w:val="00955C2E"/>
    <w:rsid w:val="00955F09"/>
    <w:rsid w:val="00956825"/>
    <w:rsid w:val="0096001A"/>
    <w:rsid w:val="00960E23"/>
    <w:rsid w:val="00961500"/>
    <w:rsid w:val="009616F3"/>
    <w:rsid w:val="00962B1C"/>
    <w:rsid w:val="0096355D"/>
    <w:rsid w:val="0096373B"/>
    <w:rsid w:val="00963954"/>
    <w:rsid w:val="00963B69"/>
    <w:rsid w:val="009645BC"/>
    <w:rsid w:val="00965368"/>
    <w:rsid w:val="009653E1"/>
    <w:rsid w:val="009656C5"/>
    <w:rsid w:val="00965DF0"/>
    <w:rsid w:val="0096681B"/>
    <w:rsid w:val="00967E03"/>
    <w:rsid w:val="009707DF"/>
    <w:rsid w:val="00970A98"/>
    <w:rsid w:val="00970B6B"/>
    <w:rsid w:val="009712F5"/>
    <w:rsid w:val="00971981"/>
    <w:rsid w:val="00971A9F"/>
    <w:rsid w:val="00971B07"/>
    <w:rsid w:val="009728DF"/>
    <w:rsid w:val="00972AE5"/>
    <w:rsid w:val="00972B72"/>
    <w:rsid w:val="00972BC8"/>
    <w:rsid w:val="00972FA8"/>
    <w:rsid w:val="00973338"/>
    <w:rsid w:val="00973F2C"/>
    <w:rsid w:val="009740C6"/>
    <w:rsid w:val="00974C4A"/>
    <w:rsid w:val="00975421"/>
    <w:rsid w:val="00975C55"/>
    <w:rsid w:val="00975CFC"/>
    <w:rsid w:val="009760F5"/>
    <w:rsid w:val="00976117"/>
    <w:rsid w:val="00976ABE"/>
    <w:rsid w:val="00976BC7"/>
    <w:rsid w:val="00977707"/>
    <w:rsid w:val="00980A76"/>
    <w:rsid w:val="00980B1D"/>
    <w:rsid w:val="00980EA3"/>
    <w:rsid w:val="00981C7D"/>
    <w:rsid w:val="009823C3"/>
    <w:rsid w:val="00982E02"/>
    <w:rsid w:val="00983494"/>
    <w:rsid w:val="00983AC2"/>
    <w:rsid w:val="00984A42"/>
    <w:rsid w:val="009867D5"/>
    <w:rsid w:val="00986A4F"/>
    <w:rsid w:val="00987938"/>
    <w:rsid w:val="00991436"/>
    <w:rsid w:val="00991B2D"/>
    <w:rsid w:val="0099241E"/>
    <w:rsid w:val="00993EEC"/>
    <w:rsid w:val="009944F7"/>
    <w:rsid w:val="00994543"/>
    <w:rsid w:val="00994FCF"/>
    <w:rsid w:val="00995D23"/>
    <w:rsid w:val="00996A73"/>
    <w:rsid w:val="009976BE"/>
    <w:rsid w:val="00997B53"/>
    <w:rsid w:val="00997CD9"/>
    <w:rsid w:val="009A0668"/>
    <w:rsid w:val="009A09E5"/>
    <w:rsid w:val="009A18B0"/>
    <w:rsid w:val="009A2111"/>
    <w:rsid w:val="009A23F6"/>
    <w:rsid w:val="009A27B5"/>
    <w:rsid w:val="009A2D9D"/>
    <w:rsid w:val="009A37E0"/>
    <w:rsid w:val="009A3B9D"/>
    <w:rsid w:val="009A45D2"/>
    <w:rsid w:val="009A4A27"/>
    <w:rsid w:val="009A52FA"/>
    <w:rsid w:val="009A5995"/>
    <w:rsid w:val="009A5F3F"/>
    <w:rsid w:val="009A611A"/>
    <w:rsid w:val="009A6560"/>
    <w:rsid w:val="009A6773"/>
    <w:rsid w:val="009A6BD2"/>
    <w:rsid w:val="009A6E42"/>
    <w:rsid w:val="009A724D"/>
    <w:rsid w:val="009A745F"/>
    <w:rsid w:val="009A7844"/>
    <w:rsid w:val="009A7AA4"/>
    <w:rsid w:val="009A7C9B"/>
    <w:rsid w:val="009A7F3E"/>
    <w:rsid w:val="009B17E6"/>
    <w:rsid w:val="009B2463"/>
    <w:rsid w:val="009B2B4E"/>
    <w:rsid w:val="009B2BAE"/>
    <w:rsid w:val="009B2D2E"/>
    <w:rsid w:val="009B4CAF"/>
    <w:rsid w:val="009B4CDC"/>
    <w:rsid w:val="009B574E"/>
    <w:rsid w:val="009B5772"/>
    <w:rsid w:val="009B5E1B"/>
    <w:rsid w:val="009B607F"/>
    <w:rsid w:val="009B6DC4"/>
    <w:rsid w:val="009C063F"/>
    <w:rsid w:val="009C07FB"/>
    <w:rsid w:val="009C0E0A"/>
    <w:rsid w:val="009C117D"/>
    <w:rsid w:val="009C1710"/>
    <w:rsid w:val="009C19BE"/>
    <w:rsid w:val="009C2354"/>
    <w:rsid w:val="009C26DD"/>
    <w:rsid w:val="009C2C8F"/>
    <w:rsid w:val="009C30E0"/>
    <w:rsid w:val="009C44F7"/>
    <w:rsid w:val="009C4F49"/>
    <w:rsid w:val="009C58D4"/>
    <w:rsid w:val="009C5DFE"/>
    <w:rsid w:val="009C6259"/>
    <w:rsid w:val="009C64FB"/>
    <w:rsid w:val="009C7A5B"/>
    <w:rsid w:val="009D0FB3"/>
    <w:rsid w:val="009D133A"/>
    <w:rsid w:val="009D1849"/>
    <w:rsid w:val="009D18E7"/>
    <w:rsid w:val="009D1E84"/>
    <w:rsid w:val="009D23E4"/>
    <w:rsid w:val="009D3659"/>
    <w:rsid w:val="009D3BFF"/>
    <w:rsid w:val="009D3C7D"/>
    <w:rsid w:val="009D4071"/>
    <w:rsid w:val="009D43B9"/>
    <w:rsid w:val="009D442B"/>
    <w:rsid w:val="009D472D"/>
    <w:rsid w:val="009D480F"/>
    <w:rsid w:val="009D4CA1"/>
    <w:rsid w:val="009D506D"/>
    <w:rsid w:val="009D5511"/>
    <w:rsid w:val="009D62B2"/>
    <w:rsid w:val="009D648B"/>
    <w:rsid w:val="009D6860"/>
    <w:rsid w:val="009D7B6E"/>
    <w:rsid w:val="009D7B75"/>
    <w:rsid w:val="009D7C5D"/>
    <w:rsid w:val="009E060A"/>
    <w:rsid w:val="009E12CC"/>
    <w:rsid w:val="009E18C1"/>
    <w:rsid w:val="009E1BA5"/>
    <w:rsid w:val="009E218C"/>
    <w:rsid w:val="009E2244"/>
    <w:rsid w:val="009E2B60"/>
    <w:rsid w:val="009E3790"/>
    <w:rsid w:val="009E3A92"/>
    <w:rsid w:val="009E3BEC"/>
    <w:rsid w:val="009E3E42"/>
    <w:rsid w:val="009E6565"/>
    <w:rsid w:val="009E67F4"/>
    <w:rsid w:val="009E6D23"/>
    <w:rsid w:val="009E7CE4"/>
    <w:rsid w:val="009E7F5E"/>
    <w:rsid w:val="009F002B"/>
    <w:rsid w:val="009F0E6C"/>
    <w:rsid w:val="009F30F6"/>
    <w:rsid w:val="009F359C"/>
    <w:rsid w:val="009F47C9"/>
    <w:rsid w:val="009F4C20"/>
    <w:rsid w:val="009F5289"/>
    <w:rsid w:val="009F5517"/>
    <w:rsid w:val="009F64EC"/>
    <w:rsid w:val="009F6D3A"/>
    <w:rsid w:val="009F7565"/>
    <w:rsid w:val="00A016AA"/>
    <w:rsid w:val="00A01F0B"/>
    <w:rsid w:val="00A026B1"/>
    <w:rsid w:val="00A02768"/>
    <w:rsid w:val="00A03771"/>
    <w:rsid w:val="00A03C90"/>
    <w:rsid w:val="00A042C3"/>
    <w:rsid w:val="00A045A6"/>
    <w:rsid w:val="00A0477B"/>
    <w:rsid w:val="00A047A3"/>
    <w:rsid w:val="00A05362"/>
    <w:rsid w:val="00A116EB"/>
    <w:rsid w:val="00A1180D"/>
    <w:rsid w:val="00A12DE6"/>
    <w:rsid w:val="00A130D9"/>
    <w:rsid w:val="00A131A0"/>
    <w:rsid w:val="00A131EC"/>
    <w:rsid w:val="00A13BDF"/>
    <w:rsid w:val="00A13D04"/>
    <w:rsid w:val="00A15762"/>
    <w:rsid w:val="00A169AD"/>
    <w:rsid w:val="00A16C7C"/>
    <w:rsid w:val="00A17584"/>
    <w:rsid w:val="00A20238"/>
    <w:rsid w:val="00A202F4"/>
    <w:rsid w:val="00A20C66"/>
    <w:rsid w:val="00A20D09"/>
    <w:rsid w:val="00A20DBE"/>
    <w:rsid w:val="00A2136B"/>
    <w:rsid w:val="00A215BC"/>
    <w:rsid w:val="00A216FA"/>
    <w:rsid w:val="00A21711"/>
    <w:rsid w:val="00A21884"/>
    <w:rsid w:val="00A21981"/>
    <w:rsid w:val="00A2261E"/>
    <w:rsid w:val="00A228CB"/>
    <w:rsid w:val="00A22EA7"/>
    <w:rsid w:val="00A23603"/>
    <w:rsid w:val="00A24FC0"/>
    <w:rsid w:val="00A2564F"/>
    <w:rsid w:val="00A26136"/>
    <w:rsid w:val="00A26979"/>
    <w:rsid w:val="00A27298"/>
    <w:rsid w:val="00A27E23"/>
    <w:rsid w:val="00A3055E"/>
    <w:rsid w:val="00A3056E"/>
    <w:rsid w:val="00A3081A"/>
    <w:rsid w:val="00A30A7A"/>
    <w:rsid w:val="00A30FCD"/>
    <w:rsid w:val="00A32074"/>
    <w:rsid w:val="00A32E3F"/>
    <w:rsid w:val="00A33556"/>
    <w:rsid w:val="00A33F10"/>
    <w:rsid w:val="00A33F17"/>
    <w:rsid w:val="00A341D1"/>
    <w:rsid w:val="00A35335"/>
    <w:rsid w:val="00A35800"/>
    <w:rsid w:val="00A3592E"/>
    <w:rsid w:val="00A3672C"/>
    <w:rsid w:val="00A37E8D"/>
    <w:rsid w:val="00A37F32"/>
    <w:rsid w:val="00A40510"/>
    <w:rsid w:val="00A40595"/>
    <w:rsid w:val="00A40AE9"/>
    <w:rsid w:val="00A40F2A"/>
    <w:rsid w:val="00A41511"/>
    <w:rsid w:val="00A41614"/>
    <w:rsid w:val="00A42127"/>
    <w:rsid w:val="00A42AC2"/>
    <w:rsid w:val="00A42FB0"/>
    <w:rsid w:val="00A433B5"/>
    <w:rsid w:val="00A43CBC"/>
    <w:rsid w:val="00A44552"/>
    <w:rsid w:val="00A44FD1"/>
    <w:rsid w:val="00A45579"/>
    <w:rsid w:val="00A45637"/>
    <w:rsid w:val="00A45861"/>
    <w:rsid w:val="00A45D39"/>
    <w:rsid w:val="00A462E6"/>
    <w:rsid w:val="00A46DF9"/>
    <w:rsid w:val="00A47076"/>
    <w:rsid w:val="00A479A7"/>
    <w:rsid w:val="00A507CF"/>
    <w:rsid w:val="00A50A36"/>
    <w:rsid w:val="00A510A7"/>
    <w:rsid w:val="00A51239"/>
    <w:rsid w:val="00A51D81"/>
    <w:rsid w:val="00A52401"/>
    <w:rsid w:val="00A5291A"/>
    <w:rsid w:val="00A52A95"/>
    <w:rsid w:val="00A538C2"/>
    <w:rsid w:val="00A5402A"/>
    <w:rsid w:val="00A5435C"/>
    <w:rsid w:val="00A547D8"/>
    <w:rsid w:val="00A55C39"/>
    <w:rsid w:val="00A55F75"/>
    <w:rsid w:val="00A57C3C"/>
    <w:rsid w:val="00A60964"/>
    <w:rsid w:val="00A617C3"/>
    <w:rsid w:val="00A61F72"/>
    <w:rsid w:val="00A628A7"/>
    <w:rsid w:val="00A62DCA"/>
    <w:rsid w:val="00A63B26"/>
    <w:rsid w:val="00A6415E"/>
    <w:rsid w:val="00A64358"/>
    <w:rsid w:val="00A655AC"/>
    <w:rsid w:val="00A66B66"/>
    <w:rsid w:val="00A67241"/>
    <w:rsid w:val="00A67341"/>
    <w:rsid w:val="00A67E2A"/>
    <w:rsid w:val="00A7081F"/>
    <w:rsid w:val="00A70BA4"/>
    <w:rsid w:val="00A70D16"/>
    <w:rsid w:val="00A70D7F"/>
    <w:rsid w:val="00A70FE4"/>
    <w:rsid w:val="00A71387"/>
    <w:rsid w:val="00A71427"/>
    <w:rsid w:val="00A719A0"/>
    <w:rsid w:val="00A71E0C"/>
    <w:rsid w:val="00A72D15"/>
    <w:rsid w:val="00A72EF9"/>
    <w:rsid w:val="00A73574"/>
    <w:rsid w:val="00A738EE"/>
    <w:rsid w:val="00A76342"/>
    <w:rsid w:val="00A764D0"/>
    <w:rsid w:val="00A7697D"/>
    <w:rsid w:val="00A770CA"/>
    <w:rsid w:val="00A775DA"/>
    <w:rsid w:val="00A77944"/>
    <w:rsid w:val="00A77B45"/>
    <w:rsid w:val="00A8069F"/>
    <w:rsid w:val="00A814DC"/>
    <w:rsid w:val="00A81ACA"/>
    <w:rsid w:val="00A81BDD"/>
    <w:rsid w:val="00A824E9"/>
    <w:rsid w:val="00A82690"/>
    <w:rsid w:val="00A82855"/>
    <w:rsid w:val="00A82EA2"/>
    <w:rsid w:val="00A83327"/>
    <w:rsid w:val="00A8387E"/>
    <w:rsid w:val="00A83E2F"/>
    <w:rsid w:val="00A84D09"/>
    <w:rsid w:val="00A85735"/>
    <w:rsid w:val="00A87342"/>
    <w:rsid w:val="00A879B7"/>
    <w:rsid w:val="00A87B55"/>
    <w:rsid w:val="00A87D00"/>
    <w:rsid w:val="00A87F0A"/>
    <w:rsid w:val="00A90B9E"/>
    <w:rsid w:val="00A90EB5"/>
    <w:rsid w:val="00A921AA"/>
    <w:rsid w:val="00A921DD"/>
    <w:rsid w:val="00A9224A"/>
    <w:rsid w:val="00A925E7"/>
    <w:rsid w:val="00A926AD"/>
    <w:rsid w:val="00A92DBD"/>
    <w:rsid w:val="00A938DC"/>
    <w:rsid w:val="00A93A76"/>
    <w:rsid w:val="00A9432B"/>
    <w:rsid w:val="00A94DDC"/>
    <w:rsid w:val="00A9551C"/>
    <w:rsid w:val="00A95923"/>
    <w:rsid w:val="00A9654F"/>
    <w:rsid w:val="00A96672"/>
    <w:rsid w:val="00A970A5"/>
    <w:rsid w:val="00A97A3D"/>
    <w:rsid w:val="00A97B1D"/>
    <w:rsid w:val="00A97FE5"/>
    <w:rsid w:val="00AA0091"/>
    <w:rsid w:val="00AA07B7"/>
    <w:rsid w:val="00AA0A70"/>
    <w:rsid w:val="00AA1F47"/>
    <w:rsid w:val="00AA24E7"/>
    <w:rsid w:val="00AA2566"/>
    <w:rsid w:val="00AA2816"/>
    <w:rsid w:val="00AA292E"/>
    <w:rsid w:val="00AA2E11"/>
    <w:rsid w:val="00AA39F8"/>
    <w:rsid w:val="00AA4416"/>
    <w:rsid w:val="00AA4A66"/>
    <w:rsid w:val="00AA5DA2"/>
    <w:rsid w:val="00AA5F19"/>
    <w:rsid w:val="00AA6502"/>
    <w:rsid w:val="00AA7024"/>
    <w:rsid w:val="00AA7658"/>
    <w:rsid w:val="00AA79A9"/>
    <w:rsid w:val="00AA79DA"/>
    <w:rsid w:val="00AA7FF8"/>
    <w:rsid w:val="00AB0118"/>
    <w:rsid w:val="00AB056E"/>
    <w:rsid w:val="00AB0A77"/>
    <w:rsid w:val="00AB0AEF"/>
    <w:rsid w:val="00AB0AF1"/>
    <w:rsid w:val="00AB0F8C"/>
    <w:rsid w:val="00AB13EC"/>
    <w:rsid w:val="00AB1CEE"/>
    <w:rsid w:val="00AB1DBE"/>
    <w:rsid w:val="00AB25FC"/>
    <w:rsid w:val="00AB2859"/>
    <w:rsid w:val="00AB288B"/>
    <w:rsid w:val="00AB3CBD"/>
    <w:rsid w:val="00AB3EC1"/>
    <w:rsid w:val="00AB423F"/>
    <w:rsid w:val="00AB430A"/>
    <w:rsid w:val="00AB4801"/>
    <w:rsid w:val="00AB4E02"/>
    <w:rsid w:val="00AB59FD"/>
    <w:rsid w:val="00AB63D8"/>
    <w:rsid w:val="00AB6D65"/>
    <w:rsid w:val="00AB6FC7"/>
    <w:rsid w:val="00AB7A43"/>
    <w:rsid w:val="00AC0A62"/>
    <w:rsid w:val="00AC0D50"/>
    <w:rsid w:val="00AC0D9F"/>
    <w:rsid w:val="00AC11C5"/>
    <w:rsid w:val="00AC14D0"/>
    <w:rsid w:val="00AC153D"/>
    <w:rsid w:val="00AC1A4C"/>
    <w:rsid w:val="00AC1C2A"/>
    <w:rsid w:val="00AC2124"/>
    <w:rsid w:val="00AC2329"/>
    <w:rsid w:val="00AC2521"/>
    <w:rsid w:val="00AC2D75"/>
    <w:rsid w:val="00AC2E25"/>
    <w:rsid w:val="00AC2F3B"/>
    <w:rsid w:val="00AC300E"/>
    <w:rsid w:val="00AC3674"/>
    <w:rsid w:val="00AC4575"/>
    <w:rsid w:val="00AC4613"/>
    <w:rsid w:val="00AC4F74"/>
    <w:rsid w:val="00AC5091"/>
    <w:rsid w:val="00AC5BAD"/>
    <w:rsid w:val="00AC66B1"/>
    <w:rsid w:val="00AC7E75"/>
    <w:rsid w:val="00AD081B"/>
    <w:rsid w:val="00AD0EC5"/>
    <w:rsid w:val="00AD1566"/>
    <w:rsid w:val="00AD19F3"/>
    <w:rsid w:val="00AD1CAC"/>
    <w:rsid w:val="00AD2131"/>
    <w:rsid w:val="00AD249C"/>
    <w:rsid w:val="00AD6525"/>
    <w:rsid w:val="00AD7CE2"/>
    <w:rsid w:val="00AE0586"/>
    <w:rsid w:val="00AE061E"/>
    <w:rsid w:val="00AE0FD4"/>
    <w:rsid w:val="00AE1908"/>
    <w:rsid w:val="00AE1FCE"/>
    <w:rsid w:val="00AE237B"/>
    <w:rsid w:val="00AE24CD"/>
    <w:rsid w:val="00AE2585"/>
    <w:rsid w:val="00AE2DD5"/>
    <w:rsid w:val="00AE2F58"/>
    <w:rsid w:val="00AE3395"/>
    <w:rsid w:val="00AE34C8"/>
    <w:rsid w:val="00AE435F"/>
    <w:rsid w:val="00AE47FA"/>
    <w:rsid w:val="00AE489D"/>
    <w:rsid w:val="00AE4A53"/>
    <w:rsid w:val="00AE4E5B"/>
    <w:rsid w:val="00AE4FBC"/>
    <w:rsid w:val="00AE5327"/>
    <w:rsid w:val="00AE5401"/>
    <w:rsid w:val="00AE597B"/>
    <w:rsid w:val="00AE65FB"/>
    <w:rsid w:val="00AE679B"/>
    <w:rsid w:val="00AE691B"/>
    <w:rsid w:val="00AE6C19"/>
    <w:rsid w:val="00AE7506"/>
    <w:rsid w:val="00AE7AF2"/>
    <w:rsid w:val="00AE7C60"/>
    <w:rsid w:val="00AF0414"/>
    <w:rsid w:val="00AF0915"/>
    <w:rsid w:val="00AF1A01"/>
    <w:rsid w:val="00AF28F5"/>
    <w:rsid w:val="00AF3384"/>
    <w:rsid w:val="00AF3808"/>
    <w:rsid w:val="00AF47F1"/>
    <w:rsid w:val="00AF485C"/>
    <w:rsid w:val="00AF4EB4"/>
    <w:rsid w:val="00AF5F22"/>
    <w:rsid w:val="00AF693A"/>
    <w:rsid w:val="00AF6AF4"/>
    <w:rsid w:val="00AF6D8B"/>
    <w:rsid w:val="00AF6FAC"/>
    <w:rsid w:val="00AF730C"/>
    <w:rsid w:val="00AF7580"/>
    <w:rsid w:val="00AF78A0"/>
    <w:rsid w:val="00B005FB"/>
    <w:rsid w:val="00B00618"/>
    <w:rsid w:val="00B011C6"/>
    <w:rsid w:val="00B01CF0"/>
    <w:rsid w:val="00B0233B"/>
    <w:rsid w:val="00B02C24"/>
    <w:rsid w:val="00B02DCB"/>
    <w:rsid w:val="00B03137"/>
    <w:rsid w:val="00B0356F"/>
    <w:rsid w:val="00B03836"/>
    <w:rsid w:val="00B0403F"/>
    <w:rsid w:val="00B0459B"/>
    <w:rsid w:val="00B04C38"/>
    <w:rsid w:val="00B04DBF"/>
    <w:rsid w:val="00B0502A"/>
    <w:rsid w:val="00B0512F"/>
    <w:rsid w:val="00B05696"/>
    <w:rsid w:val="00B05CB4"/>
    <w:rsid w:val="00B062A5"/>
    <w:rsid w:val="00B06CFA"/>
    <w:rsid w:val="00B0701D"/>
    <w:rsid w:val="00B07572"/>
    <w:rsid w:val="00B076DA"/>
    <w:rsid w:val="00B10305"/>
    <w:rsid w:val="00B103C1"/>
    <w:rsid w:val="00B10D54"/>
    <w:rsid w:val="00B1134A"/>
    <w:rsid w:val="00B125B7"/>
    <w:rsid w:val="00B12729"/>
    <w:rsid w:val="00B133AE"/>
    <w:rsid w:val="00B14324"/>
    <w:rsid w:val="00B155F4"/>
    <w:rsid w:val="00B15DE8"/>
    <w:rsid w:val="00B1655D"/>
    <w:rsid w:val="00B165E6"/>
    <w:rsid w:val="00B16AD0"/>
    <w:rsid w:val="00B16DA8"/>
    <w:rsid w:val="00B16FC8"/>
    <w:rsid w:val="00B177BA"/>
    <w:rsid w:val="00B17D31"/>
    <w:rsid w:val="00B200F5"/>
    <w:rsid w:val="00B20912"/>
    <w:rsid w:val="00B215CE"/>
    <w:rsid w:val="00B21606"/>
    <w:rsid w:val="00B21631"/>
    <w:rsid w:val="00B21753"/>
    <w:rsid w:val="00B219CD"/>
    <w:rsid w:val="00B21D8D"/>
    <w:rsid w:val="00B22226"/>
    <w:rsid w:val="00B223F8"/>
    <w:rsid w:val="00B22932"/>
    <w:rsid w:val="00B22A00"/>
    <w:rsid w:val="00B23011"/>
    <w:rsid w:val="00B23671"/>
    <w:rsid w:val="00B2375B"/>
    <w:rsid w:val="00B2384E"/>
    <w:rsid w:val="00B23AE9"/>
    <w:rsid w:val="00B23AEA"/>
    <w:rsid w:val="00B23EA3"/>
    <w:rsid w:val="00B245D7"/>
    <w:rsid w:val="00B2620F"/>
    <w:rsid w:val="00B26685"/>
    <w:rsid w:val="00B27811"/>
    <w:rsid w:val="00B27F12"/>
    <w:rsid w:val="00B31396"/>
    <w:rsid w:val="00B3149F"/>
    <w:rsid w:val="00B31F83"/>
    <w:rsid w:val="00B32709"/>
    <w:rsid w:val="00B327B6"/>
    <w:rsid w:val="00B32F43"/>
    <w:rsid w:val="00B33158"/>
    <w:rsid w:val="00B352AF"/>
    <w:rsid w:val="00B361B9"/>
    <w:rsid w:val="00B369F2"/>
    <w:rsid w:val="00B36D0B"/>
    <w:rsid w:val="00B37D8F"/>
    <w:rsid w:val="00B37EC0"/>
    <w:rsid w:val="00B40061"/>
    <w:rsid w:val="00B40300"/>
    <w:rsid w:val="00B40982"/>
    <w:rsid w:val="00B4098E"/>
    <w:rsid w:val="00B409BE"/>
    <w:rsid w:val="00B40DC3"/>
    <w:rsid w:val="00B41A13"/>
    <w:rsid w:val="00B4261C"/>
    <w:rsid w:val="00B42845"/>
    <w:rsid w:val="00B42DB4"/>
    <w:rsid w:val="00B4332A"/>
    <w:rsid w:val="00B43470"/>
    <w:rsid w:val="00B438F1"/>
    <w:rsid w:val="00B43992"/>
    <w:rsid w:val="00B43DE5"/>
    <w:rsid w:val="00B44536"/>
    <w:rsid w:val="00B44611"/>
    <w:rsid w:val="00B45AFB"/>
    <w:rsid w:val="00B45BCC"/>
    <w:rsid w:val="00B45D96"/>
    <w:rsid w:val="00B45EBF"/>
    <w:rsid w:val="00B45F2C"/>
    <w:rsid w:val="00B46D11"/>
    <w:rsid w:val="00B47991"/>
    <w:rsid w:val="00B50187"/>
    <w:rsid w:val="00B50595"/>
    <w:rsid w:val="00B509EC"/>
    <w:rsid w:val="00B51164"/>
    <w:rsid w:val="00B5123C"/>
    <w:rsid w:val="00B5143E"/>
    <w:rsid w:val="00B53B42"/>
    <w:rsid w:val="00B5433E"/>
    <w:rsid w:val="00B54799"/>
    <w:rsid w:val="00B547D1"/>
    <w:rsid w:val="00B54B07"/>
    <w:rsid w:val="00B54E85"/>
    <w:rsid w:val="00B556DE"/>
    <w:rsid w:val="00B55CAE"/>
    <w:rsid w:val="00B56CC0"/>
    <w:rsid w:val="00B5748A"/>
    <w:rsid w:val="00B57964"/>
    <w:rsid w:val="00B57D49"/>
    <w:rsid w:val="00B57FCE"/>
    <w:rsid w:val="00B6011F"/>
    <w:rsid w:val="00B6015A"/>
    <w:rsid w:val="00B6021D"/>
    <w:rsid w:val="00B603C1"/>
    <w:rsid w:val="00B604BD"/>
    <w:rsid w:val="00B606AA"/>
    <w:rsid w:val="00B611DD"/>
    <w:rsid w:val="00B619E0"/>
    <w:rsid w:val="00B61D0D"/>
    <w:rsid w:val="00B62102"/>
    <w:rsid w:val="00B6288B"/>
    <w:rsid w:val="00B62E47"/>
    <w:rsid w:val="00B630DB"/>
    <w:rsid w:val="00B6364D"/>
    <w:rsid w:val="00B63719"/>
    <w:rsid w:val="00B6392E"/>
    <w:rsid w:val="00B64432"/>
    <w:rsid w:val="00B64BB8"/>
    <w:rsid w:val="00B651D1"/>
    <w:rsid w:val="00B65A33"/>
    <w:rsid w:val="00B65E94"/>
    <w:rsid w:val="00B7106F"/>
    <w:rsid w:val="00B7138A"/>
    <w:rsid w:val="00B71FEE"/>
    <w:rsid w:val="00B7254B"/>
    <w:rsid w:val="00B72F77"/>
    <w:rsid w:val="00B73B86"/>
    <w:rsid w:val="00B73C04"/>
    <w:rsid w:val="00B73E8C"/>
    <w:rsid w:val="00B7410F"/>
    <w:rsid w:val="00B75038"/>
    <w:rsid w:val="00B752C5"/>
    <w:rsid w:val="00B75403"/>
    <w:rsid w:val="00B75C8E"/>
    <w:rsid w:val="00B76ABF"/>
    <w:rsid w:val="00B77044"/>
    <w:rsid w:val="00B777E9"/>
    <w:rsid w:val="00B77BE4"/>
    <w:rsid w:val="00B77FBD"/>
    <w:rsid w:val="00B80464"/>
    <w:rsid w:val="00B806B7"/>
    <w:rsid w:val="00B806D9"/>
    <w:rsid w:val="00B80C49"/>
    <w:rsid w:val="00B81612"/>
    <w:rsid w:val="00B8198A"/>
    <w:rsid w:val="00B81A11"/>
    <w:rsid w:val="00B81BD8"/>
    <w:rsid w:val="00B82C93"/>
    <w:rsid w:val="00B8306E"/>
    <w:rsid w:val="00B8351F"/>
    <w:rsid w:val="00B843DB"/>
    <w:rsid w:val="00B844B6"/>
    <w:rsid w:val="00B844FD"/>
    <w:rsid w:val="00B8474C"/>
    <w:rsid w:val="00B848C8"/>
    <w:rsid w:val="00B857C5"/>
    <w:rsid w:val="00B85ED9"/>
    <w:rsid w:val="00B86D65"/>
    <w:rsid w:val="00B870B2"/>
    <w:rsid w:val="00B87227"/>
    <w:rsid w:val="00B87421"/>
    <w:rsid w:val="00B87F2F"/>
    <w:rsid w:val="00B87FCE"/>
    <w:rsid w:val="00B9007A"/>
    <w:rsid w:val="00B903C3"/>
    <w:rsid w:val="00B9080F"/>
    <w:rsid w:val="00B90828"/>
    <w:rsid w:val="00B909D3"/>
    <w:rsid w:val="00B91364"/>
    <w:rsid w:val="00B91ACE"/>
    <w:rsid w:val="00B91CA7"/>
    <w:rsid w:val="00B9235B"/>
    <w:rsid w:val="00B92E78"/>
    <w:rsid w:val="00B939F6"/>
    <w:rsid w:val="00B940DD"/>
    <w:rsid w:val="00B94A5B"/>
    <w:rsid w:val="00B94EA1"/>
    <w:rsid w:val="00B94FC2"/>
    <w:rsid w:val="00B95303"/>
    <w:rsid w:val="00B955F2"/>
    <w:rsid w:val="00B96727"/>
    <w:rsid w:val="00B96E87"/>
    <w:rsid w:val="00B9748B"/>
    <w:rsid w:val="00BA0F39"/>
    <w:rsid w:val="00BA0FEC"/>
    <w:rsid w:val="00BA1835"/>
    <w:rsid w:val="00BA1877"/>
    <w:rsid w:val="00BA18A9"/>
    <w:rsid w:val="00BA22A2"/>
    <w:rsid w:val="00BA2C34"/>
    <w:rsid w:val="00BA2D2A"/>
    <w:rsid w:val="00BA2EAE"/>
    <w:rsid w:val="00BA3156"/>
    <w:rsid w:val="00BA32EC"/>
    <w:rsid w:val="00BA3683"/>
    <w:rsid w:val="00BA38A4"/>
    <w:rsid w:val="00BA41C0"/>
    <w:rsid w:val="00BA53F8"/>
    <w:rsid w:val="00BA5F13"/>
    <w:rsid w:val="00BA657E"/>
    <w:rsid w:val="00BA6F81"/>
    <w:rsid w:val="00BA72A2"/>
    <w:rsid w:val="00BB0457"/>
    <w:rsid w:val="00BB0FCB"/>
    <w:rsid w:val="00BB180E"/>
    <w:rsid w:val="00BB191A"/>
    <w:rsid w:val="00BB226E"/>
    <w:rsid w:val="00BB2292"/>
    <w:rsid w:val="00BB2B39"/>
    <w:rsid w:val="00BB2BC2"/>
    <w:rsid w:val="00BB33EC"/>
    <w:rsid w:val="00BB3539"/>
    <w:rsid w:val="00BB3791"/>
    <w:rsid w:val="00BB38E2"/>
    <w:rsid w:val="00BB47A3"/>
    <w:rsid w:val="00BB4821"/>
    <w:rsid w:val="00BB4D3C"/>
    <w:rsid w:val="00BB4DF2"/>
    <w:rsid w:val="00BB4E06"/>
    <w:rsid w:val="00BB521C"/>
    <w:rsid w:val="00BB5682"/>
    <w:rsid w:val="00BB6555"/>
    <w:rsid w:val="00BB6E90"/>
    <w:rsid w:val="00BB71D1"/>
    <w:rsid w:val="00BC0CAE"/>
    <w:rsid w:val="00BC1115"/>
    <w:rsid w:val="00BC1128"/>
    <w:rsid w:val="00BC1B60"/>
    <w:rsid w:val="00BC1B9D"/>
    <w:rsid w:val="00BC1CF0"/>
    <w:rsid w:val="00BC26F8"/>
    <w:rsid w:val="00BC2B5F"/>
    <w:rsid w:val="00BC3ADA"/>
    <w:rsid w:val="00BC4B50"/>
    <w:rsid w:val="00BC4BC6"/>
    <w:rsid w:val="00BC51D0"/>
    <w:rsid w:val="00BC61E8"/>
    <w:rsid w:val="00BC644D"/>
    <w:rsid w:val="00BD0260"/>
    <w:rsid w:val="00BD0302"/>
    <w:rsid w:val="00BD0F96"/>
    <w:rsid w:val="00BD2624"/>
    <w:rsid w:val="00BD2A15"/>
    <w:rsid w:val="00BD2AA9"/>
    <w:rsid w:val="00BD2EBA"/>
    <w:rsid w:val="00BD37BC"/>
    <w:rsid w:val="00BD3992"/>
    <w:rsid w:val="00BD3A31"/>
    <w:rsid w:val="00BD3C4C"/>
    <w:rsid w:val="00BD48D6"/>
    <w:rsid w:val="00BD4A06"/>
    <w:rsid w:val="00BD4EDE"/>
    <w:rsid w:val="00BD5630"/>
    <w:rsid w:val="00BD5743"/>
    <w:rsid w:val="00BD639C"/>
    <w:rsid w:val="00BD66EB"/>
    <w:rsid w:val="00BD68CD"/>
    <w:rsid w:val="00BD7369"/>
    <w:rsid w:val="00BD781C"/>
    <w:rsid w:val="00BD7FC7"/>
    <w:rsid w:val="00BE0521"/>
    <w:rsid w:val="00BE05AD"/>
    <w:rsid w:val="00BE05C8"/>
    <w:rsid w:val="00BE0EC1"/>
    <w:rsid w:val="00BE15E0"/>
    <w:rsid w:val="00BE239B"/>
    <w:rsid w:val="00BE2505"/>
    <w:rsid w:val="00BE25B8"/>
    <w:rsid w:val="00BE2605"/>
    <w:rsid w:val="00BE29D5"/>
    <w:rsid w:val="00BE2BC6"/>
    <w:rsid w:val="00BE2F50"/>
    <w:rsid w:val="00BE396E"/>
    <w:rsid w:val="00BE4086"/>
    <w:rsid w:val="00BE4D87"/>
    <w:rsid w:val="00BE4F5D"/>
    <w:rsid w:val="00BE54E5"/>
    <w:rsid w:val="00BE5510"/>
    <w:rsid w:val="00BE5B68"/>
    <w:rsid w:val="00BE78AD"/>
    <w:rsid w:val="00BF06E0"/>
    <w:rsid w:val="00BF1712"/>
    <w:rsid w:val="00BF1A24"/>
    <w:rsid w:val="00BF2497"/>
    <w:rsid w:val="00BF2905"/>
    <w:rsid w:val="00BF3087"/>
    <w:rsid w:val="00BF3113"/>
    <w:rsid w:val="00BF4F24"/>
    <w:rsid w:val="00BF51BE"/>
    <w:rsid w:val="00BF5FA7"/>
    <w:rsid w:val="00BF62C8"/>
    <w:rsid w:val="00BF64C2"/>
    <w:rsid w:val="00C00F20"/>
    <w:rsid w:val="00C01281"/>
    <w:rsid w:val="00C02541"/>
    <w:rsid w:val="00C02B4A"/>
    <w:rsid w:val="00C0314D"/>
    <w:rsid w:val="00C0368F"/>
    <w:rsid w:val="00C03CAA"/>
    <w:rsid w:val="00C04204"/>
    <w:rsid w:val="00C042C2"/>
    <w:rsid w:val="00C045E7"/>
    <w:rsid w:val="00C04822"/>
    <w:rsid w:val="00C04FB4"/>
    <w:rsid w:val="00C05BEA"/>
    <w:rsid w:val="00C06CD8"/>
    <w:rsid w:val="00C0720F"/>
    <w:rsid w:val="00C0736D"/>
    <w:rsid w:val="00C10136"/>
    <w:rsid w:val="00C1042E"/>
    <w:rsid w:val="00C10E81"/>
    <w:rsid w:val="00C110D8"/>
    <w:rsid w:val="00C115B2"/>
    <w:rsid w:val="00C129B9"/>
    <w:rsid w:val="00C12AF2"/>
    <w:rsid w:val="00C14D4C"/>
    <w:rsid w:val="00C151CD"/>
    <w:rsid w:val="00C15217"/>
    <w:rsid w:val="00C15989"/>
    <w:rsid w:val="00C159E3"/>
    <w:rsid w:val="00C15AAD"/>
    <w:rsid w:val="00C15D0D"/>
    <w:rsid w:val="00C160DC"/>
    <w:rsid w:val="00C16D45"/>
    <w:rsid w:val="00C17255"/>
    <w:rsid w:val="00C17A36"/>
    <w:rsid w:val="00C20326"/>
    <w:rsid w:val="00C20954"/>
    <w:rsid w:val="00C20DE4"/>
    <w:rsid w:val="00C20E2C"/>
    <w:rsid w:val="00C210AD"/>
    <w:rsid w:val="00C21131"/>
    <w:rsid w:val="00C21420"/>
    <w:rsid w:val="00C21A22"/>
    <w:rsid w:val="00C22481"/>
    <w:rsid w:val="00C2278B"/>
    <w:rsid w:val="00C23B71"/>
    <w:rsid w:val="00C24179"/>
    <w:rsid w:val="00C245F9"/>
    <w:rsid w:val="00C24837"/>
    <w:rsid w:val="00C24B7D"/>
    <w:rsid w:val="00C24CDB"/>
    <w:rsid w:val="00C24F5C"/>
    <w:rsid w:val="00C255C8"/>
    <w:rsid w:val="00C25EC4"/>
    <w:rsid w:val="00C26B1F"/>
    <w:rsid w:val="00C3135F"/>
    <w:rsid w:val="00C31D3A"/>
    <w:rsid w:val="00C3240F"/>
    <w:rsid w:val="00C32C1F"/>
    <w:rsid w:val="00C32F66"/>
    <w:rsid w:val="00C34FFD"/>
    <w:rsid w:val="00C351A2"/>
    <w:rsid w:val="00C35A56"/>
    <w:rsid w:val="00C35DF8"/>
    <w:rsid w:val="00C36C7F"/>
    <w:rsid w:val="00C37025"/>
    <w:rsid w:val="00C37A27"/>
    <w:rsid w:val="00C37D5D"/>
    <w:rsid w:val="00C4033C"/>
    <w:rsid w:val="00C412AD"/>
    <w:rsid w:val="00C41FE6"/>
    <w:rsid w:val="00C42200"/>
    <w:rsid w:val="00C423AC"/>
    <w:rsid w:val="00C42C3D"/>
    <w:rsid w:val="00C42D3D"/>
    <w:rsid w:val="00C4357E"/>
    <w:rsid w:val="00C43924"/>
    <w:rsid w:val="00C43ECC"/>
    <w:rsid w:val="00C43F58"/>
    <w:rsid w:val="00C45A82"/>
    <w:rsid w:val="00C463C7"/>
    <w:rsid w:val="00C464A7"/>
    <w:rsid w:val="00C46740"/>
    <w:rsid w:val="00C46B2C"/>
    <w:rsid w:val="00C46CE2"/>
    <w:rsid w:val="00C46F76"/>
    <w:rsid w:val="00C47992"/>
    <w:rsid w:val="00C501D4"/>
    <w:rsid w:val="00C50A3E"/>
    <w:rsid w:val="00C50BF3"/>
    <w:rsid w:val="00C51778"/>
    <w:rsid w:val="00C51B34"/>
    <w:rsid w:val="00C521BA"/>
    <w:rsid w:val="00C521BF"/>
    <w:rsid w:val="00C52658"/>
    <w:rsid w:val="00C52A38"/>
    <w:rsid w:val="00C54221"/>
    <w:rsid w:val="00C54BC5"/>
    <w:rsid w:val="00C55C55"/>
    <w:rsid w:val="00C56037"/>
    <w:rsid w:val="00C57505"/>
    <w:rsid w:val="00C57F45"/>
    <w:rsid w:val="00C6069F"/>
    <w:rsid w:val="00C61BAC"/>
    <w:rsid w:val="00C62D3D"/>
    <w:rsid w:val="00C63753"/>
    <w:rsid w:val="00C655AE"/>
    <w:rsid w:val="00C6579D"/>
    <w:rsid w:val="00C65BB8"/>
    <w:rsid w:val="00C66028"/>
    <w:rsid w:val="00C665CE"/>
    <w:rsid w:val="00C66D0B"/>
    <w:rsid w:val="00C66FC5"/>
    <w:rsid w:val="00C673CF"/>
    <w:rsid w:val="00C676A9"/>
    <w:rsid w:val="00C677C4"/>
    <w:rsid w:val="00C7080A"/>
    <w:rsid w:val="00C70CDF"/>
    <w:rsid w:val="00C71005"/>
    <w:rsid w:val="00C71167"/>
    <w:rsid w:val="00C714EF"/>
    <w:rsid w:val="00C7227D"/>
    <w:rsid w:val="00C7285C"/>
    <w:rsid w:val="00C72928"/>
    <w:rsid w:val="00C72E5B"/>
    <w:rsid w:val="00C72F96"/>
    <w:rsid w:val="00C737E3"/>
    <w:rsid w:val="00C7384C"/>
    <w:rsid w:val="00C73D26"/>
    <w:rsid w:val="00C74C4E"/>
    <w:rsid w:val="00C74E51"/>
    <w:rsid w:val="00C7538A"/>
    <w:rsid w:val="00C756F1"/>
    <w:rsid w:val="00C756F4"/>
    <w:rsid w:val="00C75718"/>
    <w:rsid w:val="00C758E9"/>
    <w:rsid w:val="00C76619"/>
    <w:rsid w:val="00C77375"/>
    <w:rsid w:val="00C773A7"/>
    <w:rsid w:val="00C77905"/>
    <w:rsid w:val="00C77C1D"/>
    <w:rsid w:val="00C77CF3"/>
    <w:rsid w:val="00C77F2B"/>
    <w:rsid w:val="00C803CE"/>
    <w:rsid w:val="00C80D62"/>
    <w:rsid w:val="00C814AE"/>
    <w:rsid w:val="00C81771"/>
    <w:rsid w:val="00C81D7D"/>
    <w:rsid w:val="00C83718"/>
    <w:rsid w:val="00C83F9F"/>
    <w:rsid w:val="00C83FD2"/>
    <w:rsid w:val="00C84466"/>
    <w:rsid w:val="00C84524"/>
    <w:rsid w:val="00C848E3"/>
    <w:rsid w:val="00C8502F"/>
    <w:rsid w:val="00C8577D"/>
    <w:rsid w:val="00C858C6"/>
    <w:rsid w:val="00C85A73"/>
    <w:rsid w:val="00C85F90"/>
    <w:rsid w:val="00C86147"/>
    <w:rsid w:val="00C8661F"/>
    <w:rsid w:val="00C86B16"/>
    <w:rsid w:val="00C86CEC"/>
    <w:rsid w:val="00C902A6"/>
    <w:rsid w:val="00C90435"/>
    <w:rsid w:val="00C905E3"/>
    <w:rsid w:val="00C91E16"/>
    <w:rsid w:val="00C92088"/>
    <w:rsid w:val="00C9299D"/>
    <w:rsid w:val="00C93F96"/>
    <w:rsid w:val="00C94447"/>
    <w:rsid w:val="00C95691"/>
    <w:rsid w:val="00C95C4C"/>
    <w:rsid w:val="00C96747"/>
    <w:rsid w:val="00C970C5"/>
    <w:rsid w:val="00C97768"/>
    <w:rsid w:val="00C97874"/>
    <w:rsid w:val="00C97E95"/>
    <w:rsid w:val="00C97F4A"/>
    <w:rsid w:val="00CA0344"/>
    <w:rsid w:val="00CA07D1"/>
    <w:rsid w:val="00CA166D"/>
    <w:rsid w:val="00CA290B"/>
    <w:rsid w:val="00CA2F6E"/>
    <w:rsid w:val="00CA399A"/>
    <w:rsid w:val="00CA424A"/>
    <w:rsid w:val="00CA431C"/>
    <w:rsid w:val="00CA44D4"/>
    <w:rsid w:val="00CA498E"/>
    <w:rsid w:val="00CA52C7"/>
    <w:rsid w:val="00CA5824"/>
    <w:rsid w:val="00CA6617"/>
    <w:rsid w:val="00CA71B9"/>
    <w:rsid w:val="00CA73AA"/>
    <w:rsid w:val="00CA75C6"/>
    <w:rsid w:val="00CB198E"/>
    <w:rsid w:val="00CB2030"/>
    <w:rsid w:val="00CB2160"/>
    <w:rsid w:val="00CB24BD"/>
    <w:rsid w:val="00CB282D"/>
    <w:rsid w:val="00CB3558"/>
    <w:rsid w:val="00CB4E6D"/>
    <w:rsid w:val="00CB5AEC"/>
    <w:rsid w:val="00CB605A"/>
    <w:rsid w:val="00CB6312"/>
    <w:rsid w:val="00CB6403"/>
    <w:rsid w:val="00CB6510"/>
    <w:rsid w:val="00CB67FB"/>
    <w:rsid w:val="00CB6840"/>
    <w:rsid w:val="00CB6D45"/>
    <w:rsid w:val="00CB7DA0"/>
    <w:rsid w:val="00CC2094"/>
    <w:rsid w:val="00CC211C"/>
    <w:rsid w:val="00CC2A4D"/>
    <w:rsid w:val="00CC311D"/>
    <w:rsid w:val="00CC3AA7"/>
    <w:rsid w:val="00CC3BD3"/>
    <w:rsid w:val="00CC3BE1"/>
    <w:rsid w:val="00CC4616"/>
    <w:rsid w:val="00CC4709"/>
    <w:rsid w:val="00CC48BA"/>
    <w:rsid w:val="00CC5774"/>
    <w:rsid w:val="00CC7AE8"/>
    <w:rsid w:val="00CD0113"/>
    <w:rsid w:val="00CD08E0"/>
    <w:rsid w:val="00CD20DF"/>
    <w:rsid w:val="00CD2D4C"/>
    <w:rsid w:val="00CD35A3"/>
    <w:rsid w:val="00CD3EE2"/>
    <w:rsid w:val="00CD41CD"/>
    <w:rsid w:val="00CD427E"/>
    <w:rsid w:val="00CD42D7"/>
    <w:rsid w:val="00CD4C63"/>
    <w:rsid w:val="00CD6947"/>
    <w:rsid w:val="00CD6D0C"/>
    <w:rsid w:val="00CD6E88"/>
    <w:rsid w:val="00CD746A"/>
    <w:rsid w:val="00CD74EB"/>
    <w:rsid w:val="00CD7889"/>
    <w:rsid w:val="00CD7B3D"/>
    <w:rsid w:val="00CE0CA0"/>
    <w:rsid w:val="00CE0D1E"/>
    <w:rsid w:val="00CE1A53"/>
    <w:rsid w:val="00CE1F47"/>
    <w:rsid w:val="00CE2769"/>
    <w:rsid w:val="00CE3086"/>
    <w:rsid w:val="00CE34E2"/>
    <w:rsid w:val="00CE39D1"/>
    <w:rsid w:val="00CE40C2"/>
    <w:rsid w:val="00CE46F4"/>
    <w:rsid w:val="00CE4903"/>
    <w:rsid w:val="00CE4E72"/>
    <w:rsid w:val="00CE563E"/>
    <w:rsid w:val="00CE596B"/>
    <w:rsid w:val="00CE6A10"/>
    <w:rsid w:val="00CE6AC8"/>
    <w:rsid w:val="00CE6F30"/>
    <w:rsid w:val="00CE6F91"/>
    <w:rsid w:val="00CF0D0E"/>
    <w:rsid w:val="00CF20BC"/>
    <w:rsid w:val="00CF24A9"/>
    <w:rsid w:val="00CF279C"/>
    <w:rsid w:val="00CF2E10"/>
    <w:rsid w:val="00CF41F2"/>
    <w:rsid w:val="00CF44A6"/>
    <w:rsid w:val="00CF48D3"/>
    <w:rsid w:val="00CF4B29"/>
    <w:rsid w:val="00CF5425"/>
    <w:rsid w:val="00CF5CEB"/>
    <w:rsid w:val="00CF5D82"/>
    <w:rsid w:val="00CF65C2"/>
    <w:rsid w:val="00CF701E"/>
    <w:rsid w:val="00D0048A"/>
    <w:rsid w:val="00D0079F"/>
    <w:rsid w:val="00D00E65"/>
    <w:rsid w:val="00D0102B"/>
    <w:rsid w:val="00D01160"/>
    <w:rsid w:val="00D02F80"/>
    <w:rsid w:val="00D031B7"/>
    <w:rsid w:val="00D03A0D"/>
    <w:rsid w:val="00D04A03"/>
    <w:rsid w:val="00D0503E"/>
    <w:rsid w:val="00D05044"/>
    <w:rsid w:val="00D054A2"/>
    <w:rsid w:val="00D05E4E"/>
    <w:rsid w:val="00D060D9"/>
    <w:rsid w:val="00D06BCB"/>
    <w:rsid w:val="00D071DF"/>
    <w:rsid w:val="00D11B90"/>
    <w:rsid w:val="00D11D91"/>
    <w:rsid w:val="00D12436"/>
    <w:rsid w:val="00D13051"/>
    <w:rsid w:val="00D13AA5"/>
    <w:rsid w:val="00D1567C"/>
    <w:rsid w:val="00D15B61"/>
    <w:rsid w:val="00D15CE4"/>
    <w:rsid w:val="00D165A6"/>
    <w:rsid w:val="00D16B99"/>
    <w:rsid w:val="00D16CB4"/>
    <w:rsid w:val="00D17711"/>
    <w:rsid w:val="00D1780B"/>
    <w:rsid w:val="00D179BA"/>
    <w:rsid w:val="00D17C31"/>
    <w:rsid w:val="00D20495"/>
    <w:rsid w:val="00D2057C"/>
    <w:rsid w:val="00D20E6F"/>
    <w:rsid w:val="00D213A0"/>
    <w:rsid w:val="00D217D9"/>
    <w:rsid w:val="00D218EE"/>
    <w:rsid w:val="00D222EC"/>
    <w:rsid w:val="00D22B63"/>
    <w:rsid w:val="00D234D8"/>
    <w:rsid w:val="00D23C86"/>
    <w:rsid w:val="00D24694"/>
    <w:rsid w:val="00D249A4"/>
    <w:rsid w:val="00D2522B"/>
    <w:rsid w:val="00D25C8D"/>
    <w:rsid w:val="00D26110"/>
    <w:rsid w:val="00D26210"/>
    <w:rsid w:val="00D26254"/>
    <w:rsid w:val="00D26A27"/>
    <w:rsid w:val="00D26B5B"/>
    <w:rsid w:val="00D27CB1"/>
    <w:rsid w:val="00D27D71"/>
    <w:rsid w:val="00D30C86"/>
    <w:rsid w:val="00D315BE"/>
    <w:rsid w:val="00D31781"/>
    <w:rsid w:val="00D31A2D"/>
    <w:rsid w:val="00D32F20"/>
    <w:rsid w:val="00D34246"/>
    <w:rsid w:val="00D34A3F"/>
    <w:rsid w:val="00D3510A"/>
    <w:rsid w:val="00D35972"/>
    <w:rsid w:val="00D35B7E"/>
    <w:rsid w:val="00D35D47"/>
    <w:rsid w:val="00D360C2"/>
    <w:rsid w:val="00D367FB"/>
    <w:rsid w:val="00D3760D"/>
    <w:rsid w:val="00D40C5C"/>
    <w:rsid w:val="00D41BD3"/>
    <w:rsid w:val="00D42007"/>
    <w:rsid w:val="00D4267B"/>
    <w:rsid w:val="00D42F96"/>
    <w:rsid w:val="00D43022"/>
    <w:rsid w:val="00D43529"/>
    <w:rsid w:val="00D43702"/>
    <w:rsid w:val="00D43843"/>
    <w:rsid w:val="00D441CC"/>
    <w:rsid w:val="00D467AC"/>
    <w:rsid w:val="00D46FFF"/>
    <w:rsid w:val="00D4747A"/>
    <w:rsid w:val="00D47853"/>
    <w:rsid w:val="00D47CFB"/>
    <w:rsid w:val="00D509A6"/>
    <w:rsid w:val="00D50C5D"/>
    <w:rsid w:val="00D51757"/>
    <w:rsid w:val="00D5294E"/>
    <w:rsid w:val="00D52A5E"/>
    <w:rsid w:val="00D52FB1"/>
    <w:rsid w:val="00D53093"/>
    <w:rsid w:val="00D5311D"/>
    <w:rsid w:val="00D53D50"/>
    <w:rsid w:val="00D54433"/>
    <w:rsid w:val="00D5588D"/>
    <w:rsid w:val="00D55B9C"/>
    <w:rsid w:val="00D56278"/>
    <w:rsid w:val="00D56419"/>
    <w:rsid w:val="00D565C7"/>
    <w:rsid w:val="00D57898"/>
    <w:rsid w:val="00D57C94"/>
    <w:rsid w:val="00D60578"/>
    <w:rsid w:val="00D610F2"/>
    <w:rsid w:val="00D61650"/>
    <w:rsid w:val="00D62150"/>
    <w:rsid w:val="00D629A8"/>
    <w:rsid w:val="00D62BFE"/>
    <w:rsid w:val="00D6360A"/>
    <w:rsid w:val="00D6373A"/>
    <w:rsid w:val="00D63CC6"/>
    <w:rsid w:val="00D64A0E"/>
    <w:rsid w:val="00D64BB9"/>
    <w:rsid w:val="00D652A0"/>
    <w:rsid w:val="00D65C9B"/>
    <w:rsid w:val="00D6688D"/>
    <w:rsid w:val="00D66BFB"/>
    <w:rsid w:val="00D66F9E"/>
    <w:rsid w:val="00D67D61"/>
    <w:rsid w:val="00D70204"/>
    <w:rsid w:val="00D7082D"/>
    <w:rsid w:val="00D70E16"/>
    <w:rsid w:val="00D71100"/>
    <w:rsid w:val="00D71CE3"/>
    <w:rsid w:val="00D72E32"/>
    <w:rsid w:val="00D74221"/>
    <w:rsid w:val="00D744EA"/>
    <w:rsid w:val="00D746C6"/>
    <w:rsid w:val="00D748B9"/>
    <w:rsid w:val="00D759BB"/>
    <w:rsid w:val="00D75CD3"/>
    <w:rsid w:val="00D75EAA"/>
    <w:rsid w:val="00D76B46"/>
    <w:rsid w:val="00D76FBC"/>
    <w:rsid w:val="00D77415"/>
    <w:rsid w:val="00D778B1"/>
    <w:rsid w:val="00D77922"/>
    <w:rsid w:val="00D77B38"/>
    <w:rsid w:val="00D77B9F"/>
    <w:rsid w:val="00D80006"/>
    <w:rsid w:val="00D807D6"/>
    <w:rsid w:val="00D80C59"/>
    <w:rsid w:val="00D8185D"/>
    <w:rsid w:val="00D81F26"/>
    <w:rsid w:val="00D81F87"/>
    <w:rsid w:val="00D826CA"/>
    <w:rsid w:val="00D83C66"/>
    <w:rsid w:val="00D848CD"/>
    <w:rsid w:val="00D8507B"/>
    <w:rsid w:val="00D85326"/>
    <w:rsid w:val="00D85E01"/>
    <w:rsid w:val="00D86772"/>
    <w:rsid w:val="00D86EB7"/>
    <w:rsid w:val="00D87A36"/>
    <w:rsid w:val="00D87B96"/>
    <w:rsid w:val="00D904BF"/>
    <w:rsid w:val="00D906D7"/>
    <w:rsid w:val="00D9074E"/>
    <w:rsid w:val="00D90F8A"/>
    <w:rsid w:val="00D922D2"/>
    <w:rsid w:val="00D9253B"/>
    <w:rsid w:val="00D933CD"/>
    <w:rsid w:val="00D9515A"/>
    <w:rsid w:val="00D95C43"/>
    <w:rsid w:val="00D95F5F"/>
    <w:rsid w:val="00D96753"/>
    <w:rsid w:val="00D977F3"/>
    <w:rsid w:val="00D97FB7"/>
    <w:rsid w:val="00D97FDA"/>
    <w:rsid w:val="00DA0452"/>
    <w:rsid w:val="00DA17DB"/>
    <w:rsid w:val="00DA1895"/>
    <w:rsid w:val="00DA1E44"/>
    <w:rsid w:val="00DA24F3"/>
    <w:rsid w:val="00DA26C1"/>
    <w:rsid w:val="00DA2876"/>
    <w:rsid w:val="00DA2A67"/>
    <w:rsid w:val="00DA2B26"/>
    <w:rsid w:val="00DA3789"/>
    <w:rsid w:val="00DA4410"/>
    <w:rsid w:val="00DA44BA"/>
    <w:rsid w:val="00DA46B9"/>
    <w:rsid w:val="00DA492C"/>
    <w:rsid w:val="00DA49CF"/>
    <w:rsid w:val="00DA4F2A"/>
    <w:rsid w:val="00DA5ADA"/>
    <w:rsid w:val="00DA5C37"/>
    <w:rsid w:val="00DA5FA8"/>
    <w:rsid w:val="00DA669B"/>
    <w:rsid w:val="00DA7099"/>
    <w:rsid w:val="00DA70DC"/>
    <w:rsid w:val="00DB05CD"/>
    <w:rsid w:val="00DB080B"/>
    <w:rsid w:val="00DB0BBE"/>
    <w:rsid w:val="00DB1059"/>
    <w:rsid w:val="00DB15A9"/>
    <w:rsid w:val="00DB1927"/>
    <w:rsid w:val="00DB20C3"/>
    <w:rsid w:val="00DB2137"/>
    <w:rsid w:val="00DB25E7"/>
    <w:rsid w:val="00DB3574"/>
    <w:rsid w:val="00DB40EE"/>
    <w:rsid w:val="00DB41C6"/>
    <w:rsid w:val="00DB45C4"/>
    <w:rsid w:val="00DB48ED"/>
    <w:rsid w:val="00DB4A08"/>
    <w:rsid w:val="00DB62AF"/>
    <w:rsid w:val="00DB704F"/>
    <w:rsid w:val="00DB731F"/>
    <w:rsid w:val="00DB746E"/>
    <w:rsid w:val="00DB77C5"/>
    <w:rsid w:val="00DB7F17"/>
    <w:rsid w:val="00DC0C11"/>
    <w:rsid w:val="00DC0EA1"/>
    <w:rsid w:val="00DC1672"/>
    <w:rsid w:val="00DC181D"/>
    <w:rsid w:val="00DC2460"/>
    <w:rsid w:val="00DC3CCF"/>
    <w:rsid w:val="00DC4100"/>
    <w:rsid w:val="00DC480B"/>
    <w:rsid w:val="00DC567D"/>
    <w:rsid w:val="00DC5E13"/>
    <w:rsid w:val="00DC6498"/>
    <w:rsid w:val="00DC6B40"/>
    <w:rsid w:val="00DC7552"/>
    <w:rsid w:val="00DC7AC6"/>
    <w:rsid w:val="00DD03EB"/>
    <w:rsid w:val="00DD0AAC"/>
    <w:rsid w:val="00DD18A0"/>
    <w:rsid w:val="00DD18ED"/>
    <w:rsid w:val="00DD28A8"/>
    <w:rsid w:val="00DD38F5"/>
    <w:rsid w:val="00DD4082"/>
    <w:rsid w:val="00DD45E9"/>
    <w:rsid w:val="00DD48DA"/>
    <w:rsid w:val="00DD5621"/>
    <w:rsid w:val="00DD59DA"/>
    <w:rsid w:val="00DD6BDB"/>
    <w:rsid w:val="00DD6DF1"/>
    <w:rsid w:val="00DD6E35"/>
    <w:rsid w:val="00DD6EE0"/>
    <w:rsid w:val="00DD73C9"/>
    <w:rsid w:val="00DD77C5"/>
    <w:rsid w:val="00DD7A8F"/>
    <w:rsid w:val="00DE0665"/>
    <w:rsid w:val="00DE1059"/>
    <w:rsid w:val="00DE1A2F"/>
    <w:rsid w:val="00DE26DD"/>
    <w:rsid w:val="00DE2B1A"/>
    <w:rsid w:val="00DE3497"/>
    <w:rsid w:val="00DE3563"/>
    <w:rsid w:val="00DE3C09"/>
    <w:rsid w:val="00DE48C7"/>
    <w:rsid w:val="00DE4A14"/>
    <w:rsid w:val="00DE4B93"/>
    <w:rsid w:val="00DE4BAA"/>
    <w:rsid w:val="00DE60FB"/>
    <w:rsid w:val="00DE66C9"/>
    <w:rsid w:val="00DE6BE5"/>
    <w:rsid w:val="00DE77BE"/>
    <w:rsid w:val="00DF0532"/>
    <w:rsid w:val="00DF058A"/>
    <w:rsid w:val="00DF076C"/>
    <w:rsid w:val="00DF0B33"/>
    <w:rsid w:val="00DF0F88"/>
    <w:rsid w:val="00DF11EC"/>
    <w:rsid w:val="00DF1669"/>
    <w:rsid w:val="00DF1AAB"/>
    <w:rsid w:val="00DF1B45"/>
    <w:rsid w:val="00DF2194"/>
    <w:rsid w:val="00DF22D4"/>
    <w:rsid w:val="00DF28F7"/>
    <w:rsid w:val="00DF3178"/>
    <w:rsid w:val="00DF32B9"/>
    <w:rsid w:val="00DF44E4"/>
    <w:rsid w:val="00DF4ACB"/>
    <w:rsid w:val="00DF6F5D"/>
    <w:rsid w:val="00DF7232"/>
    <w:rsid w:val="00DF7359"/>
    <w:rsid w:val="00DF7D08"/>
    <w:rsid w:val="00DF7F47"/>
    <w:rsid w:val="00E00500"/>
    <w:rsid w:val="00E014CC"/>
    <w:rsid w:val="00E01E69"/>
    <w:rsid w:val="00E01EB3"/>
    <w:rsid w:val="00E02098"/>
    <w:rsid w:val="00E02250"/>
    <w:rsid w:val="00E029DC"/>
    <w:rsid w:val="00E02A69"/>
    <w:rsid w:val="00E02D0B"/>
    <w:rsid w:val="00E03B27"/>
    <w:rsid w:val="00E0470D"/>
    <w:rsid w:val="00E0481A"/>
    <w:rsid w:val="00E04E65"/>
    <w:rsid w:val="00E06499"/>
    <w:rsid w:val="00E064AB"/>
    <w:rsid w:val="00E067FC"/>
    <w:rsid w:val="00E06A8A"/>
    <w:rsid w:val="00E06E68"/>
    <w:rsid w:val="00E07095"/>
    <w:rsid w:val="00E07183"/>
    <w:rsid w:val="00E07A1C"/>
    <w:rsid w:val="00E10214"/>
    <w:rsid w:val="00E1021A"/>
    <w:rsid w:val="00E10D08"/>
    <w:rsid w:val="00E11160"/>
    <w:rsid w:val="00E111B1"/>
    <w:rsid w:val="00E1205C"/>
    <w:rsid w:val="00E122C2"/>
    <w:rsid w:val="00E1236B"/>
    <w:rsid w:val="00E125BE"/>
    <w:rsid w:val="00E12C8E"/>
    <w:rsid w:val="00E151EB"/>
    <w:rsid w:val="00E15756"/>
    <w:rsid w:val="00E157C7"/>
    <w:rsid w:val="00E15C0A"/>
    <w:rsid w:val="00E164DB"/>
    <w:rsid w:val="00E16A9C"/>
    <w:rsid w:val="00E17698"/>
    <w:rsid w:val="00E20E72"/>
    <w:rsid w:val="00E21AB1"/>
    <w:rsid w:val="00E21DD9"/>
    <w:rsid w:val="00E23095"/>
    <w:rsid w:val="00E23568"/>
    <w:rsid w:val="00E23E53"/>
    <w:rsid w:val="00E23F3A"/>
    <w:rsid w:val="00E24137"/>
    <w:rsid w:val="00E24239"/>
    <w:rsid w:val="00E24D3E"/>
    <w:rsid w:val="00E25AC2"/>
    <w:rsid w:val="00E25F20"/>
    <w:rsid w:val="00E26B31"/>
    <w:rsid w:val="00E27039"/>
    <w:rsid w:val="00E2738A"/>
    <w:rsid w:val="00E273A5"/>
    <w:rsid w:val="00E2793A"/>
    <w:rsid w:val="00E302D2"/>
    <w:rsid w:val="00E3080B"/>
    <w:rsid w:val="00E3121A"/>
    <w:rsid w:val="00E314A2"/>
    <w:rsid w:val="00E31B85"/>
    <w:rsid w:val="00E324E2"/>
    <w:rsid w:val="00E32E9C"/>
    <w:rsid w:val="00E33D70"/>
    <w:rsid w:val="00E347A3"/>
    <w:rsid w:val="00E34890"/>
    <w:rsid w:val="00E35B58"/>
    <w:rsid w:val="00E3726A"/>
    <w:rsid w:val="00E37E37"/>
    <w:rsid w:val="00E40ED8"/>
    <w:rsid w:val="00E41077"/>
    <w:rsid w:val="00E412E2"/>
    <w:rsid w:val="00E4194D"/>
    <w:rsid w:val="00E427FB"/>
    <w:rsid w:val="00E431E2"/>
    <w:rsid w:val="00E43375"/>
    <w:rsid w:val="00E44BD2"/>
    <w:rsid w:val="00E45095"/>
    <w:rsid w:val="00E450EE"/>
    <w:rsid w:val="00E4551F"/>
    <w:rsid w:val="00E4593D"/>
    <w:rsid w:val="00E468E6"/>
    <w:rsid w:val="00E46E1A"/>
    <w:rsid w:val="00E47C14"/>
    <w:rsid w:val="00E512CA"/>
    <w:rsid w:val="00E51511"/>
    <w:rsid w:val="00E516B8"/>
    <w:rsid w:val="00E51A44"/>
    <w:rsid w:val="00E51D51"/>
    <w:rsid w:val="00E51FF9"/>
    <w:rsid w:val="00E520E2"/>
    <w:rsid w:val="00E5277F"/>
    <w:rsid w:val="00E537C6"/>
    <w:rsid w:val="00E539D0"/>
    <w:rsid w:val="00E54929"/>
    <w:rsid w:val="00E54D05"/>
    <w:rsid w:val="00E54D21"/>
    <w:rsid w:val="00E5512D"/>
    <w:rsid w:val="00E55EDC"/>
    <w:rsid w:val="00E56058"/>
    <w:rsid w:val="00E5683E"/>
    <w:rsid w:val="00E5776A"/>
    <w:rsid w:val="00E57791"/>
    <w:rsid w:val="00E603A3"/>
    <w:rsid w:val="00E60722"/>
    <w:rsid w:val="00E60BEE"/>
    <w:rsid w:val="00E61345"/>
    <w:rsid w:val="00E613BD"/>
    <w:rsid w:val="00E616F3"/>
    <w:rsid w:val="00E619FF"/>
    <w:rsid w:val="00E61DA3"/>
    <w:rsid w:val="00E61FC8"/>
    <w:rsid w:val="00E62433"/>
    <w:rsid w:val="00E6272C"/>
    <w:rsid w:val="00E627F8"/>
    <w:rsid w:val="00E634C5"/>
    <w:rsid w:val="00E63A67"/>
    <w:rsid w:val="00E63C0D"/>
    <w:rsid w:val="00E6453B"/>
    <w:rsid w:val="00E648CD"/>
    <w:rsid w:val="00E64DCA"/>
    <w:rsid w:val="00E65088"/>
    <w:rsid w:val="00E66AB2"/>
    <w:rsid w:val="00E67B7C"/>
    <w:rsid w:val="00E67FD4"/>
    <w:rsid w:val="00E70437"/>
    <w:rsid w:val="00E70DAB"/>
    <w:rsid w:val="00E71BC3"/>
    <w:rsid w:val="00E72734"/>
    <w:rsid w:val="00E72919"/>
    <w:rsid w:val="00E72B2A"/>
    <w:rsid w:val="00E7396C"/>
    <w:rsid w:val="00E73DA2"/>
    <w:rsid w:val="00E73DC5"/>
    <w:rsid w:val="00E74013"/>
    <w:rsid w:val="00E7439A"/>
    <w:rsid w:val="00E74BF0"/>
    <w:rsid w:val="00E74C30"/>
    <w:rsid w:val="00E750B0"/>
    <w:rsid w:val="00E7598C"/>
    <w:rsid w:val="00E77349"/>
    <w:rsid w:val="00E8003A"/>
    <w:rsid w:val="00E801C5"/>
    <w:rsid w:val="00E80661"/>
    <w:rsid w:val="00E80E4E"/>
    <w:rsid w:val="00E810F1"/>
    <w:rsid w:val="00E8127A"/>
    <w:rsid w:val="00E814D3"/>
    <w:rsid w:val="00E81C0E"/>
    <w:rsid w:val="00E81CAC"/>
    <w:rsid w:val="00E82D7B"/>
    <w:rsid w:val="00E82EB4"/>
    <w:rsid w:val="00E836FE"/>
    <w:rsid w:val="00E839B7"/>
    <w:rsid w:val="00E83F39"/>
    <w:rsid w:val="00E841BF"/>
    <w:rsid w:val="00E860C1"/>
    <w:rsid w:val="00E862A0"/>
    <w:rsid w:val="00E869B9"/>
    <w:rsid w:val="00E878C8"/>
    <w:rsid w:val="00E87D57"/>
    <w:rsid w:val="00E90EC8"/>
    <w:rsid w:val="00E91775"/>
    <w:rsid w:val="00E919C2"/>
    <w:rsid w:val="00E91AE3"/>
    <w:rsid w:val="00E91BC2"/>
    <w:rsid w:val="00E91C37"/>
    <w:rsid w:val="00E923D0"/>
    <w:rsid w:val="00E93075"/>
    <w:rsid w:val="00E931B5"/>
    <w:rsid w:val="00E93E06"/>
    <w:rsid w:val="00E94F57"/>
    <w:rsid w:val="00E96263"/>
    <w:rsid w:val="00E96432"/>
    <w:rsid w:val="00E965F5"/>
    <w:rsid w:val="00E96AE5"/>
    <w:rsid w:val="00E97583"/>
    <w:rsid w:val="00E975C8"/>
    <w:rsid w:val="00E977BA"/>
    <w:rsid w:val="00E97E7A"/>
    <w:rsid w:val="00E97F5E"/>
    <w:rsid w:val="00EA010B"/>
    <w:rsid w:val="00EA09B5"/>
    <w:rsid w:val="00EA1476"/>
    <w:rsid w:val="00EA16FD"/>
    <w:rsid w:val="00EA1B2E"/>
    <w:rsid w:val="00EA26C3"/>
    <w:rsid w:val="00EA2742"/>
    <w:rsid w:val="00EA28F1"/>
    <w:rsid w:val="00EA2A7D"/>
    <w:rsid w:val="00EA2A94"/>
    <w:rsid w:val="00EA2BB1"/>
    <w:rsid w:val="00EA404F"/>
    <w:rsid w:val="00EA405F"/>
    <w:rsid w:val="00EA40BF"/>
    <w:rsid w:val="00EA5244"/>
    <w:rsid w:val="00EA5781"/>
    <w:rsid w:val="00EA5A4B"/>
    <w:rsid w:val="00EA6E80"/>
    <w:rsid w:val="00EA7334"/>
    <w:rsid w:val="00EA7534"/>
    <w:rsid w:val="00EB0172"/>
    <w:rsid w:val="00EB0388"/>
    <w:rsid w:val="00EB0A08"/>
    <w:rsid w:val="00EB0DFE"/>
    <w:rsid w:val="00EB1A8C"/>
    <w:rsid w:val="00EB2CEC"/>
    <w:rsid w:val="00EB3250"/>
    <w:rsid w:val="00EB3664"/>
    <w:rsid w:val="00EB3714"/>
    <w:rsid w:val="00EB40E8"/>
    <w:rsid w:val="00EB4427"/>
    <w:rsid w:val="00EB56C2"/>
    <w:rsid w:val="00EB5FE0"/>
    <w:rsid w:val="00EB636E"/>
    <w:rsid w:val="00EB69EC"/>
    <w:rsid w:val="00EB78DE"/>
    <w:rsid w:val="00EB7AE2"/>
    <w:rsid w:val="00EB7BA2"/>
    <w:rsid w:val="00EB7FDB"/>
    <w:rsid w:val="00EC037F"/>
    <w:rsid w:val="00EC116A"/>
    <w:rsid w:val="00EC1B17"/>
    <w:rsid w:val="00EC2366"/>
    <w:rsid w:val="00EC2833"/>
    <w:rsid w:val="00EC2B51"/>
    <w:rsid w:val="00EC2BEA"/>
    <w:rsid w:val="00EC32AE"/>
    <w:rsid w:val="00EC37B3"/>
    <w:rsid w:val="00EC421A"/>
    <w:rsid w:val="00EC46B0"/>
    <w:rsid w:val="00EC5453"/>
    <w:rsid w:val="00EC5853"/>
    <w:rsid w:val="00EC641B"/>
    <w:rsid w:val="00EC6A76"/>
    <w:rsid w:val="00EC6B66"/>
    <w:rsid w:val="00EC6F0D"/>
    <w:rsid w:val="00EC78C9"/>
    <w:rsid w:val="00EC7D99"/>
    <w:rsid w:val="00ED0298"/>
    <w:rsid w:val="00ED04EC"/>
    <w:rsid w:val="00ED0B1A"/>
    <w:rsid w:val="00ED0B62"/>
    <w:rsid w:val="00ED10C0"/>
    <w:rsid w:val="00ED1469"/>
    <w:rsid w:val="00ED1A78"/>
    <w:rsid w:val="00ED261F"/>
    <w:rsid w:val="00ED2B04"/>
    <w:rsid w:val="00ED2B97"/>
    <w:rsid w:val="00ED4317"/>
    <w:rsid w:val="00ED45E6"/>
    <w:rsid w:val="00ED4ADD"/>
    <w:rsid w:val="00ED5114"/>
    <w:rsid w:val="00ED5941"/>
    <w:rsid w:val="00ED6FF2"/>
    <w:rsid w:val="00ED7F55"/>
    <w:rsid w:val="00EE1F79"/>
    <w:rsid w:val="00EE3997"/>
    <w:rsid w:val="00EE39DD"/>
    <w:rsid w:val="00EE3B99"/>
    <w:rsid w:val="00EE4221"/>
    <w:rsid w:val="00EE501C"/>
    <w:rsid w:val="00EE61C7"/>
    <w:rsid w:val="00EE6541"/>
    <w:rsid w:val="00EE6A79"/>
    <w:rsid w:val="00EE717A"/>
    <w:rsid w:val="00EE7523"/>
    <w:rsid w:val="00EF032F"/>
    <w:rsid w:val="00EF06A4"/>
    <w:rsid w:val="00EF0CC6"/>
    <w:rsid w:val="00EF0FAE"/>
    <w:rsid w:val="00EF2327"/>
    <w:rsid w:val="00EF3082"/>
    <w:rsid w:val="00EF4126"/>
    <w:rsid w:val="00EF46D1"/>
    <w:rsid w:val="00EF484F"/>
    <w:rsid w:val="00EF489B"/>
    <w:rsid w:val="00EF5BB0"/>
    <w:rsid w:val="00EF5D99"/>
    <w:rsid w:val="00EF5E8A"/>
    <w:rsid w:val="00EF6BAC"/>
    <w:rsid w:val="00EF6BB7"/>
    <w:rsid w:val="00EF7E53"/>
    <w:rsid w:val="00F009D7"/>
    <w:rsid w:val="00F00BFF"/>
    <w:rsid w:val="00F01723"/>
    <w:rsid w:val="00F01E91"/>
    <w:rsid w:val="00F01EEA"/>
    <w:rsid w:val="00F01F91"/>
    <w:rsid w:val="00F02E9D"/>
    <w:rsid w:val="00F0333E"/>
    <w:rsid w:val="00F03865"/>
    <w:rsid w:val="00F042F5"/>
    <w:rsid w:val="00F04676"/>
    <w:rsid w:val="00F04CAA"/>
    <w:rsid w:val="00F050D9"/>
    <w:rsid w:val="00F0586A"/>
    <w:rsid w:val="00F05DB5"/>
    <w:rsid w:val="00F063B3"/>
    <w:rsid w:val="00F065CD"/>
    <w:rsid w:val="00F06759"/>
    <w:rsid w:val="00F06882"/>
    <w:rsid w:val="00F07137"/>
    <w:rsid w:val="00F07527"/>
    <w:rsid w:val="00F103E0"/>
    <w:rsid w:val="00F106D6"/>
    <w:rsid w:val="00F111E1"/>
    <w:rsid w:val="00F11297"/>
    <w:rsid w:val="00F115DA"/>
    <w:rsid w:val="00F1180F"/>
    <w:rsid w:val="00F11D2A"/>
    <w:rsid w:val="00F11DE9"/>
    <w:rsid w:val="00F1222D"/>
    <w:rsid w:val="00F1294B"/>
    <w:rsid w:val="00F138C6"/>
    <w:rsid w:val="00F13D4E"/>
    <w:rsid w:val="00F142FC"/>
    <w:rsid w:val="00F14871"/>
    <w:rsid w:val="00F14E42"/>
    <w:rsid w:val="00F15203"/>
    <w:rsid w:val="00F159FC"/>
    <w:rsid w:val="00F15EEE"/>
    <w:rsid w:val="00F16515"/>
    <w:rsid w:val="00F16EDB"/>
    <w:rsid w:val="00F16EEF"/>
    <w:rsid w:val="00F17108"/>
    <w:rsid w:val="00F17586"/>
    <w:rsid w:val="00F17F47"/>
    <w:rsid w:val="00F20076"/>
    <w:rsid w:val="00F21219"/>
    <w:rsid w:val="00F21992"/>
    <w:rsid w:val="00F21A80"/>
    <w:rsid w:val="00F21F2D"/>
    <w:rsid w:val="00F22373"/>
    <w:rsid w:val="00F22902"/>
    <w:rsid w:val="00F23177"/>
    <w:rsid w:val="00F23C26"/>
    <w:rsid w:val="00F23D05"/>
    <w:rsid w:val="00F241C4"/>
    <w:rsid w:val="00F24E21"/>
    <w:rsid w:val="00F2508D"/>
    <w:rsid w:val="00F25702"/>
    <w:rsid w:val="00F25F7A"/>
    <w:rsid w:val="00F26547"/>
    <w:rsid w:val="00F266B2"/>
    <w:rsid w:val="00F266E5"/>
    <w:rsid w:val="00F26AF0"/>
    <w:rsid w:val="00F26D6F"/>
    <w:rsid w:val="00F30877"/>
    <w:rsid w:val="00F3090F"/>
    <w:rsid w:val="00F31A98"/>
    <w:rsid w:val="00F330A1"/>
    <w:rsid w:val="00F333B2"/>
    <w:rsid w:val="00F3391B"/>
    <w:rsid w:val="00F339A4"/>
    <w:rsid w:val="00F33C38"/>
    <w:rsid w:val="00F342BC"/>
    <w:rsid w:val="00F34324"/>
    <w:rsid w:val="00F34427"/>
    <w:rsid w:val="00F34A73"/>
    <w:rsid w:val="00F3510B"/>
    <w:rsid w:val="00F35C24"/>
    <w:rsid w:val="00F36258"/>
    <w:rsid w:val="00F362F1"/>
    <w:rsid w:val="00F3691C"/>
    <w:rsid w:val="00F36D8C"/>
    <w:rsid w:val="00F3754C"/>
    <w:rsid w:val="00F40040"/>
    <w:rsid w:val="00F40F4B"/>
    <w:rsid w:val="00F410F9"/>
    <w:rsid w:val="00F41134"/>
    <w:rsid w:val="00F41A1F"/>
    <w:rsid w:val="00F41ADE"/>
    <w:rsid w:val="00F41B77"/>
    <w:rsid w:val="00F41CB8"/>
    <w:rsid w:val="00F41D08"/>
    <w:rsid w:val="00F41E53"/>
    <w:rsid w:val="00F41EF1"/>
    <w:rsid w:val="00F42694"/>
    <w:rsid w:val="00F42FFB"/>
    <w:rsid w:val="00F43741"/>
    <w:rsid w:val="00F4455C"/>
    <w:rsid w:val="00F44BB6"/>
    <w:rsid w:val="00F44FB8"/>
    <w:rsid w:val="00F4525C"/>
    <w:rsid w:val="00F45A7F"/>
    <w:rsid w:val="00F45C46"/>
    <w:rsid w:val="00F45D5E"/>
    <w:rsid w:val="00F46A78"/>
    <w:rsid w:val="00F46C4C"/>
    <w:rsid w:val="00F50A1D"/>
    <w:rsid w:val="00F50B81"/>
    <w:rsid w:val="00F50F73"/>
    <w:rsid w:val="00F50F85"/>
    <w:rsid w:val="00F51996"/>
    <w:rsid w:val="00F51BF9"/>
    <w:rsid w:val="00F51E45"/>
    <w:rsid w:val="00F51FE0"/>
    <w:rsid w:val="00F5311D"/>
    <w:rsid w:val="00F533FE"/>
    <w:rsid w:val="00F54068"/>
    <w:rsid w:val="00F5451A"/>
    <w:rsid w:val="00F547DD"/>
    <w:rsid w:val="00F54C9E"/>
    <w:rsid w:val="00F55039"/>
    <w:rsid w:val="00F5538B"/>
    <w:rsid w:val="00F55A53"/>
    <w:rsid w:val="00F56369"/>
    <w:rsid w:val="00F5651B"/>
    <w:rsid w:val="00F56F22"/>
    <w:rsid w:val="00F60D6E"/>
    <w:rsid w:val="00F60F6B"/>
    <w:rsid w:val="00F612EF"/>
    <w:rsid w:val="00F61BFC"/>
    <w:rsid w:val="00F628C0"/>
    <w:rsid w:val="00F62C27"/>
    <w:rsid w:val="00F6396F"/>
    <w:rsid w:val="00F64382"/>
    <w:rsid w:val="00F6442E"/>
    <w:rsid w:val="00F6446E"/>
    <w:rsid w:val="00F64689"/>
    <w:rsid w:val="00F6511F"/>
    <w:rsid w:val="00F656EB"/>
    <w:rsid w:val="00F66582"/>
    <w:rsid w:val="00F66CA3"/>
    <w:rsid w:val="00F66CAC"/>
    <w:rsid w:val="00F67162"/>
    <w:rsid w:val="00F6781F"/>
    <w:rsid w:val="00F67B56"/>
    <w:rsid w:val="00F7019D"/>
    <w:rsid w:val="00F701FD"/>
    <w:rsid w:val="00F70404"/>
    <w:rsid w:val="00F70596"/>
    <w:rsid w:val="00F7064D"/>
    <w:rsid w:val="00F706EA"/>
    <w:rsid w:val="00F70BDD"/>
    <w:rsid w:val="00F70EAE"/>
    <w:rsid w:val="00F711E7"/>
    <w:rsid w:val="00F7134F"/>
    <w:rsid w:val="00F7217F"/>
    <w:rsid w:val="00F722AA"/>
    <w:rsid w:val="00F72D2B"/>
    <w:rsid w:val="00F73450"/>
    <w:rsid w:val="00F73930"/>
    <w:rsid w:val="00F73F0E"/>
    <w:rsid w:val="00F7419A"/>
    <w:rsid w:val="00F74366"/>
    <w:rsid w:val="00F74BD3"/>
    <w:rsid w:val="00F7530A"/>
    <w:rsid w:val="00F7545D"/>
    <w:rsid w:val="00F75510"/>
    <w:rsid w:val="00F7561E"/>
    <w:rsid w:val="00F756BD"/>
    <w:rsid w:val="00F756CE"/>
    <w:rsid w:val="00F75A1F"/>
    <w:rsid w:val="00F75B41"/>
    <w:rsid w:val="00F767C8"/>
    <w:rsid w:val="00F76A16"/>
    <w:rsid w:val="00F76B98"/>
    <w:rsid w:val="00F76FB1"/>
    <w:rsid w:val="00F772C6"/>
    <w:rsid w:val="00F80E15"/>
    <w:rsid w:val="00F81610"/>
    <w:rsid w:val="00F819E8"/>
    <w:rsid w:val="00F81AD5"/>
    <w:rsid w:val="00F81DC5"/>
    <w:rsid w:val="00F820CE"/>
    <w:rsid w:val="00F82206"/>
    <w:rsid w:val="00F82402"/>
    <w:rsid w:val="00F824EA"/>
    <w:rsid w:val="00F8251F"/>
    <w:rsid w:val="00F827AA"/>
    <w:rsid w:val="00F83075"/>
    <w:rsid w:val="00F836DF"/>
    <w:rsid w:val="00F83D90"/>
    <w:rsid w:val="00F84999"/>
    <w:rsid w:val="00F84EF7"/>
    <w:rsid w:val="00F85DA2"/>
    <w:rsid w:val="00F860D9"/>
    <w:rsid w:val="00F868DC"/>
    <w:rsid w:val="00F87205"/>
    <w:rsid w:val="00F87A81"/>
    <w:rsid w:val="00F87C3E"/>
    <w:rsid w:val="00F90065"/>
    <w:rsid w:val="00F901F4"/>
    <w:rsid w:val="00F91A02"/>
    <w:rsid w:val="00F91EAD"/>
    <w:rsid w:val="00F91F02"/>
    <w:rsid w:val="00F9203F"/>
    <w:rsid w:val="00F931CD"/>
    <w:rsid w:val="00F9322C"/>
    <w:rsid w:val="00F9347E"/>
    <w:rsid w:val="00F9360B"/>
    <w:rsid w:val="00F939FA"/>
    <w:rsid w:val="00F93D26"/>
    <w:rsid w:val="00F9405B"/>
    <w:rsid w:val="00F941A2"/>
    <w:rsid w:val="00F945EF"/>
    <w:rsid w:val="00F959A9"/>
    <w:rsid w:val="00F959BB"/>
    <w:rsid w:val="00F95D9E"/>
    <w:rsid w:val="00F95F02"/>
    <w:rsid w:val="00F96255"/>
    <w:rsid w:val="00F96BA7"/>
    <w:rsid w:val="00F96DC3"/>
    <w:rsid w:val="00F96EFC"/>
    <w:rsid w:val="00FA0011"/>
    <w:rsid w:val="00FA06C6"/>
    <w:rsid w:val="00FA1307"/>
    <w:rsid w:val="00FA19AC"/>
    <w:rsid w:val="00FA2574"/>
    <w:rsid w:val="00FA33E2"/>
    <w:rsid w:val="00FA5F58"/>
    <w:rsid w:val="00FA6D90"/>
    <w:rsid w:val="00FA7110"/>
    <w:rsid w:val="00FB07BE"/>
    <w:rsid w:val="00FB1F77"/>
    <w:rsid w:val="00FB229E"/>
    <w:rsid w:val="00FB302F"/>
    <w:rsid w:val="00FB33CB"/>
    <w:rsid w:val="00FB34F4"/>
    <w:rsid w:val="00FB3589"/>
    <w:rsid w:val="00FB40F3"/>
    <w:rsid w:val="00FB4430"/>
    <w:rsid w:val="00FB6072"/>
    <w:rsid w:val="00FB614C"/>
    <w:rsid w:val="00FB7001"/>
    <w:rsid w:val="00FB718C"/>
    <w:rsid w:val="00FB76EB"/>
    <w:rsid w:val="00FB7F6F"/>
    <w:rsid w:val="00FC06BD"/>
    <w:rsid w:val="00FC1B5C"/>
    <w:rsid w:val="00FC23DE"/>
    <w:rsid w:val="00FC2737"/>
    <w:rsid w:val="00FC2921"/>
    <w:rsid w:val="00FC3987"/>
    <w:rsid w:val="00FC4071"/>
    <w:rsid w:val="00FC4083"/>
    <w:rsid w:val="00FC4781"/>
    <w:rsid w:val="00FC4A43"/>
    <w:rsid w:val="00FC4DEE"/>
    <w:rsid w:val="00FC56F6"/>
    <w:rsid w:val="00FC6053"/>
    <w:rsid w:val="00FC726A"/>
    <w:rsid w:val="00FC7E33"/>
    <w:rsid w:val="00FD075E"/>
    <w:rsid w:val="00FD156B"/>
    <w:rsid w:val="00FD16E3"/>
    <w:rsid w:val="00FD24C9"/>
    <w:rsid w:val="00FD2AEF"/>
    <w:rsid w:val="00FD44A8"/>
    <w:rsid w:val="00FD480F"/>
    <w:rsid w:val="00FD4C6B"/>
    <w:rsid w:val="00FD53DB"/>
    <w:rsid w:val="00FD54A6"/>
    <w:rsid w:val="00FD568B"/>
    <w:rsid w:val="00FD5F5E"/>
    <w:rsid w:val="00FD68D9"/>
    <w:rsid w:val="00FD6A15"/>
    <w:rsid w:val="00FD753C"/>
    <w:rsid w:val="00FD76B0"/>
    <w:rsid w:val="00FD7872"/>
    <w:rsid w:val="00FD7C3D"/>
    <w:rsid w:val="00FE0375"/>
    <w:rsid w:val="00FE0EA3"/>
    <w:rsid w:val="00FE163D"/>
    <w:rsid w:val="00FE1760"/>
    <w:rsid w:val="00FE205C"/>
    <w:rsid w:val="00FE2966"/>
    <w:rsid w:val="00FE2E91"/>
    <w:rsid w:val="00FE337D"/>
    <w:rsid w:val="00FE3BB7"/>
    <w:rsid w:val="00FE3DA6"/>
    <w:rsid w:val="00FE3DEC"/>
    <w:rsid w:val="00FE4153"/>
    <w:rsid w:val="00FE424A"/>
    <w:rsid w:val="00FE4EB8"/>
    <w:rsid w:val="00FE504D"/>
    <w:rsid w:val="00FE5096"/>
    <w:rsid w:val="00FE5302"/>
    <w:rsid w:val="00FE59F7"/>
    <w:rsid w:val="00FE63C1"/>
    <w:rsid w:val="00FE63E9"/>
    <w:rsid w:val="00FE70C1"/>
    <w:rsid w:val="00FE7744"/>
    <w:rsid w:val="00FE79CD"/>
    <w:rsid w:val="00FF0012"/>
    <w:rsid w:val="00FF07B2"/>
    <w:rsid w:val="00FF0A1B"/>
    <w:rsid w:val="00FF14F9"/>
    <w:rsid w:val="00FF1BC8"/>
    <w:rsid w:val="00FF21D0"/>
    <w:rsid w:val="00FF2DD1"/>
    <w:rsid w:val="00FF2EE4"/>
    <w:rsid w:val="00FF35A3"/>
    <w:rsid w:val="00FF3A8F"/>
    <w:rsid w:val="00FF411F"/>
    <w:rsid w:val="00FF4B8B"/>
    <w:rsid w:val="00FF4FB4"/>
    <w:rsid w:val="00FF553F"/>
    <w:rsid w:val="00FF5A2C"/>
    <w:rsid w:val="00FF5F59"/>
    <w:rsid w:val="00FF6215"/>
    <w:rsid w:val="00FF639A"/>
    <w:rsid w:val="00FF63B5"/>
    <w:rsid w:val="00FF658F"/>
    <w:rsid w:val="00FF665B"/>
    <w:rsid w:val="00FF6FCD"/>
    <w:rsid w:val="00FF7D30"/>
    <w:rsid w:val="00FF7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  <o:colormru v:ext="edit" colors="#ffc,#cff,#003d5c,#d8780e,#f8a30a,#f418da,#f30"/>
    </o:shapedefaults>
    <o:shapelayout v:ext="edit">
      <o:idmap v:ext="edit" data="2"/>
    </o:shapelayout>
  </w:shapeDefaults>
  <w:decimalSymbol w:val=","/>
  <w:listSeparator w:val=";"/>
  <w14:docId w14:val="04CDC75F"/>
  <w15:docId w15:val="{2E1E52DD-4189-4C1A-9530-670A6F146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>
      <w:pPr>
        <w:spacing w:before="160" w:after="160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99" w:unhideWhenUsed="1"/>
    <w:lsdException w:name="index 2" w:semiHidden="1" w:uiPriority="99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iPriority="99" w:unhideWhenUsed="1"/>
    <w:lsdException w:name="macro" w:semiHidden="1" w:unhideWhenUsed="1"/>
    <w:lsdException w:name="toa heading" w:semiHidden="1" w:uiPriority="99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aliases w:val="Estilo párrafo 1"/>
    <w:qFormat/>
    <w:rsid w:val="003F365F"/>
    <w:pPr>
      <w:autoSpaceDE w:val="0"/>
      <w:autoSpaceDN w:val="0"/>
      <w:adjustRightInd w:val="0"/>
      <w:spacing w:before="0" w:after="0" w:line="360" w:lineRule="auto"/>
    </w:pPr>
    <w:rPr>
      <w:rFonts w:ascii="Arial" w:hAnsi="Arial" w:cs="Arial"/>
    </w:rPr>
  </w:style>
  <w:style w:type="paragraph" w:styleId="Ttulo1">
    <w:name w:val="heading 1"/>
    <w:aliases w:val="SerescoTitulo 1,H1"/>
    <w:basedOn w:val="Normal"/>
    <w:next w:val="Normal"/>
    <w:link w:val="Ttulo1Car"/>
    <w:autoRedefine/>
    <w:uiPriority w:val="9"/>
    <w:qFormat/>
    <w:rsid w:val="00D80006"/>
    <w:pPr>
      <w:keepNext/>
      <w:keepLines/>
      <w:numPr>
        <w:numId w:val="3"/>
      </w:numPr>
      <w:tabs>
        <w:tab w:val="left" w:pos="454"/>
      </w:tabs>
      <w:spacing w:after="240" w:line="276" w:lineRule="auto"/>
      <w:outlineLvl w:val="0"/>
    </w:pPr>
    <w:rPr>
      <w:rFonts w:cstheme="majorBidi"/>
      <w:b/>
      <w:caps/>
      <w:color w:val="E4AD2F"/>
      <w:sz w:val="36"/>
      <w:szCs w:val="32"/>
    </w:rPr>
  </w:style>
  <w:style w:type="paragraph" w:styleId="Ttulo2">
    <w:name w:val="heading 2"/>
    <w:aliases w:val="TITULO,SerescoTitulo2,H2"/>
    <w:basedOn w:val="Normal"/>
    <w:next w:val="Normal"/>
    <w:link w:val="Ttulo2Car"/>
    <w:autoRedefine/>
    <w:uiPriority w:val="9"/>
    <w:unhideWhenUsed/>
    <w:qFormat/>
    <w:rsid w:val="00832DAD"/>
    <w:pPr>
      <w:keepNext/>
      <w:keepLines/>
      <w:numPr>
        <w:ilvl w:val="1"/>
        <w:numId w:val="3"/>
      </w:numPr>
      <w:ind w:left="851" w:hanging="851"/>
      <w:outlineLvl w:val="1"/>
    </w:pPr>
    <w:rPr>
      <w:rFonts w:eastAsiaTheme="majorEastAsia" w:cstheme="majorBidi"/>
      <w:b/>
      <w:color w:val="2A378B"/>
      <w:sz w:val="32"/>
      <w:szCs w:val="26"/>
    </w:rPr>
  </w:style>
  <w:style w:type="paragraph" w:styleId="Ttulo3">
    <w:name w:val="heading 3"/>
    <w:aliases w:val="Car,SerescoTitulo3,Heading 3 Char,H3"/>
    <w:basedOn w:val="Normal"/>
    <w:next w:val="Normal"/>
    <w:link w:val="Ttulo3Car"/>
    <w:autoRedefine/>
    <w:uiPriority w:val="9"/>
    <w:unhideWhenUsed/>
    <w:qFormat/>
    <w:rsid w:val="00A8387E"/>
    <w:pPr>
      <w:keepNext/>
      <w:keepLines/>
      <w:numPr>
        <w:ilvl w:val="2"/>
        <w:numId w:val="3"/>
      </w:numPr>
      <w:spacing w:before="120" w:after="120" w:line="276" w:lineRule="auto"/>
      <w:outlineLvl w:val="2"/>
    </w:pPr>
    <w:rPr>
      <w:rFonts w:eastAsiaTheme="majorEastAsia" w:cstheme="majorBidi"/>
      <w:color w:val="2A378B"/>
      <w:sz w:val="28"/>
      <w:szCs w:val="24"/>
    </w:rPr>
  </w:style>
  <w:style w:type="paragraph" w:styleId="Ttulo4">
    <w:name w:val="heading 4"/>
    <w:aliases w:val="SerescoTitulo4,H4,4,heading 4,41,42,43,44,45,411,421,431,46,412,422,432,47,413,423,433,48,414,424,434,441,451,4111,4211,4311,461,4121,4221,4321,471,4131,4231,4331,49,410,Nivel Enosa 4,Título INDICE,Párrafo,Párrafo1,bl,bb,a.,Heading 51,TOC Titl"/>
    <w:basedOn w:val="Normal"/>
    <w:next w:val="Normal"/>
    <w:link w:val="Ttulo4Car"/>
    <w:autoRedefine/>
    <w:uiPriority w:val="9"/>
    <w:unhideWhenUsed/>
    <w:qFormat/>
    <w:rsid w:val="00832DAD"/>
    <w:pPr>
      <w:keepNext/>
      <w:keepLines/>
      <w:numPr>
        <w:ilvl w:val="3"/>
        <w:numId w:val="3"/>
      </w:numPr>
      <w:spacing w:after="60"/>
      <w:outlineLvl w:val="3"/>
    </w:pPr>
    <w:rPr>
      <w:rFonts w:eastAsiaTheme="majorEastAsia" w:cstheme="majorBidi"/>
      <w:i/>
      <w:iCs/>
      <w:color w:val="2A378B"/>
      <w:sz w:val="24"/>
      <w:shd w:val="clear" w:color="auto" w:fill="FFFFFF"/>
    </w:rPr>
  </w:style>
  <w:style w:type="paragraph" w:styleId="Ttulo5">
    <w:name w:val="heading 5"/>
    <w:aliases w:val="SerescoTitulo5"/>
    <w:basedOn w:val="Normal"/>
    <w:next w:val="Normal"/>
    <w:link w:val="Ttulo5Car"/>
    <w:autoRedefine/>
    <w:uiPriority w:val="9"/>
    <w:unhideWhenUsed/>
    <w:qFormat/>
    <w:rsid w:val="00832DAD"/>
    <w:pPr>
      <w:keepNext/>
      <w:keepLines/>
      <w:numPr>
        <w:ilvl w:val="4"/>
        <w:numId w:val="3"/>
      </w:numPr>
      <w:outlineLvl w:val="4"/>
    </w:pPr>
    <w:rPr>
      <w:rFonts w:eastAsiaTheme="majorEastAsia" w:cstheme="majorBidi"/>
      <w:i/>
      <w:color w:val="2A378B"/>
      <w:shd w:val="clear" w:color="auto" w:fill="FFFFFF"/>
    </w:rPr>
  </w:style>
  <w:style w:type="paragraph" w:styleId="Ttulo6">
    <w:name w:val="heading 6"/>
    <w:aliases w:val="SerescoTitulo6"/>
    <w:basedOn w:val="Normal"/>
    <w:next w:val="Normal"/>
    <w:link w:val="Ttulo6Car"/>
    <w:autoRedefine/>
    <w:uiPriority w:val="9"/>
    <w:unhideWhenUsed/>
    <w:qFormat/>
    <w:rsid w:val="00832DAD"/>
    <w:pPr>
      <w:keepNext/>
      <w:keepLines/>
      <w:numPr>
        <w:ilvl w:val="5"/>
        <w:numId w:val="3"/>
      </w:numPr>
      <w:outlineLvl w:val="5"/>
    </w:pPr>
    <w:rPr>
      <w:rFonts w:eastAsiaTheme="majorEastAsia" w:cstheme="majorBidi"/>
      <w:i/>
      <w:color w:val="92CDDC" w:themeColor="accent5" w:themeTint="99"/>
    </w:rPr>
  </w:style>
  <w:style w:type="paragraph" w:styleId="Ttulo7">
    <w:name w:val="heading 7"/>
    <w:basedOn w:val="Normal"/>
    <w:next w:val="Normal"/>
    <w:link w:val="Ttulo7Car"/>
    <w:uiPriority w:val="9"/>
    <w:unhideWhenUsed/>
    <w:rsid w:val="00832DAD"/>
    <w:pPr>
      <w:keepNext/>
      <w:keepLines/>
      <w:numPr>
        <w:ilvl w:val="6"/>
        <w:numId w:val="3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8">
    <w:name w:val="heading 8"/>
    <w:aliases w:val="TítuloA 8"/>
    <w:basedOn w:val="Normal"/>
    <w:next w:val="Normal"/>
    <w:link w:val="Ttulo8Car"/>
    <w:uiPriority w:val="9"/>
    <w:unhideWhenUsed/>
    <w:qFormat/>
    <w:rsid w:val="00832DAD"/>
    <w:pPr>
      <w:keepNext/>
      <w:keepLines/>
      <w:numPr>
        <w:ilvl w:val="7"/>
        <w:numId w:val="3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rsid w:val="00832DAD"/>
    <w:pPr>
      <w:keepNext/>
      <w:keepLines/>
      <w:numPr>
        <w:ilvl w:val="8"/>
        <w:numId w:val="3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aliases w:val="SerescoTitulo 1 Car,H1 Car"/>
    <w:basedOn w:val="Fuentedeprrafopredeter"/>
    <w:link w:val="Ttulo1"/>
    <w:uiPriority w:val="9"/>
    <w:rsid w:val="00D80006"/>
    <w:rPr>
      <w:rFonts w:ascii="Franklin Gothic Book" w:hAnsi="Franklin Gothic Book" w:cstheme="majorBidi"/>
      <w:b/>
      <w:caps/>
      <w:color w:val="E4AD2F"/>
      <w:sz w:val="36"/>
      <w:szCs w:val="32"/>
    </w:rPr>
  </w:style>
  <w:style w:type="character" w:customStyle="1" w:styleId="Ttulo2Car">
    <w:name w:val="Título 2 Car"/>
    <w:aliases w:val="TITULO Car,SerescoTitulo2 Car,H2 Car"/>
    <w:basedOn w:val="Fuentedeprrafopredeter"/>
    <w:link w:val="Ttulo2"/>
    <w:uiPriority w:val="9"/>
    <w:rsid w:val="00832DAD"/>
    <w:rPr>
      <w:rFonts w:ascii="Franklin Gothic Book" w:eastAsiaTheme="majorEastAsia" w:hAnsi="Franklin Gothic Book" w:cstheme="majorBidi"/>
      <w:b/>
      <w:color w:val="2A378B"/>
      <w:sz w:val="32"/>
      <w:szCs w:val="26"/>
      <w:lang w:eastAsia="en-US"/>
    </w:rPr>
  </w:style>
  <w:style w:type="character" w:customStyle="1" w:styleId="Ttulo3Car">
    <w:name w:val="Título 3 Car"/>
    <w:aliases w:val="Car Car,SerescoTitulo3 Car,Heading 3 Char Car,H3 Car"/>
    <w:basedOn w:val="Fuentedeprrafopredeter"/>
    <w:link w:val="Ttulo3"/>
    <w:uiPriority w:val="9"/>
    <w:rsid w:val="00A8387E"/>
    <w:rPr>
      <w:rFonts w:ascii="Franklin Gothic Book" w:eastAsiaTheme="majorEastAsia" w:hAnsi="Franklin Gothic Book" w:cstheme="majorBidi"/>
      <w:color w:val="2A378B"/>
      <w:sz w:val="28"/>
      <w:szCs w:val="24"/>
      <w:lang w:eastAsia="en-US"/>
    </w:rPr>
  </w:style>
  <w:style w:type="paragraph" w:customStyle="1" w:styleId="Estilo3">
    <w:name w:val="Estilo3"/>
    <w:basedOn w:val="Ttulo1"/>
    <w:rsid w:val="00832DAD"/>
    <w:pPr>
      <w:numPr>
        <w:numId w:val="0"/>
      </w:numPr>
    </w:pPr>
    <w:rPr>
      <w:color w:val="003D5C"/>
      <w:sz w:val="24"/>
    </w:rPr>
  </w:style>
  <w:style w:type="character" w:styleId="Hipervnculo">
    <w:name w:val="Hyperlink"/>
    <w:basedOn w:val="Fuentedeprrafopredeter"/>
    <w:uiPriority w:val="99"/>
    <w:unhideWhenUsed/>
    <w:rsid w:val="00832DAD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rsid w:val="00832DAD"/>
    <w:rPr>
      <w:color w:val="800080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832DAD"/>
    <w:pPr>
      <w:tabs>
        <w:tab w:val="center" w:pos="4252"/>
        <w:tab w:val="right" w:pos="8504"/>
      </w:tabs>
    </w:pPr>
  </w:style>
  <w:style w:type="paragraph" w:styleId="Piedepgina">
    <w:name w:val="footer"/>
    <w:aliases w:val="Pie de página izda"/>
    <w:basedOn w:val="Normal"/>
    <w:link w:val="PiedepginaCar"/>
    <w:uiPriority w:val="99"/>
    <w:unhideWhenUsed/>
    <w:rsid w:val="00832DAD"/>
    <w:pPr>
      <w:tabs>
        <w:tab w:val="center" w:pos="4252"/>
        <w:tab w:val="right" w:pos="8504"/>
      </w:tabs>
    </w:pPr>
  </w:style>
  <w:style w:type="paragraph" w:styleId="Descripcin">
    <w:name w:val="caption"/>
    <w:aliases w:val="my Legend,Char,3559Caption,Légende italique,cap,WHYLESS_caption,Beschriftung Char,Caption Char1 Char,Caption Char Char Char,Caption Char1 Char Char Char,Caption Char Char Char Char Char,Caption Char Char1,Caption Char1 Char Char1,topic,c"/>
    <w:basedOn w:val="Normal"/>
    <w:next w:val="Normal"/>
    <w:link w:val="DescripcinCar"/>
    <w:qFormat/>
    <w:rsid w:val="00832DAD"/>
    <w:pPr>
      <w:jc w:val="center"/>
    </w:pPr>
    <w:rPr>
      <w:bCs/>
      <w:sz w:val="18"/>
    </w:rPr>
  </w:style>
  <w:style w:type="character" w:customStyle="1" w:styleId="DescripcinCar">
    <w:name w:val="Descripción Car"/>
    <w:aliases w:val="my Legend Car,Char Car,3559Caption Car,Légende italique Car,cap Car,WHYLESS_caption Car,Beschriftung Char Car,Caption Char1 Char Car,Caption Char Char Char Car,Caption Char1 Char Char Char Car,Caption Char Char Char Char Char Car,c Car"/>
    <w:basedOn w:val="Fuentedeprrafopredeter"/>
    <w:link w:val="Descripcin"/>
    <w:rsid w:val="00832DAD"/>
    <w:rPr>
      <w:rFonts w:ascii="Franklin Gothic Book" w:eastAsiaTheme="minorHAnsi" w:hAnsi="Franklin Gothic Book" w:cstheme="minorBidi"/>
      <w:bCs/>
      <w:color w:val="404040" w:themeColor="text1" w:themeTint="BF"/>
      <w:sz w:val="18"/>
      <w:szCs w:val="22"/>
      <w:lang w:eastAsia="en-US"/>
    </w:rPr>
  </w:style>
  <w:style w:type="paragraph" w:styleId="Textocomentario">
    <w:name w:val="annotation text"/>
    <w:basedOn w:val="Normal"/>
    <w:link w:val="TextocomentarioCar"/>
    <w:semiHidden/>
    <w:rsid w:val="00832DAD"/>
    <w:rPr>
      <w:rFonts w:ascii="Times New Roman" w:hAnsi="Times New Roman"/>
      <w:lang w:val="es-ES_tradnl"/>
    </w:rPr>
  </w:style>
  <w:style w:type="paragraph" w:customStyle="1" w:styleId="Estndar">
    <w:name w:val="Estándar"/>
    <w:basedOn w:val="Normal"/>
    <w:rsid w:val="00832DAD"/>
    <w:rPr>
      <w:rFonts w:ascii="Verdana" w:hAnsi="Verdana"/>
      <w:snapToGrid w:val="0"/>
      <w:lang w:val="es-ES_tradnl"/>
    </w:rPr>
  </w:style>
  <w:style w:type="paragraph" w:customStyle="1" w:styleId="xl151842">
    <w:name w:val="xl151842"/>
    <w:basedOn w:val="Normal"/>
    <w:semiHidden/>
    <w:rsid w:val="00832DAD"/>
    <w:pPr>
      <w:spacing w:before="100" w:beforeAutospacing="1" w:after="100" w:afterAutospacing="1"/>
      <w:textAlignment w:val="bottom"/>
    </w:pPr>
    <w:rPr>
      <w:lang w:val="es-ES_tradnl"/>
    </w:rPr>
  </w:style>
  <w:style w:type="paragraph" w:customStyle="1" w:styleId="xl381842">
    <w:name w:val="xl381842"/>
    <w:basedOn w:val="Normal"/>
    <w:semiHidden/>
    <w:rsid w:val="00832DAD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bottom"/>
    </w:pPr>
    <w:rPr>
      <w:sz w:val="16"/>
      <w:szCs w:val="16"/>
      <w:lang w:val="es-ES_tradnl"/>
    </w:rPr>
  </w:style>
  <w:style w:type="paragraph" w:customStyle="1" w:styleId="xl421842">
    <w:name w:val="xl421842"/>
    <w:basedOn w:val="Normal"/>
    <w:semiHidden/>
    <w:rsid w:val="00832DAD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bottom"/>
    </w:pPr>
    <w:rPr>
      <w:sz w:val="16"/>
      <w:szCs w:val="16"/>
      <w:lang w:val="es-ES_tradnl"/>
    </w:rPr>
  </w:style>
  <w:style w:type="paragraph" w:customStyle="1" w:styleId="xl451842">
    <w:name w:val="xl451842"/>
    <w:basedOn w:val="Normal"/>
    <w:semiHidden/>
    <w:rsid w:val="00832DAD"/>
    <w:pPr>
      <w:spacing w:before="100" w:beforeAutospacing="1" w:after="100" w:afterAutospacing="1"/>
      <w:jc w:val="center"/>
      <w:textAlignment w:val="bottom"/>
    </w:pPr>
    <w:rPr>
      <w:b/>
      <w:bCs/>
      <w:lang w:val="es-ES_tradnl"/>
    </w:rPr>
  </w:style>
  <w:style w:type="paragraph" w:styleId="Textonotapie">
    <w:name w:val="footnote text"/>
    <w:basedOn w:val="Normal"/>
    <w:link w:val="TextonotapieCar"/>
    <w:autoRedefine/>
    <w:semiHidden/>
    <w:qFormat/>
    <w:rsid w:val="00832DAD"/>
    <w:rPr>
      <w:sz w:val="16"/>
    </w:rPr>
  </w:style>
  <w:style w:type="character" w:styleId="Refdenotaalpie">
    <w:name w:val="footnote reference"/>
    <w:basedOn w:val="Fuentedeprrafopredeter"/>
    <w:semiHidden/>
    <w:rsid w:val="00832DAD"/>
    <w:rPr>
      <w:vertAlign w:val="superscript"/>
    </w:rPr>
  </w:style>
  <w:style w:type="paragraph" w:styleId="Textoindependiente3">
    <w:name w:val="Body Text 3"/>
    <w:basedOn w:val="Normal"/>
    <w:link w:val="Textoindependiente3Car"/>
    <w:rsid w:val="00832DAD"/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rsid w:val="00832DAD"/>
    <w:rPr>
      <w:rFonts w:ascii="Franklin Gothic Book" w:eastAsiaTheme="minorHAnsi" w:hAnsi="Franklin Gothic Book" w:cstheme="minorBidi"/>
      <w:color w:val="404040" w:themeColor="text1" w:themeTint="BF"/>
      <w:sz w:val="16"/>
      <w:szCs w:val="16"/>
      <w:lang w:eastAsia="en-US"/>
    </w:rPr>
  </w:style>
  <w:style w:type="paragraph" w:styleId="Textoindependiente">
    <w:name w:val="Body Text"/>
    <w:aliases w:val="Body"/>
    <w:basedOn w:val="Normal"/>
    <w:link w:val="TextoindependienteCar"/>
    <w:rsid w:val="00832DAD"/>
  </w:style>
  <w:style w:type="character" w:styleId="Textoennegrita">
    <w:name w:val="Strong"/>
    <w:uiPriority w:val="22"/>
    <w:rsid w:val="00832DAD"/>
    <w:rPr>
      <w:rFonts w:ascii="Corbel" w:hAnsi="Corbel"/>
      <w:b/>
      <w:bCs/>
      <w:color w:val="404040" w:themeColor="text1" w:themeTint="BF"/>
      <w:sz w:val="20"/>
    </w:rPr>
  </w:style>
  <w:style w:type="paragraph" w:styleId="Textoindependiente2">
    <w:name w:val="Body Text 2"/>
    <w:basedOn w:val="Normal"/>
    <w:rsid w:val="00832DAD"/>
    <w:pPr>
      <w:spacing w:line="480" w:lineRule="auto"/>
    </w:pPr>
  </w:style>
  <w:style w:type="paragraph" w:customStyle="1" w:styleId="xl431842">
    <w:name w:val="xl431842"/>
    <w:basedOn w:val="Normal"/>
    <w:semiHidden/>
    <w:rsid w:val="00832DAD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bottom"/>
    </w:pPr>
    <w:rPr>
      <w:lang w:val="es-ES_tradnl"/>
    </w:rPr>
  </w:style>
  <w:style w:type="paragraph" w:styleId="Sangra2detindependiente">
    <w:name w:val="Body Text Indent 2"/>
    <w:basedOn w:val="Normal"/>
    <w:rsid w:val="00832DAD"/>
    <w:pPr>
      <w:spacing w:line="480" w:lineRule="auto"/>
      <w:ind w:left="283"/>
    </w:pPr>
  </w:style>
  <w:style w:type="paragraph" w:customStyle="1" w:styleId="Estilo2">
    <w:name w:val="Estilo2"/>
    <w:basedOn w:val="Ttulo1"/>
    <w:rsid w:val="00832DAD"/>
    <w:pPr>
      <w:numPr>
        <w:numId w:val="0"/>
      </w:numPr>
    </w:pPr>
    <w:rPr>
      <w:color w:val="003D5C"/>
      <w:sz w:val="24"/>
    </w:rPr>
  </w:style>
  <w:style w:type="paragraph" w:customStyle="1" w:styleId="EstiloEpgrafeNegrita">
    <w:name w:val="Estilo Epígrafe + Negrita"/>
    <w:basedOn w:val="Descripcin"/>
    <w:link w:val="EstiloEpgrafeNegritaCar"/>
    <w:rsid w:val="00832DAD"/>
  </w:style>
  <w:style w:type="character" w:customStyle="1" w:styleId="EstiloEpgrafeNegritaCar">
    <w:name w:val="Estilo Epígrafe + Negrita Car"/>
    <w:basedOn w:val="DescripcinCar"/>
    <w:link w:val="EstiloEpgrafeNegrita"/>
    <w:rsid w:val="00832DAD"/>
    <w:rPr>
      <w:rFonts w:ascii="Franklin Gothic Book" w:eastAsiaTheme="minorHAnsi" w:hAnsi="Franklin Gothic Book" w:cstheme="minorBidi"/>
      <w:bCs/>
      <w:color w:val="404040" w:themeColor="text1" w:themeTint="BF"/>
      <w:sz w:val="18"/>
      <w:szCs w:val="22"/>
      <w:lang w:eastAsia="en-US"/>
    </w:rPr>
  </w:style>
  <w:style w:type="paragraph" w:styleId="Ttulo">
    <w:name w:val="Title"/>
    <w:basedOn w:val="Normal"/>
    <w:autoRedefine/>
    <w:qFormat/>
    <w:rsid w:val="00832DAD"/>
    <w:pPr>
      <w:jc w:val="center"/>
    </w:pPr>
    <w:rPr>
      <w:color w:val="2A378B"/>
      <w:sz w:val="28"/>
      <w:lang w:val="es-ES_tradnl"/>
    </w:rPr>
  </w:style>
  <w:style w:type="table" w:styleId="Tablaconcuadrcula">
    <w:name w:val="Table Grid"/>
    <w:basedOn w:val="Tablanormal"/>
    <w:uiPriority w:val="39"/>
    <w:rsid w:val="00832DAD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832DAD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paragraph" w:styleId="TDC1">
    <w:name w:val="toc 1"/>
    <w:basedOn w:val="Normal"/>
    <w:next w:val="Normal"/>
    <w:autoRedefine/>
    <w:uiPriority w:val="39"/>
    <w:rsid w:val="00832DAD"/>
    <w:pPr>
      <w:tabs>
        <w:tab w:val="left" w:pos="454"/>
        <w:tab w:val="right" w:leader="dot" w:pos="10206"/>
      </w:tabs>
    </w:pPr>
    <w:rPr>
      <w:rFonts w:cs="Times New Roman"/>
      <w:b/>
      <w:caps/>
      <w:color w:val="E4AD2F"/>
      <w:sz w:val="24"/>
      <w:szCs w:val="24"/>
    </w:rPr>
  </w:style>
  <w:style w:type="paragraph" w:styleId="TDC2">
    <w:name w:val="toc 2"/>
    <w:basedOn w:val="Normal"/>
    <w:next w:val="Normal"/>
    <w:autoRedefine/>
    <w:uiPriority w:val="39"/>
    <w:unhideWhenUsed/>
    <w:rsid w:val="00832DAD"/>
    <w:pPr>
      <w:tabs>
        <w:tab w:val="left" w:pos="851"/>
        <w:tab w:val="right" w:leader="dot" w:pos="10206"/>
      </w:tabs>
    </w:pPr>
    <w:rPr>
      <w:b/>
      <w:bCs/>
      <w:noProof/>
      <w:color w:val="2A378B"/>
    </w:rPr>
  </w:style>
  <w:style w:type="paragraph" w:styleId="TDC3">
    <w:name w:val="toc 3"/>
    <w:basedOn w:val="Normal"/>
    <w:next w:val="Normal"/>
    <w:autoRedefine/>
    <w:uiPriority w:val="39"/>
    <w:unhideWhenUsed/>
    <w:rsid w:val="00832DAD"/>
    <w:pPr>
      <w:tabs>
        <w:tab w:val="left" w:pos="1134"/>
        <w:tab w:val="right" w:pos="1701"/>
        <w:tab w:val="right" w:leader="dot" w:pos="10206"/>
      </w:tabs>
    </w:pPr>
    <w:rPr>
      <w:rFonts w:eastAsiaTheme="minorEastAsia"/>
      <w:noProof/>
    </w:rPr>
  </w:style>
  <w:style w:type="paragraph" w:styleId="TDC4">
    <w:name w:val="toc 4"/>
    <w:basedOn w:val="Normal"/>
    <w:next w:val="Normal"/>
    <w:autoRedefine/>
    <w:uiPriority w:val="39"/>
    <w:unhideWhenUsed/>
    <w:rsid w:val="00832DAD"/>
    <w:pPr>
      <w:tabs>
        <w:tab w:val="right" w:leader="dot" w:pos="10206"/>
      </w:tabs>
      <w:spacing w:after="60"/>
      <w:ind w:left="3005" w:hanging="907"/>
      <w:outlineLvl w:val="3"/>
    </w:pPr>
    <w:rPr>
      <w:rFonts w:eastAsiaTheme="minorEastAsia"/>
      <w:i/>
      <w:color w:val="2A378B"/>
      <w:sz w:val="24"/>
    </w:rPr>
  </w:style>
  <w:style w:type="paragraph" w:styleId="TDC5">
    <w:name w:val="toc 5"/>
    <w:basedOn w:val="Normal"/>
    <w:next w:val="Normal"/>
    <w:autoRedefine/>
    <w:uiPriority w:val="39"/>
    <w:unhideWhenUsed/>
    <w:rsid w:val="00832DAD"/>
    <w:pPr>
      <w:tabs>
        <w:tab w:val="right" w:leader="dot" w:pos="10206"/>
      </w:tabs>
      <w:ind w:left="3912" w:hanging="907"/>
      <w:outlineLvl w:val="4"/>
    </w:pPr>
    <w:rPr>
      <w:rFonts w:eastAsiaTheme="minorEastAsia"/>
      <w:i/>
      <w:color w:val="2A378B"/>
    </w:rPr>
  </w:style>
  <w:style w:type="paragraph" w:styleId="TDC6">
    <w:name w:val="toc 6"/>
    <w:basedOn w:val="Normal"/>
    <w:next w:val="Normal"/>
    <w:autoRedefine/>
    <w:uiPriority w:val="39"/>
    <w:unhideWhenUsed/>
    <w:rsid w:val="00832DAD"/>
    <w:pPr>
      <w:tabs>
        <w:tab w:val="right" w:leader="dot" w:pos="10206"/>
      </w:tabs>
      <w:ind w:left="4933" w:hanging="1021"/>
      <w:outlineLvl w:val="5"/>
    </w:pPr>
    <w:rPr>
      <w:rFonts w:eastAsiaTheme="minorEastAsia"/>
      <w:i/>
      <w:color w:val="8EAADB"/>
    </w:rPr>
  </w:style>
  <w:style w:type="paragraph" w:styleId="TDC7">
    <w:name w:val="toc 7"/>
    <w:basedOn w:val="Normal"/>
    <w:next w:val="Normal"/>
    <w:autoRedefine/>
    <w:uiPriority w:val="39"/>
    <w:unhideWhenUsed/>
    <w:rsid w:val="00832DAD"/>
    <w:pPr>
      <w:spacing w:after="100"/>
      <w:ind w:left="1320"/>
    </w:pPr>
    <w:rPr>
      <w:rFonts w:eastAsiaTheme="minorEastAsia"/>
      <w:sz w:val="22"/>
    </w:rPr>
  </w:style>
  <w:style w:type="paragraph" w:styleId="TDC8">
    <w:name w:val="toc 8"/>
    <w:basedOn w:val="Normal"/>
    <w:next w:val="Normal"/>
    <w:autoRedefine/>
    <w:uiPriority w:val="39"/>
    <w:unhideWhenUsed/>
    <w:rsid w:val="00832DAD"/>
    <w:pPr>
      <w:spacing w:after="100"/>
      <w:ind w:left="1540"/>
    </w:pPr>
    <w:rPr>
      <w:rFonts w:eastAsiaTheme="minorEastAsia"/>
      <w:sz w:val="22"/>
    </w:rPr>
  </w:style>
  <w:style w:type="paragraph" w:styleId="TDC9">
    <w:name w:val="toc 9"/>
    <w:basedOn w:val="Normal"/>
    <w:next w:val="Normal"/>
    <w:autoRedefine/>
    <w:uiPriority w:val="39"/>
    <w:unhideWhenUsed/>
    <w:rsid w:val="00832DAD"/>
    <w:pPr>
      <w:spacing w:after="100"/>
      <w:ind w:left="1760"/>
    </w:pPr>
    <w:rPr>
      <w:rFonts w:eastAsiaTheme="minorEastAsia"/>
      <w:sz w:val="22"/>
    </w:rPr>
  </w:style>
  <w:style w:type="paragraph" w:styleId="Tabladeilustraciones">
    <w:name w:val="table of figures"/>
    <w:basedOn w:val="Normal"/>
    <w:next w:val="Normal"/>
    <w:uiPriority w:val="99"/>
    <w:rsid w:val="00832DAD"/>
    <w:pPr>
      <w:tabs>
        <w:tab w:val="right" w:leader="dot" w:pos="8777"/>
      </w:tabs>
      <w:ind w:left="403" w:hanging="403"/>
    </w:pPr>
    <w:rPr>
      <w:noProof/>
    </w:rPr>
  </w:style>
  <w:style w:type="paragraph" w:customStyle="1" w:styleId="EstiloEpgrafe11ptSinNegritaCentrado">
    <w:name w:val="Estilo Epígrafe + 11 pt Sin Negrita Centrado"/>
    <w:basedOn w:val="Descripcin"/>
    <w:next w:val="Normal"/>
    <w:link w:val="EstiloEpgrafe11ptSinNegritaCentradoCar"/>
    <w:semiHidden/>
    <w:rsid w:val="00832DAD"/>
    <w:rPr>
      <w:b/>
      <w:bCs w:val="0"/>
    </w:rPr>
  </w:style>
  <w:style w:type="character" w:customStyle="1" w:styleId="EstiloEpgrafe11ptSinNegritaCentradoCar">
    <w:name w:val="Estilo Epígrafe + 11 pt Sin Negrita Centrado Car"/>
    <w:basedOn w:val="DescripcinCar"/>
    <w:link w:val="EstiloEpgrafe11ptSinNegritaCentrado"/>
    <w:semiHidden/>
    <w:rsid w:val="00832DAD"/>
    <w:rPr>
      <w:rFonts w:ascii="Franklin Gothic Book" w:eastAsiaTheme="minorHAnsi" w:hAnsi="Franklin Gothic Book" w:cstheme="minorBidi"/>
      <w:b/>
      <w:bCs w:val="0"/>
      <w:color w:val="404040" w:themeColor="text1" w:themeTint="BF"/>
      <w:sz w:val="18"/>
      <w:szCs w:val="22"/>
      <w:lang w:eastAsia="en-US"/>
    </w:rPr>
  </w:style>
  <w:style w:type="paragraph" w:customStyle="1" w:styleId="Estilo1">
    <w:name w:val="Estilo1"/>
    <w:basedOn w:val="Normal"/>
    <w:rsid w:val="00832DAD"/>
    <w:rPr>
      <w:b/>
      <w:bCs/>
      <w:color w:val="FFFFFF" w:themeColor="background1"/>
    </w:rPr>
  </w:style>
  <w:style w:type="paragraph" w:styleId="Textosinformato">
    <w:name w:val="Plain Text"/>
    <w:basedOn w:val="Normal"/>
    <w:link w:val="TextosinformatoCar"/>
    <w:rsid w:val="00832DAD"/>
    <w:rPr>
      <w:rFonts w:ascii="Courier New" w:hAnsi="Courier New"/>
    </w:rPr>
  </w:style>
  <w:style w:type="character" w:customStyle="1" w:styleId="TextosinformatoCar">
    <w:name w:val="Texto sin formato Car"/>
    <w:basedOn w:val="Fuentedeprrafopredeter"/>
    <w:link w:val="Textosinformato"/>
    <w:rsid w:val="00832DAD"/>
    <w:rPr>
      <w:rFonts w:ascii="Courier New" w:eastAsiaTheme="minorHAnsi" w:hAnsi="Courier New" w:cstheme="minorBidi"/>
      <w:color w:val="404040" w:themeColor="text1" w:themeTint="BF"/>
      <w:szCs w:val="22"/>
      <w:lang w:eastAsia="en-US"/>
    </w:rPr>
  </w:style>
  <w:style w:type="paragraph" w:styleId="Sangra3detindependiente">
    <w:name w:val="Body Text Indent 3"/>
    <w:basedOn w:val="Normal"/>
    <w:rsid w:val="00832DAD"/>
    <w:pPr>
      <w:ind w:left="1418" w:hanging="284"/>
    </w:pPr>
  </w:style>
  <w:style w:type="paragraph" w:customStyle="1" w:styleId="NormalText">
    <w:name w:val="Normal Text"/>
    <w:rsid w:val="00832DAD"/>
    <w:pPr>
      <w:autoSpaceDE w:val="0"/>
      <w:autoSpaceDN w:val="0"/>
      <w:adjustRightInd w:val="0"/>
      <w:spacing w:before="240" w:after="240"/>
      <w:ind w:left="578" w:hanging="578"/>
    </w:pPr>
    <w:rPr>
      <w:rFonts w:ascii="Arial" w:hAnsi="Arial"/>
      <w:sz w:val="24"/>
      <w:szCs w:val="24"/>
    </w:rPr>
  </w:style>
  <w:style w:type="table" w:styleId="Tablaclsica3">
    <w:name w:val="Table Classic 3"/>
    <w:basedOn w:val="Tablanormal"/>
    <w:rsid w:val="00832DAD"/>
    <w:pPr>
      <w:spacing w:before="240" w:after="240" w:line="360" w:lineRule="auto"/>
      <w:ind w:left="578" w:hanging="578"/>
      <w:jc w:val="both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832DAD"/>
    <w:rPr>
      <w:rFonts w:ascii="Tahoma" w:hAnsi="Tahoma" w:cs="Tahoma"/>
      <w:sz w:val="16"/>
      <w:szCs w:val="16"/>
    </w:rPr>
  </w:style>
  <w:style w:type="paragraph" w:styleId="Sangradetextonormal">
    <w:name w:val="Body Text Indent"/>
    <w:basedOn w:val="Normal"/>
    <w:rsid w:val="00832DAD"/>
    <w:pPr>
      <w:ind w:left="283"/>
    </w:pPr>
  </w:style>
  <w:style w:type="paragraph" w:customStyle="1" w:styleId="Parrafo">
    <w:name w:val="Parrafo"/>
    <w:basedOn w:val="Normal"/>
    <w:rsid w:val="00832DAD"/>
    <w:pPr>
      <w:spacing w:before="120"/>
      <w:ind w:left="425" w:right="731"/>
    </w:pPr>
    <w:rPr>
      <w:rFonts w:ascii="Arial Narrow" w:hAnsi="Arial Narrow"/>
      <w:snapToGrid w:val="0"/>
      <w:szCs w:val="24"/>
    </w:rPr>
  </w:style>
  <w:style w:type="paragraph" w:styleId="Textodebloque">
    <w:name w:val="Block Text"/>
    <w:basedOn w:val="Normal"/>
    <w:rsid w:val="00832DAD"/>
    <w:pPr>
      <w:widowControl w:val="0"/>
      <w:ind w:left="1418" w:right="-71"/>
    </w:pPr>
    <w:rPr>
      <w:lang w:val="es-ES_tradnl"/>
    </w:rPr>
  </w:style>
  <w:style w:type="paragraph" w:customStyle="1" w:styleId="EstiloEpgrafe9ptCentrado">
    <w:name w:val="Estilo Epígrafe + 9 pt Centrado"/>
    <w:basedOn w:val="Descripcin"/>
    <w:rsid w:val="00832DAD"/>
    <w:rPr>
      <w:b/>
    </w:rPr>
  </w:style>
  <w:style w:type="paragraph" w:customStyle="1" w:styleId="EstiloEpgrafe9ptSinNegrita">
    <w:name w:val="Estilo Epígrafe + 9 pt Sin Negrita"/>
    <w:basedOn w:val="Descripcin"/>
    <w:link w:val="EstiloEpgrafe9ptSinNegritaCar"/>
    <w:rsid w:val="00832DAD"/>
    <w:rPr>
      <w:b/>
      <w:bCs w:val="0"/>
    </w:rPr>
  </w:style>
  <w:style w:type="character" w:customStyle="1" w:styleId="EstiloEpgrafe9ptSinNegritaCar">
    <w:name w:val="Estilo Epígrafe + 9 pt Sin Negrita Car"/>
    <w:basedOn w:val="DescripcinCar"/>
    <w:link w:val="EstiloEpgrafe9ptSinNegrita"/>
    <w:rsid w:val="00832DAD"/>
    <w:rPr>
      <w:rFonts w:ascii="Franklin Gothic Book" w:eastAsiaTheme="minorHAnsi" w:hAnsi="Franklin Gothic Book" w:cstheme="minorBidi"/>
      <w:b/>
      <w:bCs w:val="0"/>
      <w:color w:val="404040" w:themeColor="text1" w:themeTint="BF"/>
      <w:sz w:val="18"/>
      <w:szCs w:val="22"/>
      <w:lang w:eastAsia="en-US"/>
    </w:rPr>
  </w:style>
  <w:style w:type="paragraph" w:customStyle="1" w:styleId="EstiloEpgrafe9ptSinNegritaCursivaSubrayadoCentrado">
    <w:name w:val="Estilo Epígrafe + 9 pt Sin Negrita Cursiva Subrayado Centrado"/>
    <w:basedOn w:val="Descripcin"/>
    <w:rsid w:val="00832DAD"/>
    <w:rPr>
      <w:b/>
      <w:bCs w:val="0"/>
      <w:iCs/>
    </w:rPr>
  </w:style>
  <w:style w:type="paragraph" w:customStyle="1" w:styleId="EstiloEstiloEpgrafe11ptSinNegritaCentradoNegro">
    <w:name w:val="Estilo Estilo Epígrafe + 11 pt Sin Negrita Centrado + Negro"/>
    <w:basedOn w:val="EstiloEpgrafe11ptSinNegritaCentrado"/>
    <w:link w:val="EstiloEstiloEpgrafe11ptSinNegritaCentradoNegroCar"/>
    <w:rsid w:val="00832DAD"/>
    <w:rPr>
      <w:color w:val="000000"/>
    </w:rPr>
  </w:style>
  <w:style w:type="character" w:customStyle="1" w:styleId="EstiloEstiloEpgrafe11ptSinNegritaCentradoNegroCar">
    <w:name w:val="Estilo Estilo Epígrafe + 11 pt Sin Negrita Centrado + Negro Car"/>
    <w:basedOn w:val="EstiloEpgrafe11ptSinNegritaCentradoCar"/>
    <w:link w:val="EstiloEstiloEpgrafe11ptSinNegritaCentradoNegro"/>
    <w:rsid w:val="00832DAD"/>
    <w:rPr>
      <w:rFonts w:ascii="Franklin Gothic Book" w:eastAsiaTheme="minorHAnsi" w:hAnsi="Franklin Gothic Book" w:cstheme="minorBidi"/>
      <w:b/>
      <w:bCs w:val="0"/>
      <w:color w:val="000000"/>
      <w:sz w:val="18"/>
      <w:szCs w:val="22"/>
      <w:lang w:eastAsia="en-US"/>
    </w:rPr>
  </w:style>
  <w:style w:type="paragraph" w:customStyle="1" w:styleId="Default">
    <w:name w:val="Default"/>
    <w:rsid w:val="00832DAD"/>
    <w:pPr>
      <w:autoSpaceDE w:val="0"/>
      <w:autoSpaceDN w:val="0"/>
      <w:adjustRightInd w:val="0"/>
    </w:pPr>
    <w:rPr>
      <w:rFonts w:ascii="Verdana" w:eastAsiaTheme="minorHAnsi" w:hAnsi="Verdana" w:cs="Verdana"/>
      <w:color w:val="000000"/>
      <w:sz w:val="24"/>
      <w:szCs w:val="24"/>
      <w:lang w:eastAsia="en-US"/>
    </w:rPr>
  </w:style>
  <w:style w:type="paragraph" w:customStyle="1" w:styleId="Guinxx">
    <w:name w:val="Guión x.x"/>
    <w:basedOn w:val="Default"/>
    <w:next w:val="Default"/>
    <w:rsid w:val="00832DAD"/>
    <w:pPr>
      <w:spacing w:before="120"/>
    </w:pPr>
    <w:rPr>
      <w:rFonts w:cs="Times New Roman"/>
      <w:color w:val="auto"/>
    </w:rPr>
  </w:style>
  <w:style w:type="paragraph" w:styleId="Subttulo">
    <w:name w:val="Subtitle"/>
    <w:basedOn w:val="Normal"/>
    <w:qFormat/>
    <w:rsid w:val="00832DAD"/>
    <w:rPr>
      <w:rFonts w:ascii="Courier New" w:hAnsi="Courier New"/>
      <w:b/>
      <w:sz w:val="32"/>
      <w:lang w:val="es-ES_tradnl"/>
    </w:rPr>
  </w:style>
  <w:style w:type="paragraph" w:styleId="Prrafodelista">
    <w:name w:val="List Paragraph"/>
    <w:aliases w:val="Bullet 1,Use Case List Paragraph,Title 4,titulo 5"/>
    <w:basedOn w:val="Normal"/>
    <w:link w:val="PrrafodelistaCar"/>
    <w:uiPriority w:val="34"/>
    <w:qFormat/>
    <w:rsid w:val="00832DAD"/>
    <w:pPr>
      <w:ind w:left="720"/>
      <w:contextualSpacing/>
    </w:pPr>
  </w:style>
  <w:style w:type="character" w:styleId="Nmerodepgina">
    <w:name w:val="page number"/>
    <w:basedOn w:val="Fuentedeprrafopredeter"/>
    <w:rsid w:val="00832DAD"/>
  </w:style>
  <w:style w:type="character" w:customStyle="1" w:styleId="EstiloNegritaColorpersonalizadoRGB0">
    <w:name w:val="Estilo Negrita Color personalizado(RGB(0"/>
    <w:aliases w:val="61,92))"/>
    <w:basedOn w:val="Fuentedeprrafopredeter"/>
    <w:rsid w:val="00832DAD"/>
    <w:rPr>
      <w:b/>
      <w:bCs/>
      <w:color w:val="2E0099"/>
    </w:rPr>
  </w:style>
  <w:style w:type="paragraph" w:customStyle="1" w:styleId="FR1">
    <w:name w:val="FR1"/>
    <w:rsid w:val="00832DAD"/>
    <w:pPr>
      <w:widowControl w:val="0"/>
      <w:autoSpaceDE w:val="0"/>
      <w:autoSpaceDN w:val="0"/>
      <w:adjustRightInd w:val="0"/>
      <w:spacing w:before="240" w:after="240"/>
      <w:ind w:left="578" w:hanging="578"/>
    </w:pPr>
    <w:rPr>
      <w:b/>
      <w:bCs/>
      <w:lang w:val="es-ES_tradnl"/>
    </w:rPr>
  </w:style>
  <w:style w:type="character" w:styleId="nfasis">
    <w:name w:val="Emphasis"/>
    <w:basedOn w:val="Fuentedeprrafopredeter"/>
    <w:qFormat/>
    <w:rsid w:val="00832DAD"/>
    <w:rPr>
      <w:i/>
      <w:iCs/>
    </w:rPr>
  </w:style>
  <w:style w:type="paragraph" w:customStyle="1" w:styleId="Textoindependiente31">
    <w:name w:val="Texto independiente 31"/>
    <w:basedOn w:val="Normal"/>
    <w:rsid w:val="00832DAD"/>
  </w:style>
  <w:style w:type="paragraph" w:styleId="Listaconvietas2">
    <w:name w:val="List Bullet 2"/>
    <w:basedOn w:val="Listaconvietas"/>
    <w:autoRedefine/>
    <w:rsid w:val="00832DAD"/>
    <w:pPr>
      <w:tabs>
        <w:tab w:val="clear" w:pos="360"/>
      </w:tabs>
      <w:spacing w:line="240" w:lineRule="atLeast"/>
      <w:ind w:left="1080" w:right="720"/>
      <w:jc w:val="both"/>
    </w:pPr>
    <w:rPr>
      <w:rFonts w:ascii="Garamond" w:hAnsi="Garamond"/>
      <w:szCs w:val="20"/>
      <w:lang w:val="es-ES_tradnl"/>
    </w:rPr>
  </w:style>
  <w:style w:type="paragraph" w:styleId="Listaconvietas">
    <w:name w:val="List Bullet"/>
    <w:basedOn w:val="Normal"/>
    <w:autoRedefine/>
    <w:rsid w:val="00832DAD"/>
    <w:pPr>
      <w:tabs>
        <w:tab w:val="num" w:pos="360"/>
      </w:tabs>
      <w:ind w:left="360" w:hanging="360"/>
    </w:pPr>
    <w:rPr>
      <w:rFonts w:ascii="Times New Roman" w:hAnsi="Times New Roman"/>
      <w:szCs w:val="24"/>
    </w:rPr>
  </w:style>
  <w:style w:type="paragraph" w:customStyle="1" w:styleId="SUBTITULO1">
    <w:name w:val="SUBTITULO 1"/>
    <w:basedOn w:val="Subttulo"/>
    <w:rsid w:val="00832DAD"/>
    <w:pPr>
      <w:keepNext/>
      <w:keepLines/>
      <w:ind w:left="1077" w:right="2160"/>
    </w:pPr>
    <w:rPr>
      <w:rFonts w:ascii="Arial" w:hAnsi="Arial"/>
      <w:i/>
      <w:kern w:val="28"/>
      <w:sz w:val="24"/>
    </w:rPr>
  </w:style>
  <w:style w:type="paragraph" w:customStyle="1" w:styleId="Encabezadodeseccin">
    <w:name w:val="Encabezado de sección"/>
    <w:basedOn w:val="Ttulo1"/>
    <w:rsid w:val="00832DAD"/>
    <w:pPr>
      <w:numPr>
        <w:numId w:val="0"/>
      </w:numPr>
      <w:shd w:val="pct10" w:color="auto" w:fill="auto"/>
      <w:spacing w:before="220" w:after="220" w:line="280" w:lineRule="atLeast"/>
      <w:ind w:firstLine="1080"/>
    </w:pPr>
    <w:rPr>
      <w:rFonts w:cs="Times New Roman"/>
      <w:bCs/>
      <w:caps w:val="0"/>
      <w:color w:val="auto"/>
      <w:spacing w:val="-10"/>
      <w:kern w:val="28"/>
      <w:position w:val="6"/>
      <w:sz w:val="24"/>
      <w:szCs w:val="20"/>
    </w:rPr>
  </w:style>
  <w:style w:type="character" w:customStyle="1" w:styleId="Estilo">
    <w:name w:val="Estilo"/>
    <w:basedOn w:val="Fuentedeprrafopredeter"/>
    <w:rsid w:val="00832DAD"/>
    <w:rPr>
      <w:b/>
      <w:bCs/>
      <w:color w:val="2E0099"/>
      <w:sz w:val="24"/>
    </w:rPr>
  </w:style>
  <w:style w:type="paragraph" w:customStyle="1" w:styleId="EstiloIzquierda063cm">
    <w:name w:val="Estilo Izquierda:  063 cm"/>
    <w:basedOn w:val="Normal"/>
    <w:rsid w:val="00832DAD"/>
    <w:pPr>
      <w:shd w:val="clear" w:color="auto" w:fill="2E0099"/>
      <w:ind w:left="360"/>
    </w:pPr>
  </w:style>
  <w:style w:type="character" w:customStyle="1" w:styleId="EstiloNegritaColorpersonalizadoRGB42">
    <w:name w:val="Estilo Negrita Color personalizado(RGB(42"/>
    <w:aliases w:val="55,139))"/>
    <w:basedOn w:val="Fuentedeprrafopredeter"/>
    <w:rsid w:val="00832DAD"/>
    <w:rPr>
      <w:b/>
      <w:bCs/>
      <w:color w:val="2E0099"/>
    </w:rPr>
  </w:style>
  <w:style w:type="character" w:styleId="Refdecomentario">
    <w:name w:val="annotation reference"/>
    <w:basedOn w:val="Fuentedeprrafopredeter"/>
    <w:semiHidden/>
    <w:rsid w:val="00832DAD"/>
    <w:rPr>
      <w:sz w:val="16"/>
      <w:szCs w:val="16"/>
    </w:rPr>
  </w:style>
  <w:style w:type="paragraph" w:styleId="Asuntodelcomentario">
    <w:name w:val="annotation subject"/>
    <w:basedOn w:val="Textocomentario"/>
    <w:next w:val="Textocomentario"/>
    <w:semiHidden/>
    <w:rsid w:val="00832DAD"/>
    <w:rPr>
      <w:rFonts w:ascii="Arial" w:hAnsi="Arial"/>
      <w:b/>
      <w:bCs/>
      <w:lang w:val="es-ES"/>
    </w:rPr>
  </w:style>
  <w:style w:type="paragraph" w:customStyle="1" w:styleId="InteriorTabla">
    <w:name w:val="InteriorTabla"/>
    <w:basedOn w:val="Default"/>
    <w:next w:val="Default"/>
    <w:rsid w:val="00832DAD"/>
    <w:pPr>
      <w:spacing w:before="100" w:after="100"/>
    </w:pPr>
    <w:rPr>
      <w:rFonts w:ascii="Arial" w:hAnsi="Arial" w:cs="Times New Roman"/>
      <w:color w:val="auto"/>
    </w:rPr>
  </w:style>
  <w:style w:type="paragraph" w:customStyle="1" w:styleId="Enumerado">
    <w:name w:val="Enumerado"/>
    <w:basedOn w:val="Default"/>
    <w:next w:val="Default"/>
    <w:rsid w:val="00832DAD"/>
    <w:rPr>
      <w:rFonts w:ascii="Arial" w:hAnsi="Arial" w:cs="Times New Roman"/>
      <w:color w:val="auto"/>
    </w:rPr>
  </w:style>
  <w:style w:type="paragraph" w:customStyle="1" w:styleId="Norl">
    <w:name w:val="Norl"/>
    <w:basedOn w:val="Ttulo2"/>
    <w:rsid w:val="00832DAD"/>
    <w:rPr>
      <w:b w:val="0"/>
      <w:iCs/>
    </w:rPr>
  </w:style>
  <w:style w:type="paragraph" w:styleId="TtuloTDC">
    <w:name w:val="TOC Heading"/>
    <w:basedOn w:val="Ttulo1"/>
    <w:next w:val="Normal"/>
    <w:uiPriority w:val="39"/>
    <w:unhideWhenUsed/>
    <w:qFormat/>
    <w:rsid w:val="00832DAD"/>
    <w:pPr>
      <w:outlineLvl w:val="9"/>
    </w:pPr>
  </w:style>
  <w:style w:type="paragraph" w:customStyle="1" w:styleId="NormalDOV">
    <w:name w:val="Normal_DOV"/>
    <w:basedOn w:val="Normal"/>
    <w:rsid w:val="00832DAD"/>
    <w:pPr>
      <w:ind w:firstLine="567"/>
    </w:pPr>
    <w:rPr>
      <w:szCs w:val="24"/>
    </w:rPr>
  </w:style>
  <w:style w:type="character" w:customStyle="1" w:styleId="textos1">
    <w:name w:val="textos1"/>
    <w:basedOn w:val="Fuentedeprrafopredeter"/>
    <w:rsid w:val="00832DAD"/>
    <w:rPr>
      <w:rFonts w:ascii="Arial" w:hAnsi="Arial" w:cs="Arial" w:hint="default"/>
      <w:color w:val="666666"/>
      <w:sz w:val="18"/>
      <w:szCs w:val="18"/>
    </w:rPr>
  </w:style>
  <w:style w:type="paragraph" w:styleId="Textonotaalfinal">
    <w:name w:val="endnote text"/>
    <w:basedOn w:val="Normal"/>
    <w:link w:val="TextonotaalfinalCar"/>
    <w:rsid w:val="00832DAD"/>
  </w:style>
  <w:style w:type="character" w:customStyle="1" w:styleId="TextonotaalfinalCar">
    <w:name w:val="Texto nota al final Car"/>
    <w:basedOn w:val="Fuentedeprrafopredeter"/>
    <w:link w:val="Textonotaalfinal"/>
    <w:rsid w:val="00832DAD"/>
    <w:rPr>
      <w:rFonts w:ascii="Franklin Gothic Book" w:eastAsiaTheme="minorHAnsi" w:hAnsi="Franklin Gothic Book" w:cstheme="minorBidi"/>
      <w:color w:val="404040" w:themeColor="text1" w:themeTint="BF"/>
      <w:szCs w:val="22"/>
      <w:lang w:eastAsia="en-US"/>
    </w:rPr>
  </w:style>
  <w:style w:type="character" w:styleId="Refdenotaalfinal">
    <w:name w:val="endnote reference"/>
    <w:basedOn w:val="Fuentedeprrafopredeter"/>
    <w:rsid w:val="00832DAD"/>
    <w:rPr>
      <w:vertAlign w:val="superscript"/>
    </w:rPr>
  </w:style>
  <w:style w:type="character" w:customStyle="1" w:styleId="Ttulo1Car1">
    <w:name w:val="Título 1 Car1"/>
    <w:basedOn w:val="Fuentedeprrafopredeter"/>
    <w:rsid w:val="00832DAD"/>
    <w:rPr>
      <w:rFonts w:ascii="Arial" w:hAnsi="Arial" w:cs="Arial"/>
      <w:b/>
      <w:bCs/>
      <w:caps/>
      <w:color w:val="2E0099"/>
      <w:kern w:val="32"/>
      <w:szCs w:val="32"/>
      <w:lang w:val="es-ES" w:eastAsia="es-ES" w:bidi="ar-SA"/>
    </w:rPr>
  </w:style>
  <w:style w:type="table" w:customStyle="1" w:styleId="Listaclara-nfasis11">
    <w:name w:val="Lista clara - Énfasis 11"/>
    <w:basedOn w:val="Tablanormal"/>
    <w:uiPriority w:val="61"/>
    <w:rsid w:val="00832DAD"/>
    <w:pPr>
      <w:spacing w:before="240" w:after="240"/>
      <w:ind w:left="578" w:hanging="578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EpgrafeCar1">
    <w:name w:val="Epígrafe Car1"/>
    <w:basedOn w:val="Fuentedeprrafopredeter"/>
    <w:rsid w:val="00832DAD"/>
    <w:rPr>
      <w:rFonts w:ascii="Arial" w:hAnsi="Arial"/>
      <w:bCs/>
      <w:sz w:val="18"/>
      <w:lang w:val="es-ES" w:eastAsia="es-ES" w:bidi="ar-SA"/>
    </w:rPr>
  </w:style>
  <w:style w:type="paragraph" w:styleId="Encabezadodelista">
    <w:name w:val="toa heading"/>
    <w:basedOn w:val="Normal"/>
    <w:next w:val="Normal"/>
    <w:uiPriority w:val="99"/>
    <w:rsid w:val="00832DAD"/>
    <w:rPr>
      <w:rFonts w:asciiTheme="minorHAnsi" w:hAnsiTheme="minorHAnsi"/>
      <w:b/>
      <w:bCs/>
      <w:i/>
      <w:iCs/>
      <w:szCs w:val="24"/>
    </w:rPr>
  </w:style>
  <w:style w:type="paragraph" w:styleId="ndice1">
    <w:name w:val="index 1"/>
    <w:basedOn w:val="Normal"/>
    <w:next w:val="Normal"/>
    <w:autoRedefine/>
    <w:uiPriority w:val="99"/>
    <w:rsid w:val="00832DAD"/>
    <w:pPr>
      <w:ind w:left="200" w:hanging="200"/>
    </w:pPr>
    <w:rPr>
      <w:rFonts w:asciiTheme="minorHAnsi" w:hAnsiTheme="minorHAnsi"/>
      <w:sz w:val="18"/>
      <w:szCs w:val="18"/>
    </w:rPr>
  </w:style>
  <w:style w:type="paragraph" w:styleId="ndice2">
    <w:name w:val="index 2"/>
    <w:basedOn w:val="Normal"/>
    <w:next w:val="Normal"/>
    <w:autoRedefine/>
    <w:uiPriority w:val="99"/>
    <w:rsid w:val="00832DAD"/>
    <w:pPr>
      <w:ind w:left="400" w:hanging="200"/>
    </w:pPr>
    <w:rPr>
      <w:rFonts w:asciiTheme="minorHAnsi" w:hAnsiTheme="minorHAnsi"/>
      <w:sz w:val="18"/>
      <w:szCs w:val="18"/>
    </w:rPr>
  </w:style>
  <w:style w:type="table" w:styleId="Tablabsica1">
    <w:name w:val="Table Simple 1"/>
    <w:basedOn w:val="Tablanormal"/>
    <w:rsid w:val="00832DAD"/>
    <w:pPr>
      <w:spacing w:before="240" w:after="240" w:line="360" w:lineRule="auto"/>
      <w:ind w:left="578" w:hanging="578"/>
      <w:jc w:val="both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paragraph" w:customStyle="1" w:styleId="Ttulo0">
    <w:name w:val="Título 0"/>
    <w:basedOn w:val="Ttulo1"/>
    <w:link w:val="Ttulo0Car"/>
    <w:autoRedefine/>
    <w:qFormat/>
    <w:rsid w:val="00832DAD"/>
    <w:pPr>
      <w:numPr>
        <w:numId w:val="0"/>
      </w:numPr>
      <w:spacing w:before="480" w:after="480"/>
      <w:jc w:val="center"/>
    </w:pPr>
    <w:rPr>
      <w:spacing w:val="28"/>
      <w:szCs w:val="24"/>
    </w:rPr>
  </w:style>
  <w:style w:type="character" w:customStyle="1" w:styleId="Ttulo0Car">
    <w:name w:val="Título 0 Car"/>
    <w:basedOn w:val="Ttulo1Car"/>
    <w:link w:val="Ttulo0"/>
    <w:rsid w:val="00832DAD"/>
    <w:rPr>
      <w:rFonts w:ascii="Franklin Gothic Book" w:eastAsiaTheme="majorEastAsia" w:hAnsi="Franklin Gothic Book" w:cstheme="majorBidi"/>
      <w:b/>
      <w:caps/>
      <w:color w:val="E4AD2F"/>
      <w:spacing w:val="28"/>
      <w:sz w:val="36"/>
      <w:szCs w:val="24"/>
      <w:lang w:eastAsia="en-US"/>
    </w:rPr>
  </w:style>
  <w:style w:type="character" w:styleId="Textodelmarcadordeposicin">
    <w:name w:val="Placeholder Text"/>
    <w:basedOn w:val="Fuentedeprrafopredeter"/>
    <w:uiPriority w:val="99"/>
    <w:semiHidden/>
    <w:rsid w:val="00832DAD"/>
    <w:rPr>
      <w:color w:val="808080"/>
    </w:rPr>
  </w:style>
  <w:style w:type="character" w:styleId="nfasisintenso">
    <w:name w:val="Intense Emphasis"/>
    <w:uiPriority w:val="21"/>
    <w:qFormat/>
    <w:rsid w:val="00832DAD"/>
    <w:rPr>
      <w:rFonts w:cs="Arial"/>
      <w:b/>
      <w:i/>
    </w:rPr>
  </w:style>
  <w:style w:type="paragraph" w:customStyle="1" w:styleId="Textoindependiente32">
    <w:name w:val="Texto independiente 32"/>
    <w:basedOn w:val="Normal"/>
    <w:rsid w:val="00832DAD"/>
  </w:style>
  <w:style w:type="paragraph" w:styleId="Mapadeldocumento">
    <w:name w:val="Document Map"/>
    <w:basedOn w:val="Normal"/>
    <w:link w:val="MapadeldocumentoCar"/>
    <w:rsid w:val="00832DAD"/>
    <w:pPr>
      <w:shd w:val="clear" w:color="auto" w:fill="000080"/>
    </w:pPr>
    <w:rPr>
      <w:rFonts w:ascii="Tahoma" w:hAnsi="Tahoma" w:cs="Tahoma"/>
    </w:rPr>
  </w:style>
  <w:style w:type="character" w:customStyle="1" w:styleId="MapadeldocumentoCar">
    <w:name w:val="Mapa del documento Car"/>
    <w:basedOn w:val="Fuentedeprrafopredeter"/>
    <w:link w:val="Mapadeldocumento"/>
    <w:rsid w:val="00832DAD"/>
    <w:rPr>
      <w:rFonts w:ascii="Tahoma" w:eastAsiaTheme="minorHAnsi" w:hAnsi="Tahoma" w:cs="Tahoma"/>
      <w:color w:val="404040" w:themeColor="text1" w:themeTint="BF"/>
      <w:szCs w:val="22"/>
      <w:shd w:val="clear" w:color="auto" w:fill="000080"/>
      <w:lang w:eastAsia="en-US"/>
    </w:rPr>
  </w:style>
  <w:style w:type="paragraph" w:customStyle="1" w:styleId="Resaltar">
    <w:name w:val="Resaltar"/>
    <w:basedOn w:val="Normal"/>
    <w:qFormat/>
    <w:rsid w:val="00832DAD"/>
    <w:pPr>
      <w:pBdr>
        <w:top w:val="double" w:sz="12" w:space="1" w:color="FFC000"/>
        <w:left w:val="double" w:sz="12" w:space="4" w:color="FFC000"/>
        <w:bottom w:val="double" w:sz="12" w:space="1" w:color="FFC000"/>
        <w:right w:val="double" w:sz="12" w:space="4" w:color="FFC000"/>
      </w:pBdr>
      <w:jc w:val="center"/>
    </w:pPr>
    <w:rPr>
      <w:b/>
      <w:lang w:val="es-ES_tradnl"/>
    </w:rPr>
  </w:style>
  <w:style w:type="table" w:styleId="Listaclara-nfasis5">
    <w:name w:val="Light List Accent 5"/>
    <w:basedOn w:val="Tablanormal"/>
    <w:uiPriority w:val="61"/>
    <w:rsid w:val="00832DAD"/>
    <w:pPr>
      <w:spacing w:before="240" w:after="240"/>
      <w:ind w:left="578" w:hanging="578"/>
    </w:pPr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2">
    <w:name w:val="Light List Accent 2"/>
    <w:basedOn w:val="Tablanormal"/>
    <w:uiPriority w:val="61"/>
    <w:rsid w:val="00832DAD"/>
    <w:pPr>
      <w:spacing w:before="240" w:after="240"/>
      <w:ind w:left="578" w:hanging="578"/>
    </w:pPr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customStyle="1" w:styleId="Seresco1">
    <w:name w:val="Seresco1"/>
    <w:basedOn w:val="Tablanormal"/>
    <w:uiPriority w:val="99"/>
    <w:qFormat/>
    <w:rsid w:val="00832DAD"/>
    <w:pPr>
      <w:spacing w:before="240" w:after="240"/>
      <w:ind w:left="578" w:hanging="578"/>
    </w:pPr>
    <w:rPr>
      <w:rFonts w:asciiTheme="minorHAnsi" w:hAnsiTheme="minorHAnsi"/>
    </w:rPr>
    <w:tblPr>
      <w:tblBorders>
        <w:top w:val="single" w:sz="8" w:space="0" w:color="2E0099"/>
        <w:left w:val="single" w:sz="8" w:space="0" w:color="2E0099"/>
        <w:bottom w:val="single" w:sz="8" w:space="0" w:color="2E0099"/>
        <w:right w:val="single" w:sz="8" w:space="0" w:color="2E0099"/>
        <w:insideH w:val="single" w:sz="2" w:space="0" w:color="2B378B"/>
      </w:tblBorders>
    </w:tblPr>
    <w:tcPr>
      <w:shd w:val="clear" w:color="auto" w:fill="auto"/>
      <w:vAlign w:val="center"/>
    </w:tcPr>
    <w:tblStylePr w:type="firstRow">
      <w:pPr>
        <w:spacing w:before="0" w:after="0" w:line="240" w:lineRule="auto"/>
        <w:jc w:val="left"/>
      </w:pPr>
      <w:rPr>
        <w:rFonts w:ascii="Arial" w:hAnsi="Arial"/>
        <w:b/>
        <w:bCs/>
        <w:color w:val="FFFFFF" w:themeColor="background1"/>
        <w:sz w:val="20"/>
      </w:rPr>
      <w:tblPr/>
      <w:tcPr>
        <w:shd w:val="clear" w:color="auto" w:fill="2A378B"/>
      </w:tcPr>
    </w:tblStylePr>
    <w:tblStylePr w:type="lastRow">
      <w:pPr>
        <w:spacing w:before="0" w:after="0" w:line="240" w:lineRule="auto"/>
      </w:pPr>
      <w:rPr>
        <w:b/>
        <w:bCs/>
        <w:i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firstCol">
      <w:rPr>
        <w:rFonts w:ascii="Arial" w:hAnsi="Arial"/>
        <w:b/>
        <w:bCs/>
        <w:color w:val="2E0099"/>
        <w:sz w:val="20"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EncabezadoCar">
    <w:name w:val="Encabezado Car"/>
    <w:basedOn w:val="Fuentedeprrafopredeter"/>
    <w:link w:val="Encabezado"/>
    <w:uiPriority w:val="99"/>
    <w:rsid w:val="00832DAD"/>
    <w:rPr>
      <w:rFonts w:ascii="Franklin Gothic Book" w:eastAsiaTheme="minorHAnsi" w:hAnsi="Franklin Gothic Book" w:cstheme="minorBidi"/>
      <w:color w:val="404040" w:themeColor="text1" w:themeTint="BF"/>
      <w:szCs w:val="22"/>
      <w:lang w:eastAsia="en-US"/>
    </w:rPr>
  </w:style>
  <w:style w:type="character" w:customStyle="1" w:styleId="PiedepginaCar">
    <w:name w:val="Pie de página Car"/>
    <w:aliases w:val="Pie de página izda Car"/>
    <w:basedOn w:val="Fuentedeprrafopredeter"/>
    <w:link w:val="Piedepgina"/>
    <w:uiPriority w:val="99"/>
    <w:rsid w:val="00832DAD"/>
    <w:rPr>
      <w:rFonts w:ascii="Franklin Gothic Book" w:eastAsiaTheme="minorHAnsi" w:hAnsi="Franklin Gothic Book" w:cstheme="minorBidi"/>
      <w:color w:val="404040" w:themeColor="text1" w:themeTint="BF"/>
      <w:szCs w:val="22"/>
      <w:lang w:eastAsia="en-US"/>
    </w:rPr>
  </w:style>
  <w:style w:type="paragraph" w:styleId="Textoconsangra">
    <w:name w:val="table of authorities"/>
    <w:basedOn w:val="Normal"/>
    <w:next w:val="Normal"/>
    <w:uiPriority w:val="99"/>
    <w:rsid w:val="00832DAD"/>
    <w:pPr>
      <w:ind w:left="200" w:hanging="200"/>
    </w:pPr>
    <w:rPr>
      <w:rFonts w:asciiTheme="minorHAnsi" w:hAnsiTheme="minorHAnsi"/>
    </w:rPr>
  </w:style>
  <w:style w:type="paragraph" w:styleId="ndice3">
    <w:name w:val="index 3"/>
    <w:basedOn w:val="Normal"/>
    <w:next w:val="Normal"/>
    <w:autoRedefine/>
    <w:rsid w:val="00832DAD"/>
    <w:pPr>
      <w:ind w:left="600" w:hanging="200"/>
    </w:pPr>
    <w:rPr>
      <w:rFonts w:asciiTheme="minorHAnsi" w:hAnsiTheme="minorHAnsi"/>
      <w:sz w:val="18"/>
      <w:szCs w:val="18"/>
    </w:rPr>
  </w:style>
  <w:style w:type="paragraph" w:styleId="ndice4">
    <w:name w:val="index 4"/>
    <w:basedOn w:val="Normal"/>
    <w:next w:val="Normal"/>
    <w:autoRedefine/>
    <w:rsid w:val="00832DAD"/>
    <w:pPr>
      <w:ind w:left="800" w:hanging="200"/>
    </w:pPr>
    <w:rPr>
      <w:rFonts w:asciiTheme="minorHAnsi" w:hAnsiTheme="minorHAnsi"/>
      <w:sz w:val="18"/>
      <w:szCs w:val="18"/>
    </w:rPr>
  </w:style>
  <w:style w:type="paragraph" w:styleId="ndice5">
    <w:name w:val="index 5"/>
    <w:basedOn w:val="Normal"/>
    <w:next w:val="Normal"/>
    <w:autoRedefine/>
    <w:rsid w:val="00832DAD"/>
    <w:pPr>
      <w:ind w:left="1000" w:hanging="200"/>
    </w:pPr>
    <w:rPr>
      <w:rFonts w:asciiTheme="minorHAnsi" w:hAnsiTheme="minorHAnsi"/>
      <w:sz w:val="18"/>
      <w:szCs w:val="18"/>
    </w:rPr>
  </w:style>
  <w:style w:type="paragraph" w:styleId="ndice6">
    <w:name w:val="index 6"/>
    <w:basedOn w:val="Normal"/>
    <w:next w:val="Normal"/>
    <w:autoRedefine/>
    <w:rsid w:val="00832DAD"/>
    <w:pPr>
      <w:ind w:left="1200" w:hanging="200"/>
    </w:pPr>
    <w:rPr>
      <w:rFonts w:asciiTheme="minorHAnsi" w:hAnsiTheme="minorHAnsi"/>
      <w:sz w:val="18"/>
      <w:szCs w:val="18"/>
    </w:rPr>
  </w:style>
  <w:style w:type="paragraph" w:styleId="ndice7">
    <w:name w:val="index 7"/>
    <w:basedOn w:val="Normal"/>
    <w:next w:val="Normal"/>
    <w:autoRedefine/>
    <w:rsid w:val="00832DAD"/>
    <w:pPr>
      <w:ind w:left="1400" w:hanging="200"/>
    </w:pPr>
    <w:rPr>
      <w:rFonts w:asciiTheme="minorHAnsi" w:hAnsiTheme="minorHAnsi"/>
      <w:sz w:val="18"/>
      <w:szCs w:val="18"/>
    </w:rPr>
  </w:style>
  <w:style w:type="paragraph" w:styleId="ndice8">
    <w:name w:val="index 8"/>
    <w:basedOn w:val="Normal"/>
    <w:next w:val="Normal"/>
    <w:autoRedefine/>
    <w:rsid w:val="00832DAD"/>
    <w:pPr>
      <w:ind w:left="1600" w:hanging="200"/>
    </w:pPr>
    <w:rPr>
      <w:rFonts w:asciiTheme="minorHAnsi" w:hAnsiTheme="minorHAnsi"/>
      <w:sz w:val="18"/>
      <w:szCs w:val="18"/>
    </w:rPr>
  </w:style>
  <w:style w:type="paragraph" w:styleId="ndice9">
    <w:name w:val="index 9"/>
    <w:basedOn w:val="Normal"/>
    <w:next w:val="Normal"/>
    <w:autoRedefine/>
    <w:rsid w:val="00832DAD"/>
    <w:pPr>
      <w:ind w:left="1800" w:hanging="200"/>
    </w:pPr>
    <w:rPr>
      <w:rFonts w:asciiTheme="minorHAnsi" w:hAnsiTheme="minorHAnsi"/>
      <w:sz w:val="18"/>
      <w:szCs w:val="18"/>
    </w:rPr>
  </w:style>
  <w:style w:type="paragraph" w:styleId="Ttulodendice">
    <w:name w:val="index heading"/>
    <w:basedOn w:val="Normal"/>
    <w:next w:val="ndice1"/>
    <w:rsid w:val="00832DAD"/>
    <w:pPr>
      <w:pBdr>
        <w:top w:val="single" w:sz="12" w:space="0" w:color="auto"/>
      </w:pBdr>
      <w:spacing w:before="360"/>
    </w:pPr>
    <w:rPr>
      <w:rFonts w:asciiTheme="minorHAnsi" w:hAnsiTheme="minorHAnsi"/>
      <w:b/>
      <w:bCs/>
      <w:i/>
      <w:iCs/>
      <w:sz w:val="26"/>
      <w:szCs w:val="26"/>
    </w:rPr>
  </w:style>
  <w:style w:type="table" w:customStyle="1" w:styleId="Seresco2">
    <w:name w:val="Seresco2"/>
    <w:basedOn w:val="Tablanormal"/>
    <w:uiPriority w:val="99"/>
    <w:qFormat/>
    <w:rsid w:val="00832DAD"/>
    <w:pPr>
      <w:spacing w:before="240" w:after="240"/>
      <w:ind w:left="578" w:hanging="578"/>
    </w:pPr>
    <w:rPr>
      <w:rFonts w:ascii="Arial" w:hAnsi="Arial"/>
    </w:rPr>
    <w:tblPr>
      <w:tblBorders>
        <w:top w:val="single" w:sz="2" w:space="0" w:color="FFC000"/>
        <w:left w:val="single" w:sz="2" w:space="0" w:color="FFC000"/>
        <w:bottom w:val="single" w:sz="2" w:space="0" w:color="FFC000"/>
        <w:right w:val="single" w:sz="2" w:space="0" w:color="FFC000"/>
        <w:insideH w:val="single" w:sz="2" w:space="0" w:color="FFC000"/>
      </w:tblBorders>
    </w:tblPr>
    <w:tblStylePr w:type="firstRow">
      <w:rPr>
        <w:rFonts w:ascii="Arial" w:hAnsi="Arial"/>
        <w:b/>
        <w:color w:val="FFFFFF" w:themeColor="background1"/>
        <w:sz w:val="20"/>
      </w:rPr>
      <w:tblPr/>
      <w:tcPr>
        <w:tcBorders>
          <w:bottom w:val="single" w:sz="18" w:space="0" w:color="FFC000"/>
        </w:tcBorders>
        <w:shd w:val="clear" w:color="auto" w:fill="7F7F7F" w:themeFill="text1" w:themeFillTint="80"/>
      </w:tcPr>
    </w:tblStylePr>
  </w:style>
  <w:style w:type="character" w:customStyle="1" w:styleId="TextonotapieCar">
    <w:name w:val="Texto nota pie Car"/>
    <w:basedOn w:val="Fuentedeprrafopredeter"/>
    <w:link w:val="Textonotapie"/>
    <w:semiHidden/>
    <w:rsid w:val="00832DAD"/>
    <w:rPr>
      <w:rFonts w:ascii="Franklin Gothic Book" w:eastAsiaTheme="minorHAnsi" w:hAnsi="Franklin Gothic Book" w:cstheme="minorBidi"/>
      <w:color w:val="404040" w:themeColor="text1" w:themeTint="BF"/>
      <w:sz w:val="16"/>
      <w:szCs w:val="22"/>
      <w:lang w:eastAsia="en-US"/>
    </w:rPr>
  </w:style>
  <w:style w:type="table" w:customStyle="1" w:styleId="Listaclara-nfasis12">
    <w:name w:val="Lista clara - Énfasis 12"/>
    <w:basedOn w:val="Tablanormal"/>
    <w:uiPriority w:val="61"/>
    <w:rsid w:val="00832DAD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Listaclara-nfasis13">
    <w:name w:val="Lista clara - Énfasis 13"/>
    <w:basedOn w:val="Tablanormal"/>
    <w:uiPriority w:val="61"/>
    <w:rsid w:val="00832DAD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Tablabsica2">
    <w:name w:val="Table Simple 2"/>
    <w:basedOn w:val="Tablanormal"/>
    <w:rsid w:val="00832DAD"/>
    <w:pPr>
      <w:spacing w:line="360" w:lineRule="auto"/>
      <w:jc w:val="both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character" w:customStyle="1" w:styleId="postbody1">
    <w:name w:val="postbody1"/>
    <w:basedOn w:val="Fuentedeprrafopredeter"/>
    <w:rsid w:val="00832DAD"/>
    <w:rPr>
      <w:sz w:val="18"/>
      <w:szCs w:val="18"/>
    </w:rPr>
  </w:style>
  <w:style w:type="character" w:customStyle="1" w:styleId="TextocomentarioCar">
    <w:name w:val="Texto comentario Car"/>
    <w:basedOn w:val="Fuentedeprrafopredeter"/>
    <w:link w:val="Textocomentario"/>
    <w:semiHidden/>
    <w:rsid w:val="00832DAD"/>
    <w:rPr>
      <w:rFonts w:eastAsiaTheme="minorHAnsi" w:cstheme="minorBidi"/>
      <w:color w:val="404040" w:themeColor="text1" w:themeTint="BF"/>
      <w:szCs w:val="22"/>
      <w:lang w:val="es-ES_tradnl" w:eastAsia="en-US"/>
    </w:rPr>
  </w:style>
  <w:style w:type="character" w:customStyle="1" w:styleId="Ttulo4Car">
    <w:name w:val="Título 4 Car"/>
    <w:aliases w:val="SerescoTitulo4 Car,H4 Car,4 Car,heading 4 Car,41 Car,42 Car,43 Car,44 Car,45 Car,411 Car,421 Car,431 Car,46 Car,412 Car,422 Car,432 Car,47 Car,413 Car,423 Car,433 Car,48 Car,414 Car,424 Car,434 Car,441 Car,451 Car,4111 Car,4211 Car,4311 Car"/>
    <w:basedOn w:val="Fuentedeprrafopredeter"/>
    <w:link w:val="Ttulo4"/>
    <w:uiPriority w:val="9"/>
    <w:rsid w:val="00832DAD"/>
    <w:rPr>
      <w:rFonts w:ascii="Franklin Gothic Book" w:eastAsiaTheme="majorEastAsia" w:hAnsi="Franklin Gothic Book" w:cstheme="majorBidi"/>
      <w:i/>
      <w:iCs/>
      <w:color w:val="2A378B"/>
      <w:sz w:val="24"/>
      <w:szCs w:val="22"/>
      <w:lang w:eastAsia="en-US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32DAD"/>
    <w:rPr>
      <w:rFonts w:ascii="Tahoma" w:eastAsiaTheme="minorHAnsi" w:hAnsi="Tahoma" w:cs="Tahoma"/>
      <w:color w:val="404040" w:themeColor="text1" w:themeTint="BF"/>
      <w:sz w:val="16"/>
      <w:szCs w:val="16"/>
      <w:lang w:eastAsia="en-US"/>
    </w:rPr>
  </w:style>
  <w:style w:type="table" w:customStyle="1" w:styleId="Cuadrculaclara-nfasis11">
    <w:name w:val="Cuadrícula clara - Énfasis 11"/>
    <w:basedOn w:val="Tablanormal"/>
    <w:uiPriority w:val="62"/>
    <w:rsid w:val="00832DAD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customStyle="1" w:styleId="Pginapar">
    <w:name w:val="Página par"/>
    <w:basedOn w:val="Piedepgina"/>
    <w:qFormat/>
    <w:rsid w:val="00832DAD"/>
    <w:pPr>
      <w:jc w:val="right"/>
    </w:pPr>
    <w:rPr>
      <w:rFonts w:cstheme="minorHAnsi"/>
      <w:color w:val="E4AD2F"/>
    </w:rPr>
  </w:style>
  <w:style w:type="paragraph" w:customStyle="1" w:styleId="Estilo4">
    <w:name w:val="Estilo4"/>
    <w:basedOn w:val="Normal"/>
    <w:qFormat/>
    <w:rsid w:val="00832DAD"/>
    <w:pPr>
      <w:jc w:val="right"/>
    </w:pPr>
    <w:rPr>
      <w:rFonts w:cstheme="minorHAnsi"/>
      <w:color w:val="E4AD2F"/>
      <w:sz w:val="18"/>
      <w:szCs w:val="18"/>
    </w:rPr>
  </w:style>
  <w:style w:type="paragraph" w:customStyle="1" w:styleId="Estilo5">
    <w:name w:val="Estilo5"/>
    <w:basedOn w:val="Normal"/>
    <w:qFormat/>
    <w:rsid w:val="00832DAD"/>
    <w:rPr>
      <w:b/>
      <w:color w:val="2A378B"/>
    </w:rPr>
  </w:style>
  <w:style w:type="paragraph" w:customStyle="1" w:styleId="Piepginadcha">
    <w:name w:val="Pie página dcha"/>
    <w:basedOn w:val="Normal"/>
    <w:qFormat/>
    <w:rsid w:val="00832DAD"/>
    <w:pPr>
      <w:spacing w:before="100" w:beforeAutospacing="1" w:after="100" w:afterAutospacing="1"/>
      <w:jc w:val="right"/>
    </w:pPr>
    <w:rPr>
      <w:rFonts w:cstheme="minorHAnsi"/>
      <w:color w:val="E4AD2F"/>
      <w:sz w:val="18"/>
      <w:szCs w:val="18"/>
    </w:rPr>
  </w:style>
  <w:style w:type="paragraph" w:customStyle="1" w:styleId="Epigrafe">
    <w:name w:val="Epigrafe"/>
    <w:basedOn w:val="Normal"/>
    <w:qFormat/>
    <w:rsid w:val="00832DAD"/>
    <w:pPr>
      <w:jc w:val="center"/>
    </w:pPr>
    <w:rPr>
      <w:sz w:val="18"/>
    </w:rPr>
  </w:style>
  <w:style w:type="character" w:customStyle="1" w:styleId="PrrafodelistaCar">
    <w:name w:val="Párrafo de lista Car"/>
    <w:aliases w:val="Bullet 1 Car,Use Case List Paragraph Car,Title 4 Car,titulo 5 Car"/>
    <w:basedOn w:val="Fuentedeprrafopredeter"/>
    <w:link w:val="Prrafodelista"/>
    <w:uiPriority w:val="34"/>
    <w:rsid w:val="00832DAD"/>
    <w:rPr>
      <w:rFonts w:ascii="Franklin Gothic Book" w:eastAsiaTheme="minorHAnsi" w:hAnsi="Franklin Gothic Book" w:cstheme="minorBidi"/>
      <w:color w:val="404040" w:themeColor="text1" w:themeTint="BF"/>
      <w:szCs w:val="22"/>
      <w:lang w:eastAsia="en-US"/>
    </w:rPr>
  </w:style>
  <w:style w:type="paragraph" w:customStyle="1" w:styleId="Vietaseresco2">
    <w:name w:val="Viñetaseresco2"/>
    <w:basedOn w:val="Normal"/>
    <w:autoRedefine/>
    <w:rsid w:val="00832DAD"/>
    <w:pPr>
      <w:numPr>
        <w:ilvl w:val="3"/>
        <w:numId w:val="2"/>
      </w:numPr>
      <w:spacing w:after="200" w:line="280" w:lineRule="exact"/>
      <w:contextualSpacing/>
    </w:pPr>
    <w:rPr>
      <w:rFonts w:asciiTheme="minorHAnsi" w:eastAsiaTheme="minorEastAsia" w:hAnsiTheme="minorHAnsi"/>
      <w:lang w:bidi="en-US"/>
    </w:rPr>
  </w:style>
  <w:style w:type="numbering" w:customStyle="1" w:styleId="Serescolista2">
    <w:name w:val="Serescolista2"/>
    <w:basedOn w:val="Sinlista"/>
    <w:uiPriority w:val="99"/>
    <w:rsid w:val="00832DAD"/>
    <w:pPr>
      <w:numPr>
        <w:numId w:val="1"/>
      </w:numPr>
    </w:pPr>
  </w:style>
  <w:style w:type="paragraph" w:styleId="Revisin">
    <w:name w:val="Revision"/>
    <w:hidden/>
    <w:uiPriority w:val="99"/>
    <w:semiHidden/>
    <w:rsid w:val="00832DAD"/>
    <w:rPr>
      <w:rFonts w:ascii="Arial" w:hAnsi="Arial"/>
      <w:szCs w:val="22"/>
    </w:rPr>
  </w:style>
  <w:style w:type="paragraph" w:customStyle="1" w:styleId="Epgrafe">
    <w:name w:val="Epígrafe"/>
    <w:basedOn w:val="Normal"/>
    <w:next w:val="Normal"/>
    <w:qFormat/>
    <w:rsid w:val="00832DAD"/>
    <w:pPr>
      <w:jc w:val="center"/>
      <w:outlineLvl w:val="0"/>
    </w:pPr>
    <w:rPr>
      <w:sz w:val="18"/>
    </w:rPr>
  </w:style>
  <w:style w:type="table" w:styleId="Tablaconcuadrcula4-nfasis1">
    <w:name w:val="Grid Table 4 Accent 1"/>
    <w:basedOn w:val="Tablanormal"/>
    <w:uiPriority w:val="49"/>
    <w:rsid w:val="00832DAD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customStyle="1" w:styleId="TextoindependienteCar">
    <w:name w:val="Texto independiente Car"/>
    <w:aliases w:val="Body Car"/>
    <w:basedOn w:val="Fuentedeprrafopredeter"/>
    <w:link w:val="Textoindependiente"/>
    <w:rsid w:val="00832DAD"/>
    <w:rPr>
      <w:rFonts w:ascii="Franklin Gothic Book" w:eastAsiaTheme="minorHAnsi" w:hAnsi="Franklin Gothic Book" w:cstheme="minorBidi"/>
      <w:color w:val="404040" w:themeColor="text1" w:themeTint="BF"/>
      <w:szCs w:val="22"/>
      <w:lang w:eastAsia="en-US"/>
    </w:rPr>
  </w:style>
  <w:style w:type="paragraph" w:customStyle="1" w:styleId="TableParagraph">
    <w:name w:val="Table Paragraph"/>
    <w:basedOn w:val="Normal"/>
    <w:uiPriority w:val="1"/>
    <w:qFormat/>
    <w:rsid w:val="00832DAD"/>
    <w:pPr>
      <w:widowControl w:val="0"/>
      <w:spacing w:before="7"/>
      <w:ind w:left="210"/>
      <w:jc w:val="center"/>
    </w:pPr>
    <w:rPr>
      <w:rFonts w:ascii="Calibri" w:eastAsia="Calibri" w:hAnsi="Calibri" w:cs="Calibri"/>
      <w:lang w:val="en-US"/>
    </w:rPr>
  </w:style>
  <w:style w:type="paragraph" w:customStyle="1" w:styleId="Estilo6">
    <w:name w:val="Estilo6"/>
    <w:basedOn w:val="Normal"/>
    <w:link w:val="Estilo6Car"/>
    <w:qFormat/>
    <w:rsid w:val="00832DAD"/>
    <w:pPr>
      <w:jc w:val="center"/>
    </w:pPr>
    <w:rPr>
      <w:sz w:val="18"/>
    </w:rPr>
  </w:style>
  <w:style w:type="character" w:customStyle="1" w:styleId="Estilo6Car">
    <w:name w:val="Estilo6 Car"/>
    <w:basedOn w:val="Fuentedeprrafopredeter"/>
    <w:link w:val="Estilo6"/>
    <w:rsid w:val="00832DAD"/>
    <w:rPr>
      <w:rFonts w:ascii="Franklin Gothic Book" w:eastAsiaTheme="minorHAnsi" w:hAnsi="Franklin Gothic Book" w:cstheme="minorBidi"/>
      <w:color w:val="404040" w:themeColor="text1" w:themeTint="BF"/>
      <w:sz w:val="18"/>
      <w:szCs w:val="22"/>
      <w:lang w:eastAsia="en-US"/>
    </w:rPr>
  </w:style>
  <w:style w:type="paragraph" w:customStyle="1" w:styleId="Normal1">
    <w:name w:val="Normal1"/>
    <w:basedOn w:val="Normal"/>
    <w:rsid w:val="00832DAD"/>
  </w:style>
  <w:style w:type="paragraph" w:customStyle="1" w:styleId="Epgrafe1">
    <w:name w:val="Epígrafe1"/>
    <w:basedOn w:val="Normal"/>
    <w:next w:val="Normal"/>
    <w:qFormat/>
    <w:rsid w:val="00832DAD"/>
    <w:pPr>
      <w:jc w:val="center"/>
    </w:pPr>
    <w:rPr>
      <w:sz w:val="18"/>
    </w:rPr>
  </w:style>
  <w:style w:type="character" w:customStyle="1" w:styleId="usertext">
    <w:name w:val="usertext"/>
    <w:basedOn w:val="Fuentedeprrafopredeter"/>
    <w:rsid w:val="00832DAD"/>
  </w:style>
  <w:style w:type="character" w:styleId="Mencinsinresolver">
    <w:name w:val="Unresolved Mention"/>
    <w:basedOn w:val="Fuentedeprrafopredeter"/>
    <w:uiPriority w:val="99"/>
    <w:semiHidden/>
    <w:unhideWhenUsed/>
    <w:rsid w:val="00832DAD"/>
    <w:rPr>
      <w:color w:val="605E5C"/>
      <w:shd w:val="clear" w:color="auto" w:fill="E1DFDD"/>
    </w:rPr>
  </w:style>
  <w:style w:type="character" w:customStyle="1" w:styleId="Ttulo5Car">
    <w:name w:val="Título 5 Car"/>
    <w:aliases w:val="SerescoTitulo5 Car"/>
    <w:basedOn w:val="Fuentedeprrafopredeter"/>
    <w:link w:val="Ttulo5"/>
    <w:uiPriority w:val="9"/>
    <w:rsid w:val="00832DAD"/>
    <w:rPr>
      <w:rFonts w:ascii="Franklin Gothic Book" w:eastAsiaTheme="majorEastAsia" w:hAnsi="Franklin Gothic Book" w:cstheme="majorBidi"/>
      <w:i/>
      <w:color w:val="2A378B"/>
      <w:szCs w:val="22"/>
      <w:lang w:eastAsia="en-US"/>
    </w:rPr>
  </w:style>
  <w:style w:type="character" w:customStyle="1" w:styleId="Ttulo6Car">
    <w:name w:val="Título 6 Car"/>
    <w:aliases w:val="SerescoTitulo6 Car"/>
    <w:basedOn w:val="Fuentedeprrafopredeter"/>
    <w:link w:val="Ttulo6"/>
    <w:uiPriority w:val="9"/>
    <w:rsid w:val="00832DAD"/>
    <w:rPr>
      <w:rFonts w:ascii="Franklin Gothic Book" w:eastAsiaTheme="majorEastAsia" w:hAnsi="Franklin Gothic Book" w:cstheme="majorBidi"/>
      <w:i/>
      <w:color w:val="92CDDC" w:themeColor="accent5" w:themeTint="99"/>
      <w:szCs w:val="22"/>
      <w:lang w:eastAsia="en-US"/>
    </w:rPr>
  </w:style>
  <w:style w:type="character" w:customStyle="1" w:styleId="Ttulo7Car">
    <w:name w:val="Título 7 Car"/>
    <w:basedOn w:val="Fuentedeprrafopredeter"/>
    <w:link w:val="Ttulo7"/>
    <w:uiPriority w:val="9"/>
    <w:rsid w:val="00832DAD"/>
    <w:rPr>
      <w:rFonts w:asciiTheme="majorHAnsi" w:eastAsiaTheme="majorEastAsia" w:hAnsiTheme="majorHAnsi" w:cstheme="majorBidi"/>
      <w:i/>
      <w:iCs/>
      <w:color w:val="243F60" w:themeColor="accent1" w:themeShade="7F"/>
      <w:szCs w:val="22"/>
      <w:lang w:eastAsia="en-US"/>
    </w:rPr>
  </w:style>
  <w:style w:type="character" w:customStyle="1" w:styleId="Ttulo8Car">
    <w:name w:val="Título 8 Car"/>
    <w:aliases w:val="TítuloA 8 Car"/>
    <w:basedOn w:val="Fuentedeprrafopredeter"/>
    <w:link w:val="Ttulo8"/>
    <w:uiPriority w:val="9"/>
    <w:rsid w:val="00832DAD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en-US"/>
    </w:rPr>
  </w:style>
  <w:style w:type="character" w:customStyle="1" w:styleId="Ttulo9Car">
    <w:name w:val="Título 9 Car"/>
    <w:basedOn w:val="Fuentedeprrafopredeter"/>
    <w:link w:val="Ttulo9"/>
    <w:uiPriority w:val="9"/>
    <w:rsid w:val="00832DA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n-US"/>
    </w:rPr>
  </w:style>
  <w:style w:type="paragraph" w:styleId="Sinespaciado">
    <w:name w:val="No Spacing"/>
    <w:link w:val="SinespaciadoCar"/>
    <w:uiPriority w:val="1"/>
    <w:rsid w:val="00832DAD"/>
    <w:rPr>
      <w:rFonts w:asciiTheme="minorHAnsi" w:eastAsiaTheme="minorEastAsia" w:hAnsiTheme="minorHAnsi" w:cstheme="minorBidi"/>
      <w:sz w:val="22"/>
      <w:szCs w:val="22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32DAD"/>
    <w:rPr>
      <w:rFonts w:asciiTheme="minorHAnsi" w:eastAsiaTheme="minorEastAsia" w:hAnsiTheme="minorHAnsi" w:cstheme="minorBidi"/>
      <w:sz w:val="22"/>
      <w:szCs w:val="22"/>
    </w:rPr>
  </w:style>
  <w:style w:type="table" w:styleId="Listaclara">
    <w:name w:val="Light List"/>
    <w:basedOn w:val="Tablanormal"/>
    <w:uiPriority w:val="61"/>
    <w:rsid w:val="00832DAD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Cita">
    <w:name w:val="Quote"/>
    <w:basedOn w:val="Normal"/>
    <w:next w:val="Normal"/>
    <w:link w:val="CitaCar"/>
    <w:uiPriority w:val="29"/>
    <w:rsid w:val="00832DAD"/>
    <w:pPr>
      <w:spacing w:before="200"/>
      <w:ind w:left="864" w:right="864"/>
      <w:jc w:val="center"/>
    </w:pPr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832DAD"/>
    <w:rPr>
      <w:rFonts w:ascii="Franklin Gothic Book" w:eastAsiaTheme="minorHAnsi" w:hAnsi="Franklin Gothic Book" w:cstheme="minorBidi"/>
      <w:i/>
      <w:iCs/>
      <w:color w:val="404040" w:themeColor="text1" w:themeTint="BF"/>
      <w:szCs w:val="22"/>
      <w:lang w:eastAsia="en-US"/>
    </w:rPr>
  </w:style>
  <w:style w:type="character" w:customStyle="1" w:styleId="Textoencursiva">
    <w:name w:val="Texto en cursiva"/>
    <w:uiPriority w:val="1"/>
    <w:qFormat/>
    <w:rsid w:val="00832DAD"/>
    <w:rPr>
      <w:rFonts w:ascii="Franklin Gothic Book" w:hAnsi="Franklin Gothic Book"/>
      <w:i/>
      <w:sz w:val="20"/>
    </w:rPr>
  </w:style>
  <w:style w:type="character" w:customStyle="1" w:styleId="Textoennegrita0">
    <w:name w:val="Texto en negrita_"/>
    <w:uiPriority w:val="1"/>
    <w:qFormat/>
    <w:rsid w:val="00832DAD"/>
    <w:rPr>
      <w:rFonts w:ascii="Franklin Gothic Book" w:hAnsi="Franklin Gothic Book"/>
      <w:b/>
      <w:color w:val="262626" w:themeColor="text1" w:themeTint="D9"/>
      <w:sz w:val="20"/>
    </w:rPr>
  </w:style>
  <w:style w:type="character" w:customStyle="1" w:styleId="Textodestacado">
    <w:name w:val="Texto destacado"/>
    <w:uiPriority w:val="1"/>
    <w:qFormat/>
    <w:rsid w:val="00832DAD"/>
    <w:rPr>
      <w:rFonts w:ascii="Franklin Gothic Book" w:hAnsi="Franklin Gothic Book"/>
      <w:b/>
      <w:color w:val="2A378B"/>
      <w:sz w:val="20"/>
    </w:rPr>
  </w:style>
  <w:style w:type="character" w:customStyle="1" w:styleId="Textoennegritaycursiva">
    <w:name w:val="Texto en negrita y cursiva"/>
    <w:uiPriority w:val="1"/>
    <w:qFormat/>
    <w:rsid w:val="00832DAD"/>
    <w:rPr>
      <w:rFonts w:ascii="Franklin Gothic Book" w:hAnsi="Franklin Gothic Book"/>
      <w:b/>
      <w:i/>
      <w:color w:val="262626" w:themeColor="text1" w:themeTint="D9"/>
      <w:sz w:val="20"/>
    </w:rPr>
  </w:style>
  <w:style w:type="paragraph" w:customStyle="1" w:styleId="Estiloprrafo2">
    <w:name w:val="Estilo párrafo 2"/>
    <w:basedOn w:val="Normal"/>
    <w:next w:val="Default"/>
    <w:link w:val="Estiloprrafo2Car"/>
    <w:rsid w:val="00832DAD"/>
    <w:pPr>
      <w:ind w:left="454"/>
    </w:pPr>
  </w:style>
  <w:style w:type="paragraph" w:customStyle="1" w:styleId="Estiloprrafo3">
    <w:name w:val="Estilo párrafo 3"/>
    <w:basedOn w:val="Normal"/>
    <w:next w:val="Default"/>
    <w:link w:val="Estiloprrafo3Car"/>
    <w:rsid w:val="00832DAD"/>
    <w:pPr>
      <w:ind w:left="1191"/>
    </w:pPr>
  </w:style>
  <w:style w:type="character" w:customStyle="1" w:styleId="Estiloprrafo2Car">
    <w:name w:val="Estilo párrafo 2 Car"/>
    <w:basedOn w:val="Fuentedeprrafopredeter"/>
    <w:link w:val="Estiloprrafo2"/>
    <w:rsid w:val="00832DAD"/>
    <w:rPr>
      <w:rFonts w:ascii="Franklin Gothic Book" w:eastAsiaTheme="minorHAnsi" w:hAnsi="Franklin Gothic Book" w:cstheme="minorBidi"/>
      <w:color w:val="404040" w:themeColor="text1" w:themeTint="BF"/>
      <w:szCs w:val="22"/>
      <w:lang w:eastAsia="en-US"/>
    </w:rPr>
  </w:style>
  <w:style w:type="paragraph" w:customStyle="1" w:styleId="Estiloprrafo4">
    <w:name w:val="Estilo párrafo 4"/>
    <w:basedOn w:val="Normal"/>
    <w:link w:val="Estiloprrafo4Car"/>
    <w:rsid w:val="00832DAD"/>
    <w:pPr>
      <w:ind w:left="1928"/>
    </w:pPr>
  </w:style>
  <w:style w:type="character" w:customStyle="1" w:styleId="Estiloprrafo3Car">
    <w:name w:val="Estilo párrafo 3 Car"/>
    <w:basedOn w:val="Fuentedeprrafopredeter"/>
    <w:link w:val="Estiloprrafo3"/>
    <w:rsid w:val="00832DAD"/>
    <w:rPr>
      <w:rFonts w:ascii="Franklin Gothic Book" w:eastAsiaTheme="minorHAnsi" w:hAnsi="Franklin Gothic Book" w:cstheme="minorBidi"/>
      <w:color w:val="404040" w:themeColor="text1" w:themeTint="BF"/>
      <w:szCs w:val="22"/>
      <w:lang w:eastAsia="en-US"/>
    </w:rPr>
  </w:style>
  <w:style w:type="paragraph" w:customStyle="1" w:styleId="Estiloprrafo5">
    <w:name w:val="Estilo párrafo 5"/>
    <w:basedOn w:val="Normal"/>
    <w:link w:val="Estiloprrafo5Car"/>
    <w:rsid w:val="00832DAD"/>
    <w:pPr>
      <w:ind w:left="2778"/>
    </w:pPr>
  </w:style>
  <w:style w:type="character" w:customStyle="1" w:styleId="Estiloprrafo4Car">
    <w:name w:val="Estilo párrafo 4 Car"/>
    <w:basedOn w:val="Fuentedeprrafopredeter"/>
    <w:link w:val="Estiloprrafo4"/>
    <w:rsid w:val="00832DAD"/>
    <w:rPr>
      <w:rFonts w:ascii="Franklin Gothic Book" w:eastAsiaTheme="minorHAnsi" w:hAnsi="Franklin Gothic Book" w:cstheme="minorBidi"/>
      <w:color w:val="404040" w:themeColor="text1" w:themeTint="BF"/>
      <w:szCs w:val="22"/>
      <w:lang w:eastAsia="en-US"/>
    </w:rPr>
  </w:style>
  <w:style w:type="paragraph" w:customStyle="1" w:styleId="Estiloprrafo6">
    <w:name w:val="Estilo párrafo 6"/>
    <w:basedOn w:val="Normal"/>
    <w:link w:val="Estiloprrafo6Car"/>
    <w:rsid w:val="00832DAD"/>
    <w:pPr>
      <w:ind w:left="3629"/>
    </w:pPr>
  </w:style>
  <w:style w:type="character" w:customStyle="1" w:styleId="Estiloprrafo5Car">
    <w:name w:val="Estilo párrafo 5 Car"/>
    <w:basedOn w:val="Fuentedeprrafopredeter"/>
    <w:link w:val="Estiloprrafo5"/>
    <w:rsid w:val="00832DAD"/>
    <w:rPr>
      <w:rFonts w:ascii="Franklin Gothic Book" w:eastAsiaTheme="minorHAnsi" w:hAnsi="Franklin Gothic Book" w:cstheme="minorBidi"/>
      <w:color w:val="404040" w:themeColor="text1" w:themeTint="BF"/>
      <w:szCs w:val="22"/>
      <w:lang w:eastAsia="en-US"/>
    </w:rPr>
  </w:style>
  <w:style w:type="character" w:customStyle="1" w:styleId="Estiloprrafo6Car">
    <w:name w:val="Estilo párrafo 6 Car"/>
    <w:basedOn w:val="Fuentedeprrafopredeter"/>
    <w:link w:val="Estiloprrafo6"/>
    <w:rsid w:val="00832DAD"/>
    <w:rPr>
      <w:rFonts w:ascii="Franklin Gothic Book" w:eastAsiaTheme="minorHAnsi" w:hAnsi="Franklin Gothic Book" w:cstheme="minorBidi"/>
      <w:color w:val="404040" w:themeColor="text1" w:themeTint="BF"/>
      <w:szCs w:val="22"/>
      <w:lang w:eastAsia="en-US"/>
    </w:rPr>
  </w:style>
  <w:style w:type="table" w:styleId="Tablaconcuadrcula5oscura-nfasis1">
    <w:name w:val="Grid Table 5 Dark Accent 1"/>
    <w:basedOn w:val="Tablanormal"/>
    <w:uiPriority w:val="50"/>
    <w:rsid w:val="00832DAD"/>
    <w:pPr>
      <w:spacing w:before="20" w:after="20"/>
    </w:pPr>
    <w:rPr>
      <w:rFonts w:ascii="Corbel" w:eastAsiaTheme="minorHAnsi" w:hAnsi="Corbel" w:cstheme="minorBidi"/>
      <w:szCs w:val="22"/>
      <w:lang w:eastAsia="en-US"/>
    </w:rPr>
    <w:tblPr>
      <w:tblStyleRowBandSize w:val="1"/>
      <w:tblStyleColBandSize w:val="1"/>
      <w:tblBorders>
        <w:top w:val="single" w:sz="2" w:space="0" w:color="2A378B"/>
        <w:left w:val="single" w:sz="2" w:space="0" w:color="2A378B"/>
        <w:bottom w:val="single" w:sz="2" w:space="0" w:color="2A378B"/>
        <w:right w:val="single" w:sz="2" w:space="0" w:color="2A378B"/>
        <w:insideH w:val="single" w:sz="2" w:space="0" w:color="2A378B"/>
        <w:insideV w:val="single" w:sz="2" w:space="0" w:color="2A378B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Tablanormal1">
    <w:name w:val="Plain Table 1"/>
    <w:basedOn w:val="Tablanormal"/>
    <w:uiPriority w:val="41"/>
    <w:rsid w:val="00832DAD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concuadrcula5oscura-nfasis2">
    <w:name w:val="Grid Table 5 Dark Accent 2"/>
    <w:basedOn w:val="Tablanormal"/>
    <w:uiPriority w:val="50"/>
    <w:rsid w:val="00832DAD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Tablaconcuadrcula5oscura-nfasis5">
    <w:name w:val="Grid Table 5 Dark Accent 5"/>
    <w:basedOn w:val="Tablanormal"/>
    <w:uiPriority w:val="50"/>
    <w:rsid w:val="00832DAD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Tablaconcuadrcula5oscura-nfasis4">
    <w:name w:val="Grid Table 5 Dark Accent 4"/>
    <w:basedOn w:val="Tablanormal"/>
    <w:uiPriority w:val="50"/>
    <w:rsid w:val="00832DAD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Tabladecuadrcula4">
    <w:name w:val="Grid Table 4"/>
    <w:basedOn w:val="Tablanormal"/>
    <w:uiPriority w:val="49"/>
    <w:rsid w:val="00832DAD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cuadrcula3">
    <w:name w:val="Grid Table 3"/>
    <w:basedOn w:val="Tablanormal"/>
    <w:uiPriority w:val="48"/>
    <w:rsid w:val="00832DAD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TablaSeresco">
    <w:name w:val="Tabla Seresco"/>
    <w:basedOn w:val="Tablanormal"/>
    <w:uiPriority w:val="99"/>
    <w:rsid w:val="00832DAD"/>
    <w:pPr>
      <w:jc w:val="center"/>
    </w:pPr>
    <w:rPr>
      <w:rFonts w:ascii="Franklin Gothic Book" w:eastAsiaTheme="minorHAnsi" w:hAnsi="Franklin Gothic Book" w:cstheme="minorBidi"/>
      <w:color w:val="595959" w:themeColor="text1" w:themeTint="A6"/>
      <w:szCs w:val="22"/>
      <w:lang w:eastAsia="en-US"/>
    </w:rPr>
    <w:tblPr>
      <w:jc w:val="center"/>
      <w:tblBorders>
        <w:top w:val="single" w:sz="4" w:space="0" w:color="2A378B"/>
        <w:left w:val="single" w:sz="4" w:space="0" w:color="2A378B"/>
        <w:bottom w:val="single" w:sz="4" w:space="0" w:color="2A378B"/>
        <w:right w:val="single" w:sz="4" w:space="0" w:color="2A378B"/>
        <w:insideH w:val="single" w:sz="4" w:space="0" w:color="2A378B"/>
        <w:insideV w:val="single" w:sz="4" w:space="0" w:color="2A378B"/>
      </w:tblBorders>
    </w:tblPr>
    <w:trPr>
      <w:jc w:val="center"/>
    </w:trPr>
    <w:tcPr>
      <w:shd w:val="clear" w:color="auto" w:fill="FFFFFF" w:themeFill="background1"/>
      <w:vAlign w:val="center"/>
    </w:tcPr>
    <w:tblStylePr w:type="firstRow">
      <w:rPr>
        <w:rFonts w:ascii="Garamond" w:hAnsi="Garamond"/>
        <w:b/>
        <w:caps/>
        <w:smallCaps w:val="0"/>
        <w:color w:val="595959" w:themeColor="text1" w:themeTint="A6"/>
        <w:sz w:val="22"/>
      </w:rPr>
      <w:tblPr/>
      <w:tcPr>
        <w:shd w:val="clear" w:color="auto" w:fill="FFC000"/>
      </w:tcPr>
    </w:tblStylePr>
    <w:tblStylePr w:type="firstCol">
      <w:rPr>
        <w:rFonts w:ascii="Garamond" w:hAnsi="Garamond"/>
        <w:sz w:val="20"/>
      </w:rPr>
      <w:tblPr/>
      <w:tcPr>
        <w:shd w:val="clear" w:color="auto" w:fill="DBE5F1" w:themeFill="accent1" w:themeFillTint="33"/>
      </w:tcPr>
    </w:tblStylePr>
  </w:style>
  <w:style w:type="table" w:styleId="Listaclara-nfasis3">
    <w:name w:val="Light List Accent 3"/>
    <w:basedOn w:val="Tablanormal"/>
    <w:uiPriority w:val="61"/>
    <w:rsid w:val="00832DAD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Tablaconcuadrcula1clara-nfasis1">
    <w:name w:val="Grid Table 1 Light Accent 1"/>
    <w:basedOn w:val="Tablanormal"/>
    <w:uiPriority w:val="46"/>
    <w:rsid w:val="00832DAD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">
    <w:name w:val="Grid Table 1 Light"/>
    <w:basedOn w:val="Tablanormal"/>
    <w:uiPriority w:val="46"/>
    <w:rsid w:val="00832DAD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normal4">
    <w:name w:val="Plain Table 4"/>
    <w:basedOn w:val="Tablanormal"/>
    <w:uiPriority w:val="44"/>
    <w:rsid w:val="00832DAD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2">
    <w:name w:val="Plain Table 2"/>
    <w:basedOn w:val="Tablanormal"/>
    <w:uiPriority w:val="42"/>
    <w:rsid w:val="00832DAD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normal3">
    <w:name w:val="Plain Table 3"/>
    <w:basedOn w:val="Tablanormal"/>
    <w:uiPriority w:val="43"/>
    <w:rsid w:val="00832DAD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concuadrcula1clara-nfasis6">
    <w:name w:val="Grid Table 1 Light Accent 6"/>
    <w:basedOn w:val="Tablanormal"/>
    <w:uiPriority w:val="46"/>
    <w:rsid w:val="00832DAD"/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clara">
    <w:name w:val="Grid Table Light"/>
    <w:basedOn w:val="Tablanormal"/>
    <w:uiPriority w:val="40"/>
    <w:rsid w:val="00254205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TableNormal1">
    <w:name w:val="Table Normal1"/>
    <w:uiPriority w:val="2"/>
    <w:semiHidden/>
    <w:unhideWhenUsed/>
    <w:qFormat/>
    <w:rsid w:val="0007253E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adecuadrcula4-nfasis12">
    <w:name w:val="Tabla de cuadrícula 4 - Énfasis 12"/>
    <w:basedOn w:val="Tablanormal"/>
    <w:uiPriority w:val="49"/>
    <w:rsid w:val="007266D5"/>
    <w:pPr>
      <w:spacing w:before="0" w:after="0"/>
    </w:pPr>
    <w:tblPr>
      <w:tblStyleRowBandSize w:val="1"/>
      <w:tblStyleColBandSize w:val="1"/>
      <w:tblInd w:w="0" w:type="nil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Tabladecuadrcula4-nfasis11">
    <w:name w:val="Tabla de cuadrícula 4 - Énfasis 11"/>
    <w:basedOn w:val="Tablanormal"/>
    <w:uiPriority w:val="49"/>
    <w:rsid w:val="007C6426"/>
    <w:pPr>
      <w:spacing w:before="0" w:after="0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styleId="Referenciaintensa">
    <w:name w:val="Intense Reference"/>
    <w:basedOn w:val="Fuentedeprrafopredeter"/>
    <w:uiPriority w:val="32"/>
    <w:qFormat/>
    <w:rsid w:val="004440E3"/>
    <w:rPr>
      <w:b/>
      <w:bCs/>
      <w:smallCaps/>
      <w:color w:val="4F81BD" w:themeColor="accent1"/>
      <w:spacing w:val="5"/>
    </w:rPr>
  </w:style>
  <w:style w:type="character" w:customStyle="1" w:styleId="ui-provider">
    <w:name w:val="ui-provider"/>
    <w:basedOn w:val="Fuentedeprrafopredeter"/>
    <w:rsid w:val="007A5C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7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4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69469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14573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52508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72940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10112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63614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2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2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28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4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06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93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64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06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9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4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10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2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66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6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447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035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9135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2881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099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59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305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201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266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1690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600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7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93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0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7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49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7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1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33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9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35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8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8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70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83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04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1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55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0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81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80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34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37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49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4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66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8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6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0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01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95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56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05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6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80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0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0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1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1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3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6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9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91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76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031688">
                  <w:marLeft w:val="2928"/>
                  <w:marRight w:val="0"/>
                  <w:marTop w:val="7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746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2869084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4147302">
                          <w:marLeft w:val="4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551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2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0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00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62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83151">
                  <w:marLeft w:val="2928"/>
                  <w:marRight w:val="0"/>
                  <w:marTop w:val="7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852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321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3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6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23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1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2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57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88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30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66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jpe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ngela\Documents\Plantillas%20personalizadas%20de%20Office\Plantilla%20Angela%2006_22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5D044D7EFA38247AECFBE9238D9CAA4" ma:contentTypeVersion="6" ma:contentTypeDescription="Crear nuevo documento." ma:contentTypeScope="" ma:versionID="00a52a351a8fff2c54fdc7a15a79ae89">
  <xsd:schema xmlns:xsd="http://www.w3.org/2001/XMLSchema" xmlns:xs="http://www.w3.org/2001/XMLSchema" xmlns:p="http://schemas.microsoft.com/office/2006/metadata/properties" xmlns:ns3="61462a8f-8f8c-4acb-8030-daf22067a427" xmlns:ns4="d04200ee-50b9-4898-b245-40fa889b0a50" targetNamespace="http://schemas.microsoft.com/office/2006/metadata/properties" ma:root="true" ma:fieldsID="e1b2acdd68290cc1aef9bacdd02bd8b5" ns3:_="" ns4:_="">
    <xsd:import namespace="61462a8f-8f8c-4acb-8030-daf22067a427"/>
    <xsd:import namespace="d04200ee-50b9-4898-b245-40fa889b0a50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_activity" minOccurs="0"/>
                <xsd:element ref="ns4:MediaServiceMetadata" minOccurs="0"/>
                <xsd:element ref="ns4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1462a8f-8f8c-4acb-8030-daf22067a4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4200ee-50b9-4898-b245-40fa889b0a50" elementFormDefault="qualified">
    <xsd:import namespace="http://schemas.microsoft.com/office/2006/documentManagement/types"/>
    <xsd:import namespace="http://schemas.microsoft.com/office/infopath/2007/PartnerControls"/>
    <xsd:element name="_activity" ma:index="11" nillable="true" ma:displayName="_activity" ma:hidden="true" ma:internalName="_activity">
      <xsd:simpleType>
        <xsd:restriction base="dms:Note"/>
      </xsd:simple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d04200ee-50b9-4898-b245-40fa889b0a50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2230A413-F938-4FC4-9BA8-5710055F460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7446B20-1C7F-4B68-8361-F730C18279C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1462a8f-8f8c-4acb-8030-daf22067a427"/>
    <ds:schemaRef ds:uri="d04200ee-50b9-4898-b245-40fa889b0a5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00C0CD3-8075-4F4F-ABBA-FA95E8BB03D7}">
  <ds:schemaRefs>
    <ds:schemaRef ds:uri="http://schemas.microsoft.com/office/2006/metadata/properties"/>
    <ds:schemaRef ds:uri="http://schemas.microsoft.com/office/infopath/2007/PartnerControls"/>
    <ds:schemaRef ds:uri="d04200ee-50b9-4898-b245-40fa889b0a50"/>
  </ds:schemaRefs>
</ds:datastoreItem>
</file>

<file path=customXml/itemProps4.xml><?xml version="1.0" encoding="utf-8"?>
<ds:datastoreItem xmlns:ds="http://schemas.openxmlformats.org/officeDocument/2006/customXml" ds:itemID="{13C114E6-2F75-4944-ACEF-22124100DD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Angela 06_22.dotx</Template>
  <TotalTime>94</TotalTime>
  <Pages>5</Pages>
  <Words>417</Words>
  <Characters>2299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Respuesta al informe de validación</vt:lpstr>
    </vt:vector>
  </TitlesOfParts>
  <Company>Seresco S.A.</Company>
  <LinksUpToDate>false</LinksUpToDate>
  <CharactersWithSpaces>2711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Respuesta al informe de validación</dc:title>
  <dc:subject>Colombia BM_2021</dc:subject>
  <dc:creator>merce@seresco.es</dc:creator>
  <cp:keywords>CM_IGAC</cp:keywords>
  <dc:description/>
  <cp:lastModifiedBy>Pablo Lopez Diaz</cp:lastModifiedBy>
  <cp:revision>5</cp:revision>
  <cp:lastPrinted>2023-02-20T07:36:00Z</cp:lastPrinted>
  <dcterms:created xsi:type="dcterms:W3CDTF">2024-04-19T06:19:00Z</dcterms:created>
  <dcterms:modified xsi:type="dcterms:W3CDTF">2024-06-10T17:44:00Z</dcterms:modified>
  <cp:category>INSTUTITO GEOGRAFICO AGUSTIN CODAZZI –IGAC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ombreCliente">
    <vt:lpwstr>Nombre del cliente</vt:lpwstr>
  </property>
  <property fmtid="{D5CDD505-2E9C-101B-9397-08002B2CF9AE}" pid="3" name="Expediente">
    <vt:lpwstr>Número documento y/o expediente</vt:lpwstr>
  </property>
  <property fmtid="{D5CDD505-2E9C-101B-9397-08002B2CF9AE}" pid="4" name="Version">
    <vt:lpwstr>Número versión</vt:lpwstr>
  </property>
  <property fmtid="{D5CDD505-2E9C-101B-9397-08002B2CF9AE}" pid="5" name="FechaVersion">
    <vt:filetime>2009-12-31T22:00:00Z</vt:filetime>
  </property>
  <property fmtid="{D5CDD505-2E9C-101B-9397-08002B2CF9AE}" pid="6" name="DontUpdate">
    <vt:lpwstr>0</vt:lpwstr>
  </property>
  <property fmtid="{D5CDD505-2E9C-101B-9397-08002B2CF9AE}" pid="7" name="ContentTypeId">
    <vt:lpwstr>0x010100A5D044D7EFA38247AECFBE9238D9CAA4</vt:lpwstr>
  </property>
</Properties>
</file>